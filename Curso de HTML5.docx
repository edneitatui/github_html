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3543" w14:textId="7B4FC916" w:rsidR="008738EF" w:rsidRDefault="008738EF" w:rsidP="008738EF">
      <w:pPr>
        <w:pStyle w:val="Ttulo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Roboto" w:hAnsi="Roboto"/>
        </w:rPr>
      </w:pPr>
      <w:r>
        <w:rPr>
          <w:rFonts w:ascii="Roboto" w:hAnsi="Roboto"/>
        </w:rPr>
        <w:t>HTML5 [40 horas]</w:t>
      </w:r>
    </w:p>
    <w:p w14:paraId="1B23494A" w14:textId="33BF5DBF" w:rsidR="008738EF" w:rsidRDefault="008738EF" w:rsidP="008738EF">
      <w:pPr>
        <w:pStyle w:val="Ttulo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Roboto" w:hAnsi="Roboto"/>
        </w:rPr>
      </w:pPr>
      <w:r w:rsidRPr="008738EF">
        <w:rPr>
          <w:rFonts w:ascii="Roboto" w:hAnsi="Roboto"/>
          <w:color w:val="FF0000"/>
          <w:highlight w:val="yellow"/>
        </w:rPr>
        <w:t>Aula 0</w:t>
      </w:r>
      <w:r>
        <w:rPr>
          <w:rFonts w:ascii="Roboto" w:hAnsi="Roboto"/>
        </w:rPr>
        <w:t xml:space="preserve"> – Site Completo</w:t>
      </w:r>
    </w:p>
    <w:p w14:paraId="277B0C02" w14:textId="1742DC18" w:rsidR="00003C24" w:rsidRPr="008738EF" w:rsidRDefault="00003C24" w:rsidP="002E1995">
      <w:pPr>
        <w:pStyle w:val="Ttulo"/>
        <w:jc w:val="left"/>
        <w:rPr>
          <w:b w:val="0"/>
          <w:bCs w:val="0"/>
          <w:sz w:val="24"/>
          <w:szCs w:val="24"/>
        </w:rPr>
      </w:pPr>
    </w:p>
    <w:sectPr w:rsidR="00003C24" w:rsidRPr="008738EF" w:rsidSect="002E1995">
      <w:pgSz w:w="11906" w:h="16838"/>
      <w:pgMar w:top="709" w:right="849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742"/>
    <w:multiLevelType w:val="multilevel"/>
    <w:tmpl w:val="303E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34813"/>
    <w:multiLevelType w:val="multilevel"/>
    <w:tmpl w:val="A6EA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30"/>
    <w:rsid w:val="00003C24"/>
    <w:rsid w:val="000952A3"/>
    <w:rsid w:val="00103DDF"/>
    <w:rsid w:val="002A26D2"/>
    <w:rsid w:val="002A7A6A"/>
    <w:rsid w:val="002E1995"/>
    <w:rsid w:val="00452B3D"/>
    <w:rsid w:val="005E0527"/>
    <w:rsid w:val="00667A94"/>
    <w:rsid w:val="008738EF"/>
    <w:rsid w:val="0094449C"/>
    <w:rsid w:val="009C268B"/>
    <w:rsid w:val="00D60630"/>
    <w:rsid w:val="00DF5B16"/>
    <w:rsid w:val="00E641E7"/>
    <w:rsid w:val="00F0252C"/>
    <w:rsid w:val="00FC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9EE1"/>
  <w15:chartTrackingRefBased/>
  <w15:docId w15:val="{24309B5D-894C-4612-A234-321857BC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0527"/>
    <w:pPr>
      <w:keepNext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B16"/>
    <w:pPr>
      <w:keepNext/>
      <w:spacing w:after="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A7A6A"/>
    <w:pPr>
      <w:keepNext/>
      <w:jc w:val="center"/>
      <w:outlineLvl w:val="3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2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refixo">
    <w:name w:val="prefixo"/>
    <w:basedOn w:val="Fontepargpadro"/>
    <w:rsid w:val="000952A3"/>
  </w:style>
  <w:style w:type="character" w:styleId="Hyperlink">
    <w:name w:val="Hyperlink"/>
    <w:basedOn w:val="Fontepargpadro"/>
    <w:uiPriority w:val="99"/>
    <w:unhideWhenUsed/>
    <w:rsid w:val="000952A3"/>
    <w:rPr>
      <w:color w:val="0000FF"/>
      <w:u w:val="single"/>
    </w:rPr>
  </w:style>
  <w:style w:type="character" w:customStyle="1" w:styleId="origem">
    <w:name w:val="origem"/>
    <w:basedOn w:val="Fontepargpadro"/>
    <w:rsid w:val="000952A3"/>
  </w:style>
  <w:style w:type="paragraph" w:styleId="NormalWeb">
    <w:name w:val="Normal (Web)"/>
    <w:basedOn w:val="Normal"/>
    <w:uiPriority w:val="99"/>
    <w:semiHidden/>
    <w:unhideWhenUsed/>
    <w:rsid w:val="0009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52A3"/>
    <w:rPr>
      <w:b/>
      <w:bCs/>
    </w:rPr>
  </w:style>
  <w:style w:type="paragraph" w:styleId="Corpodetexto">
    <w:name w:val="Body Text"/>
    <w:basedOn w:val="Normal"/>
    <w:link w:val="CorpodetextoChar"/>
    <w:uiPriority w:val="99"/>
    <w:unhideWhenUsed/>
    <w:rsid w:val="000952A3"/>
    <w:pPr>
      <w:spacing w:after="0" w:line="348" w:lineRule="atLeast"/>
      <w:textAlignment w:val="baseline"/>
    </w:pPr>
    <w:rPr>
      <w:rFonts w:ascii="inherit" w:eastAsia="Times New Roman" w:hAnsi="inherit" w:cs="Times New Roman"/>
      <w:b/>
      <w:bCs/>
      <w:color w:val="333333"/>
      <w:spacing w:val="-5"/>
      <w:sz w:val="27"/>
      <w:szCs w:val="28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0952A3"/>
    <w:rPr>
      <w:rFonts w:ascii="inherit" w:eastAsia="Times New Roman" w:hAnsi="inherit" w:cs="Times New Roman"/>
      <w:b/>
      <w:bCs/>
      <w:color w:val="333333"/>
      <w:spacing w:val="-5"/>
      <w:sz w:val="27"/>
      <w:szCs w:val="28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0952A3"/>
    <w:pPr>
      <w:spacing w:after="0" w:line="348" w:lineRule="atLeast"/>
      <w:textAlignment w:val="baseline"/>
    </w:pPr>
    <w:rPr>
      <w:rFonts w:ascii="inherit" w:eastAsia="Times New Roman" w:hAnsi="inherit" w:cs="Times New Roman"/>
      <w:b/>
      <w:bCs/>
      <w:color w:val="333333"/>
      <w:spacing w:val="-5"/>
      <w:sz w:val="29"/>
      <w:szCs w:val="32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0952A3"/>
    <w:rPr>
      <w:rFonts w:ascii="inherit" w:eastAsia="Times New Roman" w:hAnsi="inherit" w:cs="Times New Roman"/>
      <w:b/>
      <w:bCs/>
      <w:color w:val="333333"/>
      <w:spacing w:val="-5"/>
      <w:sz w:val="29"/>
      <w:szCs w:val="32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0952A3"/>
    <w:pPr>
      <w:shd w:val="clear" w:color="auto" w:fill="FFFFFF"/>
      <w:spacing w:after="225" w:line="240" w:lineRule="atLeast"/>
      <w:jc w:val="center"/>
      <w:textAlignment w:val="baseline"/>
      <w:outlineLvl w:val="0"/>
    </w:pPr>
    <w:rPr>
      <w:rFonts w:ascii="Arial" w:eastAsia="Times New Roman" w:hAnsi="Arial" w:cs="Arial"/>
      <w:b/>
      <w:bCs/>
      <w:color w:val="3C3C3C"/>
      <w:spacing w:val="-14"/>
      <w:kern w:val="36"/>
      <w:sz w:val="54"/>
      <w:szCs w:val="54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0952A3"/>
    <w:rPr>
      <w:rFonts w:ascii="Arial" w:eastAsia="Times New Roman" w:hAnsi="Arial" w:cs="Arial"/>
      <w:b/>
      <w:bCs/>
      <w:color w:val="3C3C3C"/>
      <w:spacing w:val="-14"/>
      <w:kern w:val="36"/>
      <w:sz w:val="54"/>
      <w:szCs w:val="54"/>
      <w:shd w:val="clear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E0527"/>
    <w:rPr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F5B16"/>
    <w:rPr>
      <w:b/>
      <w:bCs/>
      <w:sz w:val="28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2A26D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2A7A6A"/>
    <w:pPr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2A7A6A"/>
    <w:rPr>
      <w:b/>
      <w:bCs/>
      <w:sz w:val="36"/>
      <w:szCs w:val="36"/>
    </w:rPr>
  </w:style>
  <w:style w:type="character" w:customStyle="1" w:styleId="Ttulo4Char">
    <w:name w:val="Título 4 Char"/>
    <w:basedOn w:val="Fontepargpadro"/>
    <w:link w:val="Ttulo4"/>
    <w:uiPriority w:val="9"/>
    <w:rsid w:val="002A7A6A"/>
    <w:rPr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039">
          <w:marLeft w:val="0"/>
          <w:marRight w:val="0"/>
          <w:marTop w:val="0"/>
          <w:marBottom w:val="480"/>
          <w:divBdr>
            <w:top w:val="single" w:sz="6" w:space="12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70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9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nei\OneDrive\Ednei\Assuntos%20Familiares\Documentos\Modelos%20Personalizados%20do%20Office\Do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</dc:creator>
  <cp:keywords/>
  <dc:description/>
  <cp:lastModifiedBy>Ednei Goncalves</cp:lastModifiedBy>
  <cp:revision>2</cp:revision>
  <dcterms:created xsi:type="dcterms:W3CDTF">2021-12-29T21:55:00Z</dcterms:created>
  <dcterms:modified xsi:type="dcterms:W3CDTF">2021-12-29T21:55:00Z</dcterms:modified>
</cp:coreProperties>
</file>