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2A4551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2A4551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2A4551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na Web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</w:t>
      </w:r>
      <w:proofErr w:type="gramStart"/>
      <w:r>
        <w:t>à</w:t>
      </w:r>
      <w:proofErr w:type="gramEnd"/>
      <w:r>
        <w:t xml:space="preserve">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</w:t>
      </w:r>
      <w:proofErr w:type="gramStart"/>
      <w:r>
        <w:t>pra</w:t>
      </w:r>
      <w:proofErr w:type="gramEnd"/>
      <w:r>
        <w:t xml:space="preserve">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ex.:,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teste,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criando uma nova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criado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 quiser é só acessar seu repositório publico no Github Remote (não precisa nem estar logado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E Terceira e última coisa,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Fechar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Copiadas as imagens </w:t>
      </w:r>
      <w:proofErr w:type="gramStart"/>
      <w:r>
        <w:rPr>
          <w:rFonts w:ascii="Roboto" w:hAnsi="Roboto"/>
          <w:b w:val="0"/>
          <w:bCs w:val="0"/>
          <w:sz w:val="24"/>
          <w:szCs w:val="24"/>
        </w:rPr>
        <w:t>pra</w:t>
      </w:r>
      <w:proofErr w:type="gramEnd"/>
      <w:r>
        <w:rPr>
          <w:rFonts w:ascii="Roboto" w:hAnsi="Roboto"/>
          <w:b w:val="0"/>
          <w:bCs w:val="0"/>
          <w:sz w:val="24"/>
          <w:szCs w:val="24"/>
        </w:rPr>
        <w:t xml:space="preserve"> dentro do ex022 que acabamos de criar, entramos no github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remote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e confirmamos que já fizemos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Commit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Como dito em capítulo anterior, estas imagens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tem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foi necessário cria algumas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na div#q2 como na div#q3 usamos a mesma propriedade “background-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pressione juntamente a tecla </w:t>
      </w:r>
      <w:proofErr w:type="spellStart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CTRL+space</w:t>
      </w:r>
      <w:proofErr w:type="spellEnd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construir uma página do zero, é interessante que por etapas, vai testando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repeat</w:t>
      </w:r>
      <w:proofErr w:type="spellEnd"/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Estudonauta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backgtound-image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que é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no-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size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 xml:space="preserve">: 100px 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100px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-x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e inserir 3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mostrar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interpreta as posições na página ao inserir imagens com as propriedades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bakcground-image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lembrando que tive de alterar o tamanho das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esquerda)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Determinamos o valor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view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port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, que determina o tamanho útil da página), em 98 para que fique uma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diferencinha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Notem que estes parâmetros, servem de ancoragem da sua imagem de fundo. Se adicionarmos um background-position: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a imagem será ancorada ao centro, não importa o tamanho da tela que visualiza o site.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Exs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77777777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size</w:t>
      </w:r>
      <w:proofErr w:type="spellEnd"/>
    </w:p>
    <w:p w14:paraId="60F9559E" w14:textId="77777777" w:rsidR="00831737" w:rsidRPr="00115C5D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sectPr w:rsidR="00831737" w:rsidRPr="00115C5D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35176"/>
    <w:rsid w:val="00047819"/>
    <w:rsid w:val="00065F5A"/>
    <w:rsid w:val="00080980"/>
    <w:rsid w:val="000952A3"/>
    <w:rsid w:val="000A250D"/>
    <w:rsid w:val="000A3215"/>
    <w:rsid w:val="000A747E"/>
    <w:rsid w:val="000B1501"/>
    <w:rsid w:val="000C39FA"/>
    <w:rsid w:val="00103DDF"/>
    <w:rsid w:val="00114477"/>
    <w:rsid w:val="00115C5D"/>
    <w:rsid w:val="00157009"/>
    <w:rsid w:val="0016677B"/>
    <w:rsid w:val="001905FF"/>
    <w:rsid w:val="001B4DB4"/>
    <w:rsid w:val="00216920"/>
    <w:rsid w:val="00216DD8"/>
    <w:rsid w:val="002357C7"/>
    <w:rsid w:val="00275FBA"/>
    <w:rsid w:val="002769F3"/>
    <w:rsid w:val="0027792B"/>
    <w:rsid w:val="002957F7"/>
    <w:rsid w:val="002A26D2"/>
    <w:rsid w:val="002A4551"/>
    <w:rsid w:val="002A7A6A"/>
    <w:rsid w:val="002C0054"/>
    <w:rsid w:val="002E069F"/>
    <w:rsid w:val="002E1995"/>
    <w:rsid w:val="00355F7D"/>
    <w:rsid w:val="003B671F"/>
    <w:rsid w:val="003C07D9"/>
    <w:rsid w:val="00421471"/>
    <w:rsid w:val="004302CC"/>
    <w:rsid w:val="00445C8D"/>
    <w:rsid w:val="00452B3D"/>
    <w:rsid w:val="004665A5"/>
    <w:rsid w:val="0047255A"/>
    <w:rsid w:val="0048315D"/>
    <w:rsid w:val="004912FE"/>
    <w:rsid w:val="004D5815"/>
    <w:rsid w:val="00502DA5"/>
    <w:rsid w:val="00505103"/>
    <w:rsid w:val="005A0404"/>
    <w:rsid w:val="005C26E9"/>
    <w:rsid w:val="005C2D93"/>
    <w:rsid w:val="005D00FB"/>
    <w:rsid w:val="005D20F0"/>
    <w:rsid w:val="005E0527"/>
    <w:rsid w:val="005E483F"/>
    <w:rsid w:val="005F3A6D"/>
    <w:rsid w:val="006119CA"/>
    <w:rsid w:val="00622828"/>
    <w:rsid w:val="00627FAD"/>
    <w:rsid w:val="00667A94"/>
    <w:rsid w:val="00696EC4"/>
    <w:rsid w:val="006A7E7D"/>
    <w:rsid w:val="006B61A7"/>
    <w:rsid w:val="006F582F"/>
    <w:rsid w:val="007A1E9E"/>
    <w:rsid w:val="007A728D"/>
    <w:rsid w:val="007B36D8"/>
    <w:rsid w:val="00831737"/>
    <w:rsid w:val="0083198D"/>
    <w:rsid w:val="00852B14"/>
    <w:rsid w:val="00893F70"/>
    <w:rsid w:val="008C4BE0"/>
    <w:rsid w:val="008D56CD"/>
    <w:rsid w:val="008D5C84"/>
    <w:rsid w:val="008E423F"/>
    <w:rsid w:val="008F7540"/>
    <w:rsid w:val="0094449C"/>
    <w:rsid w:val="00955A3D"/>
    <w:rsid w:val="00960E67"/>
    <w:rsid w:val="0099077D"/>
    <w:rsid w:val="009A4D95"/>
    <w:rsid w:val="009B28CB"/>
    <w:rsid w:val="009B3E4A"/>
    <w:rsid w:val="009B6907"/>
    <w:rsid w:val="009B6EBD"/>
    <w:rsid w:val="009C268B"/>
    <w:rsid w:val="009E2656"/>
    <w:rsid w:val="009F245E"/>
    <w:rsid w:val="00B12FCD"/>
    <w:rsid w:val="00B23CC9"/>
    <w:rsid w:val="00B25CDA"/>
    <w:rsid w:val="00B55237"/>
    <w:rsid w:val="00B84257"/>
    <w:rsid w:val="00B972F3"/>
    <w:rsid w:val="00BC01C7"/>
    <w:rsid w:val="00BF33B0"/>
    <w:rsid w:val="00C37F57"/>
    <w:rsid w:val="00C4105E"/>
    <w:rsid w:val="00C67FE9"/>
    <w:rsid w:val="00C70043"/>
    <w:rsid w:val="00C84688"/>
    <w:rsid w:val="00C90276"/>
    <w:rsid w:val="00CC1015"/>
    <w:rsid w:val="00CD4408"/>
    <w:rsid w:val="00D03946"/>
    <w:rsid w:val="00D07543"/>
    <w:rsid w:val="00D10E6B"/>
    <w:rsid w:val="00D4040B"/>
    <w:rsid w:val="00D60630"/>
    <w:rsid w:val="00D727A7"/>
    <w:rsid w:val="00D73368"/>
    <w:rsid w:val="00D83FB7"/>
    <w:rsid w:val="00D871A1"/>
    <w:rsid w:val="00DA695F"/>
    <w:rsid w:val="00DD7209"/>
    <w:rsid w:val="00DF554E"/>
    <w:rsid w:val="00DF5B16"/>
    <w:rsid w:val="00E411E2"/>
    <w:rsid w:val="00E641E7"/>
    <w:rsid w:val="00E75CC9"/>
    <w:rsid w:val="00E9150B"/>
    <w:rsid w:val="00EB7020"/>
    <w:rsid w:val="00EE00FF"/>
    <w:rsid w:val="00EF5E9A"/>
    <w:rsid w:val="00F0252C"/>
    <w:rsid w:val="00F153DB"/>
    <w:rsid w:val="00F27E4F"/>
    <w:rsid w:val="00F6010C"/>
    <w:rsid w:val="00F82A41"/>
    <w:rsid w:val="00F9751D"/>
    <w:rsid w:val="00FC378D"/>
    <w:rsid w:val="00FD2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hyperlink" Target="https://edneitatui.github.io/github_html/" TargetMode="External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fontTable" Target="fontTable.xml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docs.github.com/en/page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www.youtube.com/watch?v=bsI6P_IM_hg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5563</TotalTime>
  <Pages>45</Pages>
  <Words>2363</Words>
  <Characters>12762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36</cp:revision>
  <dcterms:created xsi:type="dcterms:W3CDTF">2021-12-07T15:06:00Z</dcterms:created>
  <dcterms:modified xsi:type="dcterms:W3CDTF">2021-12-22T14:55:00Z</dcterms:modified>
</cp:coreProperties>
</file>