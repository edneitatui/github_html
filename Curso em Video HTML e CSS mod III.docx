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A03DEB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A03DE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A03DE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Uma outra opção que no início parece ser promissora, mas no resultado final, fica deformada a imagem em background,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resultado final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uma outra alternativa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 também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439DC219" w:rsidR="00602932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capítulo, vimos um site feito por Gustavo, sobre uma poesia de Milton Duarte e com o link abaixo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pra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quem quiser conhecer a página: </w:t>
      </w:r>
      <w:hyperlink r:id="rId116" w:history="1">
        <w:r w:rsidRPr="00592821">
          <w:rPr>
            <w:rStyle w:val="Hyperlink"/>
            <w:rFonts w:ascii="Arial Nova" w:hAnsi="Arial Nova"/>
            <w:sz w:val="24"/>
            <w:szCs w:val="40"/>
            <w:shd w:val="clear" w:color="auto" w:fill="FFFFFF"/>
          </w:rPr>
          <w:t>https://professorguanabara.github.io/projeto-cordel/</w:t>
        </w:r>
      </w:hyperlink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62BFFF8" w14:textId="3884828E" w:rsidR="00FD2E8E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sobre o autor tem um link sobre o nome dele nesta página, para saber mais.</w:t>
      </w:r>
    </w:p>
    <w:p w14:paraId="451C73FC" w14:textId="62DF1191" w:rsidR="00FD2E8E" w:rsidRP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FD2E8E">
        <w:rPr>
          <w:rFonts w:ascii="Roboto" w:hAnsi="Roboto"/>
          <w:color w:val="FF0000"/>
          <w:highlight w:val="yellow"/>
        </w:rPr>
        <w:t>Capítulo 20 Aula 02</w:t>
      </w:r>
    </w:p>
    <w:p w14:paraId="61FE77ED" w14:textId="7A4BB2EF" w:rsid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Organizando os arquivos</w:t>
      </w:r>
    </w:p>
    <w:p w14:paraId="4E9161B8" w14:textId="678FEB21" w:rsidR="00FD2E8E" w:rsidRDefault="00236146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Fazer cursos gratuitos de tecnologia das coisas ...</w:t>
      </w:r>
    </w:p>
    <w:p w14:paraId="173C4667" w14:textId="4DBB2FD2" w:rsidR="00236146" w:rsidRDefault="00E174C3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Baixando os arquivos do desafio_12, cordel-moderno.pdf e pacote-d012.zip</w:t>
      </w:r>
    </w:p>
    <w:p w14:paraId="62307C2F" w14:textId="7918FC39" w:rsidR="00E174C3" w:rsidRP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E174C3">
        <w:rPr>
          <w:rFonts w:ascii="Roboto" w:hAnsi="Roboto"/>
          <w:color w:val="FF0000"/>
          <w:highlight w:val="yellow"/>
        </w:rPr>
        <w:t>Capítulo 20 Aula 03</w:t>
      </w:r>
    </w:p>
    <w:p w14:paraId="32A71E04" w14:textId="463108EE" w:rsid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Ajustando o HTML</w:t>
      </w:r>
    </w:p>
    <w:p w14:paraId="2126780D" w14:textId="0746300A" w:rsidR="00E174C3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Passo a passo como montar esta página.</w:t>
      </w:r>
    </w:p>
    <w:p w14:paraId="2AAD9493" w14:textId="51A58199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Primeiramente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copiamos o arquivo texto completo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do Cordel Moderno.txt, baixado do github.io do Gustavo guanabara 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colamos em nosso arquivo index.html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dentro do desafio_12;</w:t>
      </w:r>
    </w:p>
    <w:p w14:paraId="34BED445" w14:textId="650D2378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começamos a configurar ponto por ponto da página.</w:t>
      </w:r>
    </w:p>
    <w:p w14:paraId="0752D69B" w14:textId="77777777" w:rsidR="002A3A89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Iniciamos o primeiro 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á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grafo, que o tema “Cordel Moderno” 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mais o nome do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autor Milton Duarte, selecionado seu nome no texto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 xml:space="preserve"> o cabeçalho com header;</w:t>
      </w:r>
    </w:p>
    <w:p w14:paraId="4416AC34" w14:textId="38679F26" w:rsidR="00080470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o cabeçalho “Cordel Moderno” </w:t>
      </w:r>
      <w:r w:rsidR="0008047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com h1;</w:t>
      </w:r>
    </w:p>
    <w:p w14:paraId="43179189" w14:textId="77777777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nome do autor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como:</w:t>
      </w:r>
    </w:p>
    <w:p w14:paraId="7A514C3E" w14:textId="4FA6CCE4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&lt;a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href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//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.....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endereço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do autor ...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target=”_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blank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”&gt; 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&lt;/a&gt;</w:t>
      </w:r>
    </w:p>
    <w:p w14:paraId="4D0F3559" w14:textId="6DE9DE49" w:rsidR="003938CC" w:rsidRDefault="003938CC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como ficou :</w:t>
      </w:r>
    </w:p>
    <w:p w14:paraId="40018C88" w14:textId="307E6B8D" w:rsidR="003938CC" w:rsidRDefault="003938CC" w:rsidP="003938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23E66A" wp14:editId="5F03E9B3">
            <wp:extent cx="6057900" cy="29241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DDA8" w14:textId="0C873D35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 sequência, vamos gerar um paragrafo para todo o texto, selecionando tudo e pressionando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;</w:t>
      </w:r>
    </w:p>
    <w:p w14:paraId="514CE85A" w14:textId="65E56558" w:rsidR="00423760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vamos inserir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o desenvolvedor da página, que neste ponto adicionamos “Site criado por Gustavo Guanabara para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”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seguindo vamos pressionar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para envelopar como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enter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2C6DCFB7" w14:textId="2F013B46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Seguimos configurando os sites de Gustavo Guanabara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vejam como ficou.</w:t>
      </w:r>
    </w:p>
    <w:p w14:paraId="5D4BB6AF" w14:textId="3E6CF01E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4B53855" wp14:editId="56501725">
            <wp:extent cx="6305550" cy="14859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7C72" w14:textId="57DB4849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 seguida configuramos todos os parágrafos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&gt;, veja:</w:t>
      </w:r>
    </w:p>
    <w:p w14:paraId="127107DE" w14:textId="7FD91717" w:rsidR="00423760" w:rsidRDefault="0048501A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1F2104F" wp14:editId="10CA603F">
            <wp:extent cx="3590925" cy="34766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D0C8" w14:textId="40F2A07D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143BFFC" wp14:editId="3B1C1F89">
            <wp:extent cx="3574826" cy="4695820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70" cy="47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AD75" w14:textId="1B378AB5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A61F9B0" wp14:editId="4F376557">
            <wp:extent cx="6019800" cy="45720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D081" w14:textId="3CD0FBE6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385C7E99" w14:textId="277F6240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não são selecionadas com parágrafos, portanto teremos de envelopar e adicionar parágrafos.</w:t>
      </w:r>
    </w:p>
    <w:p w14:paraId="5CE8F98E" w14:textId="742D33E8" w:rsidR="003F125F" w:rsidRDefault="00AF30E4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Cada bloco de paragrafo são chamados 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septilhas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(estrofe composta de 7 versos, daí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sépt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).</w:t>
      </w:r>
    </w:p>
    <w:p w14:paraId="575BBA81" w14:textId="7B4CF4B4" w:rsidR="00AD53E9" w:rsidRDefault="00AD53E9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este primeiro bloco, está tudo configurado corretamente, em seguida vamos criar o style.css para podermos configurar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css’s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48BFDD4D" w14:textId="5BF27964" w:rsidR="00AF30E4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00F8EE" wp14:editId="29A9E7CF">
            <wp:simplePos x="0" y="0"/>
            <wp:positionH relativeFrom="column">
              <wp:posOffset>4112260</wp:posOffset>
            </wp:positionH>
            <wp:positionV relativeFrom="paragraph">
              <wp:posOffset>395605</wp:posOffset>
            </wp:positionV>
            <wp:extent cx="2571750" cy="4600575"/>
            <wp:effectExtent l="0" t="0" r="0" b="9525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3E9">
        <w:rPr>
          <w:rFonts w:ascii="Arial Nova" w:hAnsi="Arial Nova"/>
          <w:sz w:val="24"/>
          <w:szCs w:val="40"/>
          <w:shd w:val="clear" w:color="auto" w:fill="FFFFFF"/>
        </w:rPr>
        <w:t xml:space="preserve">Ao digitarmos o link da style.css o próprio </w:t>
      </w:r>
      <w:proofErr w:type="spellStart"/>
      <w:r w:rsidR="00EA584C"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 w:rsidR="00EA584C">
        <w:rPr>
          <w:rFonts w:ascii="Arial Nova" w:hAnsi="Arial Nova"/>
          <w:sz w:val="24"/>
          <w:szCs w:val="40"/>
          <w:shd w:val="clear" w:color="auto" w:fill="FFFFFF"/>
        </w:rPr>
        <w:t xml:space="preserve"> irá informar que não existe o arquivo criado e ao clicar sobre o link, informa que ainda não existe e nos oferece a oportunidade de cria-lo. Vejamos:</w:t>
      </w:r>
    </w:p>
    <w:p w14:paraId="7EDE7BC1" w14:textId="70E9FF4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C19882" w14:textId="7805FD6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8D70B4C" w14:textId="0CD922FA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1F856D" w14:textId="314E475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313BCE9" w14:textId="4742EF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DEFBF6D" w14:textId="218FA9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F589D53" w14:textId="25984B6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925901" w14:textId="2F6D755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53BA616" w14:textId="4547D5C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 que ainda não existe a pasta “Estilo/Style.css </w:t>
      </w:r>
      <w:r w:rsidRPr="00814237">
        <w:rPr>
          <w:rFonts w:ascii="Arial Nova" w:hAnsi="Arial Nova"/>
          <w:sz w:val="24"/>
          <w:szCs w:val="40"/>
          <w:shd w:val="clear" w:color="auto" w:fill="FFFFFF"/>
        </w:rPr>
        <w:sym w:font="Wingdings" w:char="F0E8"/>
      </w:r>
    </w:p>
    <w:p w14:paraId="5E9EEC9A" w14:textId="11E7B37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DC2503" w14:textId="18849C9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277FEAF" w14:textId="40725CE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62B32A" w14:textId="2B803F0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1FFCC08" w14:textId="7D4347D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927E38A" w14:textId="2A50F64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F04F721" w14:textId="7C89980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59B6704" w14:textId="75CBF01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BC7D624" w14:textId="2C6EE6B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596BB53" w14:textId="729D30B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364082D" w14:textId="7F9A525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555241" w14:textId="0A417D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7D4030" w14:textId="19143BD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8488F1B" w14:textId="52A6DD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67EA237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6EF1B67" w14:textId="0653197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6BA2804" wp14:editId="6BE5DC6E">
            <wp:extent cx="6076950" cy="16859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496A" w14:textId="027F02F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Após clicarmos para ele criar a pasta, vejam:</w:t>
      </w:r>
    </w:p>
    <w:p w14:paraId="5DA1C101" w14:textId="452FD3C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E2F9AAB" wp14:editId="79F849B0">
            <wp:extent cx="6648450" cy="484822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A6D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097155F" w14:textId="77777777" w:rsidR="00EA584C" w:rsidRDefault="00EA584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BDD69D6" w14:textId="28322DC3" w:rsidR="00EC038D" w:rsidRDefault="00EC038D" w:rsidP="00EC038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EC038D">
        <w:rPr>
          <w:rFonts w:ascii="Roboto" w:hAnsi="Roboto"/>
          <w:color w:val="FF0000"/>
          <w:highlight w:val="yellow"/>
        </w:rPr>
        <w:t>Capítulo 20 Aula 04</w:t>
      </w:r>
      <w:r w:rsidRPr="00EC038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Ajustando o Estilo</w:t>
      </w:r>
    </w:p>
    <w:p w14:paraId="647C63CE" w14:textId="58A244DC" w:rsidR="002A3A89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Neste capítulo, vamos configurar passo a passo (comentada) todo corpo da página.</w:t>
      </w:r>
    </w:p>
    <w:p w14:paraId="64388097" w14:textId="2E8D9838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final vamos fazer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 Github Desktop e o Remote.</w:t>
      </w:r>
    </w:p>
    <w:p w14:paraId="09157AD5" w14:textId="77777777" w:rsidR="00A03DEB" w:rsidRPr="009243A6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sectPr w:rsidR="00A03DEB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470"/>
    <w:rsid w:val="00080980"/>
    <w:rsid w:val="000952A3"/>
    <w:rsid w:val="000A250D"/>
    <w:rsid w:val="000A3215"/>
    <w:rsid w:val="000A747E"/>
    <w:rsid w:val="000B1501"/>
    <w:rsid w:val="000C39FA"/>
    <w:rsid w:val="000D737B"/>
    <w:rsid w:val="00103DDF"/>
    <w:rsid w:val="00114477"/>
    <w:rsid w:val="00115C5D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36146"/>
    <w:rsid w:val="00275FBA"/>
    <w:rsid w:val="002769F3"/>
    <w:rsid w:val="0027792B"/>
    <w:rsid w:val="002957F7"/>
    <w:rsid w:val="002A26D2"/>
    <w:rsid w:val="002A3A89"/>
    <w:rsid w:val="002A4551"/>
    <w:rsid w:val="002A7A6A"/>
    <w:rsid w:val="002C0054"/>
    <w:rsid w:val="002E069F"/>
    <w:rsid w:val="002E1995"/>
    <w:rsid w:val="00335DB2"/>
    <w:rsid w:val="00355F7D"/>
    <w:rsid w:val="003938CC"/>
    <w:rsid w:val="003B671F"/>
    <w:rsid w:val="003C07D9"/>
    <w:rsid w:val="003F125F"/>
    <w:rsid w:val="00421471"/>
    <w:rsid w:val="00423760"/>
    <w:rsid w:val="004302CC"/>
    <w:rsid w:val="00445C8D"/>
    <w:rsid w:val="00452B3D"/>
    <w:rsid w:val="004665A5"/>
    <w:rsid w:val="0047255A"/>
    <w:rsid w:val="00477E0E"/>
    <w:rsid w:val="0048315D"/>
    <w:rsid w:val="0048501A"/>
    <w:rsid w:val="004912FE"/>
    <w:rsid w:val="004D5815"/>
    <w:rsid w:val="004E4B01"/>
    <w:rsid w:val="00502DA5"/>
    <w:rsid w:val="00505103"/>
    <w:rsid w:val="00550CF5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96EC4"/>
    <w:rsid w:val="006A7E7D"/>
    <w:rsid w:val="006B61A7"/>
    <w:rsid w:val="006F07D9"/>
    <w:rsid w:val="006F582F"/>
    <w:rsid w:val="00773B0C"/>
    <w:rsid w:val="007A1E9E"/>
    <w:rsid w:val="007A728D"/>
    <w:rsid w:val="007B36D8"/>
    <w:rsid w:val="007B7E4E"/>
    <w:rsid w:val="00814237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03DEB"/>
    <w:rsid w:val="00A96B47"/>
    <w:rsid w:val="00AD53E9"/>
    <w:rsid w:val="00AF30E4"/>
    <w:rsid w:val="00B06A07"/>
    <w:rsid w:val="00B123C5"/>
    <w:rsid w:val="00B12FCD"/>
    <w:rsid w:val="00B13C03"/>
    <w:rsid w:val="00B1705C"/>
    <w:rsid w:val="00B23CC9"/>
    <w:rsid w:val="00B25CDA"/>
    <w:rsid w:val="00B55237"/>
    <w:rsid w:val="00B84257"/>
    <w:rsid w:val="00B972F3"/>
    <w:rsid w:val="00BC01C7"/>
    <w:rsid w:val="00BF33B0"/>
    <w:rsid w:val="00C37F57"/>
    <w:rsid w:val="00C4105E"/>
    <w:rsid w:val="00C42AE7"/>
    <w:rsid w:val="00C67FE9"/>
    <w:rsid w:val="00C70043"/>
    <w:rsid w:val="00C84688"/>
    <w:rsid w:val="00C90276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83FB7"/>
    <w:rsid w:val="00D871A1"/>
    <w:rsid w:val="00DA695F"/>
    <w:rsid w:val="00DD7209"/>
    <w:rsid w:val="00DF554E"/>
    <w:rsid w:val="00DF5B16"/>
    <w:rsid w:val="00E174C3"/>
    <w:rsid w:val="00E411E2"/>
    <w:rsid w:val="00E43874"/>
    <w:rsid w:val="00E641E7"/>
    <w:rsid w:val="00E75CC9"/>
    <w:rsid w:val="00E9150B"/>
    <w:rsid w:val="00EA584C"/>
    <w:rsid w:val="00EA79A8"/>
    <w:rsid w:val="00EB7020"/>
    <w:rsid w:val="00EC038D"/>
    <w:rsid w:val="00EE00FF"/>
    <w:rsid w:val="00EF5E9A"/>
    <w:rsid w:val="00F0252C"/>
    <w:rsid w:val="00F153DB"/>
    <w:rsid w:val="00F22FD0"/>
    <w:rsid w:val="00F27E4F"/>
    <w:rsid w:val="00F37FC3"/>
    <w:rsid w:val="00F6010C"/>
    <w:rsid w:val="00F753AA"/>
    <w:rsid w:val="00F82A41"/>
    <w:rsid w:val="00F9751D"/>
    <w:rsid w:val="00FC378D"/>
    <w:rsid w:val="00FD279A"/>
    <w:rsid w:val="00FD2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6" Type="http://schemas.openxmlformats.org/officeDocument/2006/relationships/hyperlink" Target="https://edneitatui.github.io/github_html/" TargetMode="External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theme" Target="theme/theme1.xml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hyperlink" Target="https://professorguanabara.github.io/projeto-cordel/" TargetMode="External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10118</TotalTime>
  <Pages>1</Pages>
  <Words>3553</Words>
  <Characters>19190</Characters>
  <Application>Microsoft Office Word</Application>
  <DocSecurity>0</DocSecurity>
  <Lines>159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45</cp:revision>
  <dcterms:created xsi:type="dcterms:W3CDTF">2021-12-07T15:06:00Z</dcterms:created>
  <dcterms:modified xsi:type="dcterms:W3CDTF">2021-12-25T20:12:00Z</dcterms:modified>
</cp:coreProperties>
</file>