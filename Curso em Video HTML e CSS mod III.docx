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5FD6A" w14:textId="0155E80C" w:rsidR="002E1995" w:rsidRPr="00035176" w:rsidRDefault="00035176" w:rsidP="002A7A6A">
      <w:pPr>
        <w:pStyle w:val="Ttulo"/>
        <w:rPr>
          <w:color w:val="FF0000"/>
          <w:sz w:val="48"/>
          <w:szCs w:val="48"/>
        </w:rPr>
      </w:pPr>
      <w:r w:rsidRPr="00035176">
        <w:rPr>
          <w:color w:val="FF0000"/>
          <w:sz w:val="48"/>
          <w:szCs w:val="48"/>
          <w:highlight w:val="yellow"/>
        </w:rPr>
        <w:t xml:space="preserve">Curso em </w:t>
      </w:r>
      <w:proofErr w:type="spellStart"/>
      <w:r w:rsidRPr="00035176">
        <w:rPr>
          <w:color w:val="FF0000"/>
          <w:sz w:val="48"/>
          <w:szCs w:val="48"/>
          <w:highlight w:val="yellow"/>
        </w:rPr>
        <w:t>Video</w:t>
      </w:r>
      <w:proofErr w:type="spellEnd"/>
    </w:p>
    <w:p w14:paraId="57B3CC1B" w14:textId="0E0D6254" w:rsidR="00035176" w:rsidRPr="00035176" w:rsidRDefault="00035176" w:rsidP="00035176">
      <w:pPr>
        <w:pStyle w:val="Subttulo"/>
      </w:pPr>
      <w:r w:rsidRPr="00035176">
        <w:t>Gustavo Guanabara</w:t>
      </w:r>
    </w:p>
    <w:p w14:paraId="3281F154" w14:textId="43B4730F" w:rsidR="00035176" w:rsidRPr="000B1501" w:rsidRDefault="00035176" w:rsidP="00035176">
      <w:pPr>
        <w:pStyle w:val="Ttulo5"/>
        <w:rPr>
          <w:color w:val="FF0000"/>
          <w:sz w:val="52"/>
          <w:szCs w:val="52"/>
        </w:rPr>
      </w:pPr>
      <w:r w:rsidRPr="000B1501">
        <w:rPr>
          <w:color w:val="FF0000"/>
          <w:sz w:val="52"/>
          <w:szCs w:val="52"/>
        </w:rPr>
        <w:t>HTML5 e CSS</w:t>
      </w:r>
    </w:p>
    <w:p w14:paraId="7CAEE5D4" w14:textId="16B8A513" w:rsidR="00035176" w:rsidRPr="000B1501" w:rsidRDefault="00035176" w:rsidP="00035176">
      <w:pPr>
        <w:pStyle w:val="Ttulo2"/>
        <w:rPr>
          <w:sz w:val="44"/>
          <w:szCs w:val="44"/>
        </w:rPr>
      </w:pPr>
      <w:r w:rsidRPr="000B1501">
        <w:rPr>
          <w:sz w:val="44"/>
          <w:szCs w:val="44"/>
        </w:rPr>
        <w:t>Módulo III</w:t>
      </w:r>
    </w:p>
    <w:p w14:paraId="28321F98" w14:textId="77777777" w:rsidR="00035176" w:rsidRPr="00035176" w:rsidRDefault="00035176" w:rsidP="0003517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2"/>
          <w:szCs w:val="32"/>
        </w:rPr>
      </w:pPr>
      <w:r w:rsidRPr="00035176">
        <w:rPr>
          <w:rFonts w:ascii="Roboto" w:hAnsi="Roboto"/>
          <w:color w:val="FF0000"/>
          <w:highlight w:val="yellow"/>
        </w:rPr>
        <w:t>Capítulo 18 Aula 00</w:t>
      </w:r>
      <w:r w:rsidRPr="00035176">
        <w:rPr>
          <w:rFonts w:ascii="Roboto" w:hAnsi="Roboto"/>
          <w:color w:val="FF0000"/>
        </w:rPr>
        <w:t xml:space="preserve"> </w:t>
      </w:r>
      <w:r w:rsidRPr="00035176">
        <w:rPr>
          <w:rFonts w:ascii="Roboto" w:hAnsi="Roboto"/>
          <w:sz w:val="32"/>
          <w:szCs w:val="32"/>
        </w:rPr>
        <w:t>– O que vamos aprender no módulo 3?</w:t>
      </w:r>
    </w:p>
    <w:p w14:paraId="277B0C02" w14:textId="4FE609F1" w:rsidR="00003C24" w:rsidRDefault="00275FBA" w:rsidP="00C67FE9">
      <w:pPr>
        <w:pStyle w:val="Ttul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Grande novidade, hospedar os exercícios no github, e com isto será muito importante, pois poderá acessar sua máquina de qualquer lugar do mundo. Essa é a vantagem da Nuvem.</w:t>
      </w:r>
    </w:p>
    <w:p w14:paraId="47185172" w14:textId="202A050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Aprenderemos centralização de imagens, com efeito </w:t>
      </w:r>
      <w:proofErr w:type="spellStart"/>
      <w:r w:rsidRPr="005F3A6D">
        <w:rPr>
          <w:sz w:val="28"/>
          <w:szCs w:val="28"/>
        </w:rPr>
        <w:t>Paralax</w:t>
      </w:r>
      <w:proofErr w:type="spellEnd"/>
      <w:r w:rsidRPr="005F3A6D">
        <w:rPr>
          <w:sz w:val="28"/>
          <w:szCs w:val="28"/>
        </w:rPr>
        <w:t xml:space="preserve"> e vamos desenvolver um projeto chamado Cordel.</w:t>
      </w:r>
    </w:p>
    <w:p w14:paraId="3560C769" w14:textId="3959445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Vamos aprender novidades e coisas </w:t>
      </w:r>
      <w:r w:rsidR="005F3A6D">
        <w:rPr>
          <w:sz w:val="28"/>
          <w:szCs w:val="28"/>
        </w:rPr>
        <w:t xml:space="preserve">que </w:t>
      </w:r>
      <w:r w:rsidRPr="005F3A6D">
        <w:rPr>
          <w:sz w:val="28"/>
          <w:szCs w:val="28"/>
        </w:rPr>
        <w:t>já vi</w:t>
      </w:r>
      <w:r w:rsidR="005F3A6D">
        <w:rPr>
          <w:sz w:val="28"/>
          <w:szCs w:val="28"/>
        </w:rPr>
        <w:t>mos</w:t>
      </w:r>
      <w:r w:rsidR="00FD279A">
        <w:rPr>
          <w:sz w:val="28"/>
          <w:szCs w:val="28"/>
        </w:rPr>
        <w:t>,</w:t>
      </w:r>
      <w:r w:rsidR="000B1501" w:rsidRPr="005F3A6D">
        <w:rPr>
          <w:sz w:val="28"/>
          <w:szCs w:val="28"/>
        </w:rPr>
        <w:t xml:space="preserve"> </w:t>
      </w:r>
      <w:r w:rsidRPr="005F3A6D">
        <w:rPr>
          <w:sz w:val="28"/>
          <w:szCs w:val="28"/>
        </w:rPr>
        <w:t xml:space="preserve">mas muito importantes como as Tabelas em HTML5. </w:t>
      </w:r>
    </w:p>
    <w:p w14:paraId="78F52F43" w14:textId="237240BE" w:rsidR="000B1501" w:rsidRPr="005F3A6D" w:rsidRDefault="000B1501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>Vamos aprender tabelas com topo fixo, vamos ver tabelas responsivas e mesclagem de tabelas.</w:t>
      </w:r>
    </w:p>
    <w:p w14:paraId="6B8530A2" w14:textId="77777777" w:rsidR="000B1501" w:rsidRDefault="000B1501" w:rsidP="000B150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B1501">
        <w:rPr>
          <w:rFonts w:ascii="Roboto" w:hAnsi="Roboto"/>
          <w:color w:val="FF0000"/>
          <w:highlight w:val="yellow"/>
        </w:rPr>
        <w:t>Capítulo 18 Aula 1</w:t>
      </w:r>
      <w:r w:rsidRPr="000B150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O que é </w:t>
      </w:r>
      <w:proofErr w:type="spellStart"/>
      <w:r>
        <w:rPr>
          <w:rFonts w:ascii="Roboto" w:hAnsi="Roboto"/>
        </w:rPr>
        <w:t>Git</w:t>
      </w:r>
      <w:proofErr w:type="spellEnd"/>
      <w:r>
        <w:rPr>
          <w:rFonts w:ascii="Roboto" w:hAnsi="Roboto"/>
        </w:rPr>
        <w:t xml:space="preserve"> e GitHub</w:t>
      </w:r>
    </w:p>
    <w:p w14:paraId="712A8C44" w14:textId="5A8C6548" w:rsidR="000B1501" w:rsidRDefault="000B1501" w:rsidP="00275FBA">
      <w:r>
        <w:t xml:space="preserve">Uma das principais utilidades do Github, vamos ver neste capítulo. </w:t>
      </w:r>
    </w:p>
    <w:p w14:paraId="571652F9" w14:textId="1B994E4C" w:rsidR="000B1501" w:rsidRPr="000B1501" w:rsidRDefault="00D73368" w:rsidP="000B1501">
      <w:pPr>
        <w:jc w:val="center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B8DA76" wp14:editId="11C2D134">
            <wp:simplePos x="0" y="0"/>
            <wp:positionH relativeFrom="column">
              <wp:posOffset>4255135</wp:posOffset>
            </wp:positionH>
            <wp:positionV relativeFrom="paragraph">
              <wp:posOffset>367030</wp:posOffset>
            </wp:positionV>
            <wp:extent cx="2362200" cy="2341290"/>
            <wp:effectExtent l="0" t="0" r="0" b="1905"/>
            <wp:wrapNone/>
            <wp:docPr id="2" name="Imagem 2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ódigo Q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395" cy="234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501" w:rsidRPr="000B1501">
        <w:rPr>
          <w:sz w:val="32"/>
          <w:szCs w:val="32"/>
        </w:rPr>
        <w:t xml:space="preserve">Afinal o que é </w:t>
      </w:r>
      <w:proofErr w:type="spellStart"/>
      <w:r w:rsidR="000B1501" w:rsidRPr="000B1501">
        <w:rPr>
          <w:sz w:val="32"/>
          <w:szCs w:val="32"/>
        </w:rPr>
        <w:t>Git</w:t>
      </w:r>
      <w:proofErr w:type="spellEnd"/>
      <w:r w:rsidR="000B1501" w:rsidRPr="000B1501">
        <w:rPr>
          <w:sz w:val="32"/>
          <w:szCs w:val="32"/>
        </w:rPr>
        <w:t xml:space="preserve"> e Github?</w:t>
      </w:r>
    </w:p>
    <w:p w14:paraId="3FC6ED89" w14:textId="4D71A37A" w:rsidR="000B1501" w:rsidRDefault="000B1501" w:rsidP="00D73368">
      <w:r>
        <w:rPr>
          <w:noProof/>
        </w:rPr>
        <w:drawing>
          <wp:inline distT="0" distB="0" distL="0" distR="0" wp14:anchorId="2CD7D416" wp14:editId="13D51137">
            <wp:extent cx="4000500" cy="238298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842" cy="239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FA15" w14:textId="73A1C567" w:rsidR="00D73368" w:rsidRDefault="00D73368" w:rsidP="00D73368"/>
    <w:p w14:paraId="2CF92EA4" w14:textId="5346A78C" w:rsidR="000B1501" w:rsidRPr="005F3A6D" w:rsidRDefault="000B1501" w:rsidP="00C67FE9">
      <w:pPr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Github é um local para guardar na Nuvem seus dados, também conhecido por </w:t>
      </w:r>
      <w:r w:rsidR="005F3A6D" w:rsidRPr="005F3A6D">
        <w:rPr>
          <w:b/>
          <w:bCs/>
          <w:sz w:val="28"/>
          <w:szCs w:val="28"/>
          <w:highlight w:val="yellow"/>
        </w:rPr>
        <w:t>REPOSITÓRIO.</w:t>
      </w:r>
    </w:p>
    <w:p w14:paraId="769297A9" w14:textId="67298976" w:rsidR="00F9751D" w:rsidRDefault="00F9751D" w:rsidP="00C67FE9">
      <w:pPr>
        <w:tabs>
          <w:tab w:val="left" w:pos="0"/>
        </w:tabs>
        <w:ind w:right="-5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 caso do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falamos um </w:t>
      </w:r>
      <w:r w:rsidRPr="00F9751D">
        <w:rPr>
          <w:b/>
          <w:bCs/>
          <w:color w:val="385623" w:themeColor="accent6" w:themeShade="80"/>
          <w:sz w:val="28"/>
          <w:szCs w:val="28"/>
        </w:rPr>
        <w:t>Repositório Local</w:t>
      </w:r>
      <w:r>
        <w:rPr>
          <w:sz w:val="28"/>
          <w:szCs w:val="28"/>
        </w:rPr>
        <w:t xml:space="preserve">, e o Github de </w:t>
      </w:r>
      <w:r w:rsidRPr="00F9751D">
        <w:rPr>
          <w:b/>
          <w:bCs/>
          <w:color w:val="1F4E79" w:themeColor="accent5" w:themeShade="80"/>
          <w:sz w:val="28"/>
          <w:szCs w:val="28"/>
        </w:rPr>
        <w:t>Repositório Remoto</w:t>
      </w:r>
      <w:r>
        <w:rPr>
          <w:sz w:val="28"/>
          <w:szCs w:val="28"/>
        </w:rPr>
        <w:t>.</w:t>
      </w:r>
    </w:p>
    <w:p w14:paraId="58969161" w14:textId="2DD1DE22" w:rsidR="005F3A6D" w:rsidRDefault="005F3A6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 w:rsidRPr="005F3A6D">
        <w:rPr>
          <w:sz w:val="28"/>
          <w:szCs w:val="28"/>
        </w:rPr>
        <w:t xml:space="preserve">Para você ter as diversas versões salvas no Github, utilizaremos o </w:t>
      </w:r>
      <w:proofErr w:type="spellStart"/>
      <w:r w:rsidRPr="005F3A6D">
        <w:rPr>
          <w:sz w:val="28"/>
          <w:szCs w:val="28"/>
        </w:rPr>
        <w:t>Git</w:t>
      </w:r>
      <w:proofErr w:type="spellEnd"/>
      <w:r w:rsidRPr="005F3A6D">
        <w:rPr>
          <w:sz w:val="28"/>
          <w:szCs w:val="28"/>
        </w:rPr>
        <w:t xml:space="preserve"> (gerenciador de versões).</w:t>
      </w:r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trabalha instalado em seu computador, porém ainda não guardamos em local seguro, </w:t>
      </w:r>
      <w:proofErr w:type="spellStart"/>
      <w:r>
        <w:rPr>
          <w:sz w:val="28"/>
          <w:szCs w:val="28"/>
        </w:rPr>
        <w:t>dái</w:t>
      </w:r>
      <w:proofErr w:type="spellEnd"/>
      <w:r>
        <w:rPr>
          <w:sz w:val="28"/>
          <w:szCs w:val="28"/>
        </w:rPr>
        <w:t xml:space="preserve"> entra o Github.</w:t>
      </w:r>
      <w:r w:rsidR="00F9751D">
        <w:rPr>
          <w:sz w:val="28"/>
          <w:szCs w:val="28"/>
        </w:rPr>
        <w:t xml:space="preserve"> </w:t>
      </w:r>
    </w:p>
    <w:p w14:paraId="0BBBB22F" w14:textId="5E05F7A3" w:rsidR="00F9751D" w:rsidRPr="00F9751D" w:rsidRDefault="00F9751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</w:pPr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 xml:space="preserve">Para transferir os arquivos de Local para Remoto usaremos o </w:t>
      </w:r>
      <w:proofErr w:type="spellStart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Push</w:t>
      </w:r>
      <w:proofErr w:type="spellEnd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.</w:t>
      </w:r>
    </w:p>
    <w:p w14:paraId="6C1F51D7" w14:textId="5961C305" w:rsidR="00F9751D" w:rsidRDefault="000A3215" w:rsidP="00F9751D">
      <w:pPr>
        <w:tabs>
          <w:tab w:val="left" w:pos="0"/>
        </w:tabs>
        <w:ind w:right="-54"/>
        <w:rPr>
          <w:rFonts w:ascii="CelesteSansWeb-Bold" w:hAnsi="CelesteSansWeb-Bold"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color w:val="000000"/>
          <w:szCs w:val="36"/>
          <w:shd w:val="clear" w:color="auto" w:fill="FFFFFF"/>
        </w:rPr>
        <w:lastRenderedPageBreak/>
        <w:t xml:space="preserve">Resumindo : </w:t>
      </w:r>
    </w:p>
    <w:p w14:paraId="168370CF" w14:textId="1C7C4963" w:rsidR="000A3215" w:rsidRDefault="000A3215" w:rsidP="000A3215">
      <w:pPr>
        <w:tabs>
          <w:tab w:val="left" w:pos="0"/>
        </w:tabs>
        <w:ind w:right="-54"/>
        <w:jc w:val="center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noProof/>
          <w:color w:val="000000"/>
          <w:szCs w:val="36"/>
          <w:shd w:val="clear" w:color="auto" w:fill="FFFFFF"/>
        </w:rPr>
        <w:drawing>
          <wp:inline distT="0" distB="0" distL="0" distR="0" wp14:anchorId="31C9B0C9" wp14:editId="124281DA">
            <wp:extent cx="5524500" cy="3714212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91" cy="371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A878" w14:textId="77777777" w:rsidR="000A3215" w:rsidRDefault="000A3215" w:rsidP="000A32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A3215">
        <w:rPr>
          <w:rFonts w:ascii="Roboto" w:hAnsi="Roboto"/>
          <w:color w:val="FF0000"/>
          <w:highlight w:val="yellow"/>
        </w:rPr>
        <w:t>Capítulo 18 Aula 2</w:t>
      </w:r>
      <w:r w:rsidRPr="000A32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Instalação</w:t>
      </w:r>
    </w:p>
    <w:p w14:paraId="67180F7D" w14:textId="6EF4CD48" w:rsidR="000A3215" w:rsidRDefault="00893F70" w:rsidP="000A3215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Vamos acessar o site do 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t xml:space="preserve"> </w:t>
      </w:r>
      <w:hyperlink r:id="rId8" w:history="1">
        <w:r w:rsidRPr="001B60F2">
          <w:rPr>
            <w:rStyle w:val="Hyperlink"/>
            <w:rFonts w:ascii="CelesteSansWeb-Bold" w:hAnsi="CelesteSansWeb-Bold"/>
            <w:b/>
            <w:bCs/>
            <w:szCs w:val="36"/>
            <w:shd w:val="clear" w:color="auto" w:fill="FFFFFF"/>
          </w:rPr>
          <w:t>https://git-scm.com/downloads</w:t>
        </w:r>
      </w:hyperlink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 (-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scm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sym w:font="Wingdings" w:char="F0E8"/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Source Code Manager</w:t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)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Gerenciador de Código Fonte.</w:t>
      </w:r>
      <w:r w:rsidRPr="00893F70"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  <w:t xml:space="preserve"> </w:t>
      </w:r>
    </w:p>
    <w:p w14:paraId="4074375F" w14:textId="79E062E5" w:rsidR="00893F70" w:rsidRDefault="007A1E9E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 w:rsidRPr="007A1E9E">
        <w:rPr>
          <w:rFonts w:ascii="CelesteSansWeb-Bold" w:hAnsi="CelesteSansWeb-Bold"/>
          <w:szCs w:val="36"/>
          <w:shd w:val="clear" w:color="auto" w:fill="FFFFFF"/>
        </w:rPr>
        <w:t xml:space="preserve">Uma ver que baixemos o </w:t>
      </w:r>
      <w:proofErr w:type="spellStart"/>
      <w:r w:rsidRPr="007A1E9E">
        <w:rPr>
          <w:rFonts w:ascii="CelesteSansWeb-Bold" w:hAnsi="CelesteSansWeb-Bold"/>
          <w:szCs w:val="36"/>
          <w:shd w:val="clear" w:color="auto" w:fill="FFFFFF"/>
        </w:rPr>
        <w:t>git-scm</w:t>
      </w:r>
      <w:proofErr w:type="spellEnd"/>
      <w:r w:rsidRPr="007A1E9E">
        <w:rPr>
          <w:rFonts w:ascii="CelesteSansWeb-Bold" w:hAnsi="CelesteSansWeb-Bold"/>
          <w:szCs w:val="36"/>
          <w:shd w:val="clear" w:color="auto" w:fill="FFFFFF"/>
        </w:rPr>
        <w:t xml:space="preserve"> é interessante que se reinicie seu micro e em seguida o github desktop será instalado também. </w:t>
      </w:r>
    </w:p>
    <w:p w14:paraId="64826D66" w14:textId="77777777" w:rsidR="00D73368" w:rsidRDefault="00D73368" w:rsidP="00D73368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73368">
        <w:rPr>
          <w:rFonts w:ascii="Roboto" w:hAnsi="Roboto"/>
          <w:color w:val="FF0000"/>
          <w:highlight w:val="yellow"/>
        </w:rPr>
        <w:t>Capítulo 18 Aula 3</w:t>
      </w:r>
      <w:r w:rsidRPr="00D73368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Criando uma conta GitHub</w:t>
      </w:r>
    </w:p>
    <w:p w14:paraId="67439916" w14:textId="201017BF" w:rsidR="00D73368" w:rsidRPr="00502DA5" w:rsidRDefault="00D73368" w:rsidP="00D73368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</w:pPr>
      <w:r w:rsidRPr="00502DA5">
        <w:rPr>
          <w:sz w:val="40"/>
          <w:szCs w:val="40"/>
        </w:rPr>
        <w:t>(</w:t>
      </w:r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user: </w:t>
      </w:r>
      <w:proofErr w:type="spellStart"/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>edneitatui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email </w:t>
      </w:r>
      <w:hyperlink r:id="rId9" w:history="1">
        <w:r w:rsidR="005C26E9" w:rsidRPr="00502DA5">
          <w:rPr>
            <w:rStyle w:val="Hyperlink"/>
            <w:rFonts w:ascii="CelesteSansWeb-Bold" w:hAnsi="CelesteSansWeb-Bold"/>
            <w:b/>
            <w:bCs/>
            <w:sz w:val="28"/>
            <w:szCs w:val="48"/>
            <w:shd w:val="clear" w:color="auto" w:fill="FFFFFF"/>
            <w:lang w:val="en-US"/>
          </w:rPr>
          <w:t>edneigon...@gmail.com</w:t>
        </w:r>
      </w:hyperlink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 s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enha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 xml:space="preserve"> 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sm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**$18** )</w:t>
      </w:r>
    </w:p>
    <w:p w14:paraId="303EF56F" w14:textId="370B5DF5" w:rsidR="00D73368" w:rsidRDefault="00F27E4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17053E86" wp14:editId="04BBF23D">
            <wp:extent cx="5657850" cy="37528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4E9A" w14:textId="7E75AA94" w:rsidR="00F27E4F" w:rsidRDefault="00E05942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hyperlink r:id="rId11" w:history="1">
        <w:r w:rsidR="000A747E" w:rsidRPr="00D6159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https://www.cursoemvideo.com/curso/html5-e-css3-modulo-3-de-5-vip/aulas/modulo-3-2/modulos/capitulo-18-aula-3-criando-uma-conta-github/</w:t>
        </w:r>
      </w:hyperlink>
      <w:r w:rsidR="000A747E">
        <w:rPr>
          <w:rFonts w:ascii="CelesteSansWeb-Bold" w:hAnsi="CelesteSansWeb-Bold"/>
          <w:szCs w:val="36"/>
          <w:shd w:val="clear" w:color="auto" w:fill="FFFFFF"/>
        </w:rPr>
        <w:t xml:space="preserve"> </w:t>
      </w:r>
    </w:p>
    <w:p w14:paraId="031DE28F" w14:textId="429E8678" w:rsidR="000A747E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Ok, criado o repositório chamado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github_html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 (para o Curso de HTML5 e CSS3 do Curso em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Video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)</w:t>
      </w:r>
    </w:p>
    <w:p w14:paraId="5B0DA7A7" w14:textId="3EF35920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Na web, também criamos um repositório no github.com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remote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que se chama </w:t>
      </w:r>
      <w:hyperlink r:id="rId12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https://github.com/edneitatui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 </w:t>
      </w:r>
    </w:p>
    <w:p w14:paraId="0D218984" w14:textId="77777777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 usuário é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edneitatui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o email </w:t>
      </w:r>
      <w:hyperlink r:id="rId13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edneigoncalves@gmail.com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e a senha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Sm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**$18**</w:t>
      </w:r>
    </w:p>
    <w:p w14:paraId="2D5BA271" w14:textId="3A359CF8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Lembrando que criei também o github desktop, e fixei na barra de tarefas. </w:t>
      </w:r>
    </w:p>
    <w:p w14:paraId="65FFE6C0" w14:textId="77777777" w:rsidR="00955A3D" w:rsidRDefault="00955A3D" w:rsidP="00955A3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955A3D">
        <w:rPr>
          <w:rFonts w:ascii="Roboto" w:hAnsi="Roboto"/>
          <w:color w:val="FF0000"/>
          <w:highlight w:val="yellow"/>
        </w:rPr>
        <w:t>Capítulo 18 Aula 5</w:t>
      </w:r>
      <w:r w:rsidRPr="00955A3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Gerenciando Repositórios</w:t>
      </w:r>
    </w:p>
    <w:p w14:paraId="0680C0EF" w14:textId="6C5CA48E" w:rsidR="00955A3D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Quando abro o desktop pela primeira vez, ele já carrega todos os meus exercícios, pastas de desafio, e a lista toda de pdf do curso em vídeo... </w:t>
      </w:r>
    </w:p>
    <w:p w14:paraId="3921CAC8" w14:textId="2FC3492C" w:rsidR="003B671F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>Faço uma alteração no arquivo Readme.md para ver o que acontece, e para minha surpresa, ele detecta a mudança, me informa que houve mudança no arquivo adicionando a letra (M), e clicando sobre ele e abrindo o Readme.md em (Arvore de Trabalho) ele me mostra o arquivo antes e depois.</w:t>
      </w:r>
    </w:p>
    <w:p w14:paraId="71DAE177" w14:textId="5AC3B823" w:rsidR="003B671F" w:rsidRDefault="003B671F" w:rsidP="003B671F">
      <w:pPr>
        <w:tabs>
          <w:tab w:val="left" w:pos="0"/>
        </w:tabs>
        <w:ind w:right="-54"/>
        <w:jc w:val="center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0F48E3B4" wp14:editId="663357FF">
            <wp:extent cx="6429375" cy="482203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302" cy="482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0323" w14:textId="066AD820" w:rsidR="003B671F" w:rsidRPr="00115C5D" w:rsidRDefault="004302CC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8"/>
          <w:szCs w:val="48"/>
          <w:shd w:val="clear" w:color="auto" w:fill="FFFFFF"/>
        </w:rPr>
      </w:pPr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Depois de executar o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, ele fará a atualização do repositório local, e no Github local ou no site, clique em atualizar o Github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remote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, automaticamente ele atualizará o repositório.</w:t>
      </w:r>
    </w:p>
    <w:p w14:paraId="4BF1ED82" w14:textId="4308D4DE" w:rsidR="004302CC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color w:val="FF0000"/>
          <w:sz w:val="30"/>
          <w:szCs w:val="52"/>
          <w:shd w:val="clear" w:color="auto" w:fill="FFFFFF"/>
        </w:rPr>
      </w:pPr>
      <w:r w:rsidRPr="00115C5D">
        <w:rPr>
          <w:rFonts w:ascii="CelesteSansWeb-Bold" w:hAnsi="CelesteSansWeb-Bold"/>
          <w:color w:val="FF0000"/>
          <w:sz w:val="30"/>
          <w:szCs w:val="52"/>
          <w:highlight w:val="yellow"/>
          <w:shd w:val="clear" w:color="auto" w:fill="FFFFFF"/>
        </w:rPr>
        <w:t>Detalhe importante:</w:t>
      </w:r>
    </w:p>
    <w:p w14:paraId="44DB293B" w14:textId="7CAB1251" w:rsidR="00E9150B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Quando precisar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deletar um repositório</w:t>
      </w:r>
      <w:r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 xml:space="preserve">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do Github, tem de ir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abrir 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app Github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Desktop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, abre o repositório que você quer apagar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.</w:t>
      </w:r>
    </w:p>
    <w:p w14:paraId="572D6B0E" w14:textId="31A98CD9" w:rsidR="00BF33B0" w:rsidRPr="00115C5D" w:rsidRDefault="00BF33B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é fazer versões 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(ativa a </w:t>
      </w:r>
      <w:r w:rsidR="009A4D95"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>atualização do backup da última alteração dos dados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)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do seu próprio código.</w:t>
      </w:r>
    </w:p>
    <w:p w14:paraId="7E2FB6FF" w14:textId="646E1CE1" w:rsidR="00BF33B0" w:rsidRPr="00115C5D" w:rsidRDefault="00D075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No Github Desktop, ao abrir, selecione o </w:t>
      </w:r>
      <w:r w:rsidR="00115C5D" w:rsidRPr="00115C5D">
        <w:rPr>
          <w:rFonts w:ascii="CelesteSansWeb-Bold" w:hAnsi="CelesteSansWeb-Bold"/>
          <w:sz w:val="26"/>
          <w:szCs w:val="44"/>
          <w:shd w:val="clear" w:color="auto" w:fill="FFFFFF"/>
        </w:rPr>
        <w:t>repositório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que mais lhe interessar e pressione </w:t>
      </w: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Ctrl+Shift+A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e abre o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Visual Studio Code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com os arquivos todos prontos para continuar seu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s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trabalhos.</w:t>
      </w:r>
    </w:p>
    <w:p w14:paraId="1D2DDC19" w14:textId="4975659F" w:rsidR="00CC1015" w:rsidRDefault="00CC1015" w:rsidP="00CC10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CC1015">
        <w:rPr>
          <w:rFonts w:ascii="Roboto" w:hAnsi="Roboto"/>
          <w:color w:val="FF0000"/>
          <w:highlight w:val="yellow"/>
        </w:rPr>
        <w:t>Capítulo 18 Aula 6</w:t>
      </w:r>
      <w:r w:rsidRPr="00CC10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GitHub </w:t>
      </w:r>
      <w:proofErr w:type="spellStart"/>
      <w:r>
        <w:rPr>
          <w:rFonts w:ascii="Roboto" w:hAnsi="Roboto"/>
        </w:rPr>
        <w:t>Pages</w:t>
      </w:r>
      <w:proofErr w:type="spellEnd"/>
      <w:r>
        <w:rPr>
          <w:rFonts w:ascii="Roboto" w:hAnsi="Roboto"/>
        </w:rPr>
        <w:t xml:space="preserve"> </w:t>
      </w:r>
    </w:p>
    <w:p w14:paraId="18641991" w14:textId="1AB247E1" w:rsidR="00D07543" w:rsidRDefault="005D20F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Aprendemos a  usar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Gihub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Desktop</w:t>
      </w:r>
      <w:r w:rsidR="00852B14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(local)</w:t>
      </w:r>
    </w:p>
    <w:p w14:paraId="62314C31" w14:textId="365BE4C6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Aprendemos também a gerenciar o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diretórios on line no Github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Remote</w:t>
      </w:r>
    </w:p>
    <w:p w14:paraId="3C051703" w14:textId="5E93D463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detalhes, ver </w:t>
      </w:r>
      <w:hyperlink r:id="rId15" w:history="1">
        <w:r w:rsidRPr="001F0C4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https://docs.github.com/en/pages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;</w:t>
      </w:r>
    </w:p>
    <w:p w14:paraId="09D2C6C8" w14:textId="09BEDF4A" w:rsidR="00852B14" w:rsidRDefault="009F245E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Minha página configurada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Github.Remote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</w:t>
      </w:r>
      <w:hyperlink r:id="rId16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https://edneitatui.github.io/github_html/</w:t>
        </w:r>
      </w:hyperlink>
      <w:r>
        <w:t xml:space="preserve"> </w:t>
      </w:r>
    </w:p>
    <w:p w14:paraId="7A88E15C" w14:textId="77777777" w:rsidR="009F245E" w:rsidRDefault="009F245E" w:rsidP="00115C5D">
      <w:pPr>
        <w:tabs>
          <w:tab w:val="left" w:pos="0"/>
        </w:tabs>
        <w:ind w:right="-54"/>
        <w:jc w:val="both"/>
      </w:pPr>
    </w:p>
    <w:p w14:paraId="0DF5E43F" w14:textId="20299377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93E9F7" wp14:editId="2CA3657B">
            <wp:extent cx="6743700" cy="40957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F95E" w14:textId="2FF3424E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</w:t>
      </w:r>
      <w:r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seu primeiro projeto</w:t>
      </w:r>
      <w:r w:rsidR="00355F7D"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 xml:space="preserve"> ex001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, entre com o endereço do repositório :</w:t>
      </w:r>
    </w:p>
    <w:p w14:paraId="5F27649F" w14:textId="3DFE45AF" w:rsidR="009F245E" w:rsidRDefault="00E05942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18" w:history="1">
        <w:r w:rsidR="009F245E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https://edneitatui.github.io/github_html/ex001/index.html</w:t>
        </w:r>
      </w:hyperlink>
      <w:r w:rsidR="009F245E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EC4241D" w14:textId="3F429885" w:rsidR="009F245E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EF60685" wp14:editId="780F3C48">
            <wp:extent cx="6743700" cy="19050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934D8" w14:textId="77777777" w:rsidR="009B6EB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seu </w:t>
      </w:r>
      <w:r w:rsidRPr="009B6EB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segundo projeto ex002</w:t>
      </w:r>
      <w:r w:rsidRPr="009B6EBD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</w:t>
      </w:r>
    </w:p>
    <w:p w14:paraId="0EB36E90" w14:textId="491F3C15" w:rsidR="00355F7D" w:rsidRDefault="00E05942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20" w:history="1">
        <w:r w:rsidR="009B6EBD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https://edneitatui.github.io/github_html/ex002/index.html</w:t>
        </w:r>
      </w:hyperlink>
      <w:r w:rsidR="008D56C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78E203C0" w14:textId="7C1C4AE5" w:rsidR="00355F7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C47BB6C" wp14:editId="478E9482">
            <wp:extent cx="6743700" cy="22193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21E69" w14:textId="593805E4" w:rsidR="008D56CD" w:rsidRDefault="0015700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 xml:space="preserve">Inserindo um link para chamar o ex001, diretamente do arquivo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readme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ele disponibilizará uma opção para chamar os exercícios que você precisar.</w:t>
      </w:r>
    </w:p>
    <w:p w14:paraId="1A810C88" w14:textId="5A4C765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Criando um repositório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novo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hospedar o Projeto Androide. </w:t>
      </w:r>
    </w:p>
    <w:p w14:paraId="5546D165" w14:textId="1C864777" w:rsidR="00157009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Abrir a pasta do Desafio 10, copiar as pastas mais importantes inclusive o arquivo android.html;</w:t>
      </w:r>
    </w:p>
    <w:p w14:paraId="667066F6" w14:textId="0702E96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Abrir um novo repositório no Github desktop (em Github Desktop, abrir no menu um New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 ao abrir a tela de ?Criação do Novo repositório, nomear como projeto_androi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d e logo abaixo, descrever sobre o novo projeto, e marcar a 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>última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 linha de Licença, como MIT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License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clicar em Create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F0E65A6" w14:textId="3416D040" w:rsidR="00B12FCD" w:rsidRDefault="00B12FC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Criado o Repositório Local (github desktop),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Publish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publicar nosso novo repositório, e agora irá montar um repositório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na Web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ou seja, Github Remote. Lembrando que precisamos </w:t>
      </w:r>
      <w:r w:rsidRPr="00B12FC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desmarcar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a tela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Keep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This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Code Private, pois queremos ele como público. Em seguida Publicar. </w:t>
      </w:r>
    </w:p>
    <w:p w14:paraId="6A3FE391" w14:textId="6B05C1C1" w:rsidR="003C07D9" w:rsidRDefault="003C07D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Voltando para a pasta de estudos no seu micro (Github Desktop), localizar a pasta nova que foi criada, em nosso caso (erroneamente) 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D:\Geek_Tools_236139\ITecnology_40Gb_20238\CD_Cursos\Curso Python Guia de </w:t>
      </w:r>
      <w:r w:rsidR="00505103" w:rsidRPr="003C07D9">
        <w:rPr>
          <w:rFonts w:ascii="CelesteSansWeb-Bold" w:hAnsi="CelesteSansWeb-Bold"/>
          <w:sz w:val="24"/>
          <w:szCs w:val="40"/>
          <w:shd w:val="clear" w:color="auto" w:fill="FFFFFF"/>
        </w:rPr>
        <w:t>Programação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Ramos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/Projeto-Android e em seguida copiamos para dentro dela os arquivos colados do Projeto Android (original). Renomeamos o arquivo android.html para index.html.</w:t>
      </w:r>
    </w:p>
    <w:p w14:paraId="49A1ABB0" w14:textId="389625E1" w:rsidR="003C07D9" w:rsidRDefault="003C07D9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Em seguida executamos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ele copiar todos os arquivos para o novo repositório</w:t>
      </w:r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Usamos a tecla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. Em seguida acessamos a pasta da web do Github e em Perfil do usuário, já teremos o novo Repositório criado com sucesso, clicando nele, já veremos as pastas e o arquivo index.html. Clicando sobre o item settings (configurações) descemos até Github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clicamos sobre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None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e escolhemos a opção master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Branch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(mais interessantes para projeto único). Uma vez saldo, já podemos visualizar no Github </w:t>
      </w:r>
      <w:proofErr w:type="spellStart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o link do novo projeto ... </w:t>
      </w:r>
      <w:hyperlink r:id="rId22" w:history="1">
        <w:r w:rsidR="0099077D"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https://edneitatui.github.io/Projeto-Android/</w:t>
        </w:r>
      </w:hyperlink>
      <w:r w:rsidR="0099077D">
        <w:t xml:space="preserve"> </w:t>
      </w:r>
      <w:r w:rsidR="000A250D">
        <w:t xml:space="preserve"> </w:t>
      </w:r>
    </w:p>
    <w:p w14:paraId="7337E8E0" w14:textId="05A99327" w:rsidR="000A250D" w:rsidRDefault="00114477" w:rsidP="00115C5D">
      <w:pPr>
        <w:tabs>
          <w:tab w:val="left" w:pos="0"/>
        </w:tabs>
        <w:ind w:right="-54"/>
        <w:jc w:val="both"/>
      </w:pPr>
      <w:r>
        <w:rPr>
          <w:noProof/>
        </w:rPr>
        <w:drawing>
          <wp:inline distT="0" distB="0" distL="0" distR="0" wp14:anchorId="557EF7F6" wp14:editId="02FB8C6F">
            <wp:extent cx="6680618" cy="3238500"/>
            <wp:effectExtent l="0" t="0" r="6350" b="0"/>
            <wp:docPr id="6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664" cy="324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36A6" w14:textId="4009BDB3" w:rsidR="0099077D" w:rsidRDefault="0099077D" w:rsidP="00115C5D">
      <w:pPr>
        <w:tabs>
          <w:tab w:val="left" w:pos="0"/>
        </w:tabs>
        <w:ind w:right="-54"/>
        <w:jc w:val="both"/>
      </w:pPr>
      <w:r>
        <w:t xml:space="preserve">Nesta mesma página o último status, vemos que foi salvo com sucesso, </w:t>
      </w:r>
      <w:proofErr w:type="gramStart"/>
      <w:r>
        <w:t>à</w:t>
      </w:r>
      <w:proofErr w:type="gramEnd"/>
      <w:r>
        <w:t xml:space="preserve"> partir daí é só clicar sobre o link para acessar a </w:t>
      </w:r>
      <w:r w:rsidR="000A250D">
        <w:t>página do Projeto Android diretamente no site</w:t>
      </w:r>
      <w:r w:rsidR="008E423F">
        <w:t xml:space="preserve">, </w:t>
      </w:r>
      <w:hyperlink r:id="rId24" w:history="1">
        <w:r w:rsidR="008E423F" w:rsidRPr="000765ED">
          <w:rPr>
            <w:rStyle w:val="Hyperlink"/>
          </w:rPr>
          <w:t>https://edneitatui.github.io/Projeto-Android/</w:t>
        </w:r>
      </w:hyperlink>
      <w:r w:rsidR="008E423F">
        <w:t xml:space="preserve"> </w:t>
      </w:r>
    </w:p>
    <w:p w14:paraId="01F22C8F" w14:textId="15D43200" w:rsidR="000A250D" w:rsidRDefault="000A250D" w:rsidP="00115C5D">
      <w:pPr>
        <w:tabs>
          <w:tab w:val="left" w:pos="0"/>
        </w:tabs>
        <w:ind w:right="-54"/>
        <w:jc w:val="both"/>
      </w:pPr>
      <w:r>
        <w:t>Bingo!!</w:t>
      </w:r>
    </w:p>
    <w:p w14:paraId="088EDF21" w14:textId="2BB00D34" w:rsidR="00080980" w:rsidRDefault="00080980" w:rsidP="00115C5D">
      <w:pPr>
        <w:tabs>
          <w:tab w:val="left" w:pos="0"/>
        </w:tabs>
        <w:ind w:right="-54"/>
        <w:jc w:val="both"/>
      </w:pPr>
      <w:r>
        <w:rPr>
          <w:noProof/>
        </w:rPr>
        <w:lastRenderedPageBreak/>
        <w:drawing>
          <wp:inline distT="0" distB="0" distL="0" distR="0" wp14:anchorId="1A410278" wp14:editId="76B503C5">
            <wp:extent cx="6743700" cy="50768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73E43" w14:textId="56D76AA9" w:rsidR="008E423F" w:rsidRDefault="008E423F" w:rsidP="00115C5D">
      <w:pPr>
        <w:tabs>
          <w:tab w:val="left" w:pos="0"/>
        </w:tabs>
        <w:ind w:right="-54"/>
        <w:jc w:val="both"/>
      </w:pPr>
      <w:r>
        <w:t xml:space="preserve">E ainda mais uma dica </w:t>
      </w:r>
      <w:proofErr w:type="gramStart"/>
      <w:r>
        <w:t>pra</w:t>
      </w:r>
      <w:proofErr w:type="gramEnd"/>
      <w:r>
        <w:t xml:space="preserve"> facilitar o acesso das pessoas à sua página do Github Remote, é cria um </w:t>
      </w:r>
      <w:proofErr w:type="spellStart"/>
      <w:r>
        <w:t>QRCode</w:t>
      </w:r>
      <w:proofErr w:type="spellEnd"/>
      <w:r>
        <w:t xml:space="preserve"> para o endereço que você criou, que vai facilitar bastante.</w:t>
      </w:r>
    </w:p>
    <w:p w14:paraId="39000BB9" w14:textId="088DEC95" w:rsidR="005D00FB" w:rsidRDefault="00C70043" w:rsidP="00C70043">
      <w:pPr>
        <w:tabs>
          <w:tab w:val="left" w:pos="0"/>
        </w:tabs>
        <w:ind w:right="-54"/>
        <w:jc w:val="center"/>
      </w:pPr>
      <w:r>
        <w:rPr>
          <w:noProof/>
        </w:rPr>
        <w:drawing>
          <wp:inline distT="0" distB="0" distL="0" distR="0" wp14:anchorId="5A723B44" wp14:editId="13C1B01C">
            <wp:extent cx="1866900" cy="18002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25715" w14:textId="77777777" w:rsidR="00F82A41" w:rsidRDefault="00F82A41" w:rsidP="00F82A41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o Github só é compatível com linguagens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JavaScript</w:t>
      </w:r>
      <w:proofErr w:type="spellEnd"/>
    </w:p>
    <w:p w14:paraId="7944D061" w14:textId="63F64CBA" w:rsidR="005D00FB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Muito legal. Acesse e veja sua nova página na web.</w:t>
      </w:r>
    </w:p>
    <w:p w14:paraId="404F19E2" w14:textId="067C08BA" w:rsidR="00C70043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DAC85C1" w14:textId="77777777" w:rsidR="00F82A41" w:rsidRPr="00F82A41" w:rsidRDefault="00F82A41" w:rsidP="00F82A4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F82A41">
        <w:rPr>
          <w:rFonts w:ascii="Roboto" w:hAnsi="Roboto"/>
          <w:color w:val="FF0000"/>
          <w:highlight w:val="yellow"/>
        </w:rPr>
        <w:t>Capítulo 18 Aula 7</w:t>
      </w:r>
      <w:r w:rsidRPr="00F82A4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82A41">
        <w:rPr>
          <w:rFonts w:ascii="Roboto" w:hAnsi="Roboto"/>
          <w:sz w:val="40"/>
          <w:szCs w:val="40"/>
        </w:rPr>
        <w:t>Manutenção em sites no GitHub</w:t>
      </w:r>
    </w:p>
    <w:p w14:paraId="7E8D8555" w14:textId="3E24D062" w:rsidR="009B6907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Neste capítulo aprendemos a montar um novo repositório, a fazer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colocar o site no ar, digo na web. Aprendemos a criar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nosso link, ou seja, do link da nossa página, de modo que não precisamos decorar um link longo, mas a compartilhar apenas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que qualquer um possa ver nossos trabalhos. Fizemos também algumas alterações no site do Android para que possa ser exposto em qualquer um dos dispositivos.</w:t>
      </w:r>
    </w:p>
    <w:p w14:paraId="255B1BFD" w14:textId="77777777" w:rsidR="005A0404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26ED2580" w14:textId="77777777" w:rsidR="005A0404" w:rsidRDefault="005A0404" w:rsidP="005A0404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7230898" w14:textId="460D8DB4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A0404">
        <w:rPr>
          <w:rFonts w:ascii="Roboto" w:hAnsi="Roboto"/>
          <w:color w:val="FF0000"/>
          <w:highlight w:val="yellow"/>
        </w:rPr>
        <w:t>Capítulo 18 Aula 8</w:t>
      </w:r>
      <w:r w:rsidRPr="005A040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Social</w:t>
      </w:r>
    </w:p>
    <w:p w14:paraId="11020E1B" w14:textId="0121FCEE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2E069F">
        <w:rPr>
          <w:rFonts w:ascii="Arial Nova" w:hAnsi="Arial Nova"/>
          <w:b w:val="0"/>
          <w:bCs w:val="0"/>
          <w:sz w:val="24"/>
          <w:szCs w:val="24"/>
        </w:rPr>
        <w:t xml:space="preserve">O Github também é considerado uma rede social, pois </w:t>
      </w:r>
      <w:r w:rsidR="007B36D8">
        <w:rPr>
          <w:rFonts w:ascii="Arial Nova" w:hAnsi="Arial Nova"/>
          <w:b w:val="0"/>
          <w:bCs w:val="0"/>
          <w:sz w:val="24"/>
          <w:szCs w:val="24"/>
        </w:rPr>
        <w:t>temos diversos recursos como uma rede social mesmo, como seguidores, Projetos a seguir, além de resolução de problemas em sites diversos, que foram compartilhados com outros parceiros do Github.</w:t>
      </w:r>
    </w:p>
    <w:p w14:paraId="0FF0D6D5" w14:textId="33D8566B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Por exemplo:</w:t>
      </w:r>
    </w:p>
    <w:p w14:paraId="0D78079D" w14:textId="295EAAF8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16D48660" wp14:editId="74CB735D">
            <wp:extent cx="6750685" cy="2285365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1C02A" w14:textId="7919AC93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noProof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t>Postei um problema (hipotético) que eu tive com email ...</w:t>
      </w:r>
    </w:p>
    <w:p w14:paraId="68FE69C1" w14:textId="788FD119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599560A3" wp14:editId="16061E84">
            <wp:extent cx="6743700" cy="41719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93B5" w14:textId="69E3EF96" w:rsidR="007B36D8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6C8DFDA" wp14:editId="416A76F8">
            <wp:extent cx="6743700" cy="4533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4513" w14:textId="65E8EF18" w:rsidR="004D5815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Veja, que sua pergunta entra um pool de dificuldades, problemas onde muitos veem e podem ajudar.</w:t>
      </w:r>
    </w:p>
    <w:p w14:paraId="0334C7EA" w14:textId="77777777" w:rsidR="008D5C84" w:rsidRDefault="008D5C84" w:rsidP="008D5C8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8D5C84">
        <w:rPr>
          <w:rFonts w:ascii="Roboto" w:hAnsi="Roboto"/>
          <w:color w:val="FF0000"/>
          <w:highlight w:val="yellow"/>
        </w:rPr>
        <w:t>Capítulo 18 Aula 9</w:t>
      </w:r>
      <w:r w:rsidRPr="008D5C8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Clonando Repositórios</w:t>
      </w:r>
    </w:p>
    <w:p w14:paraId="342954B2" w14:textId="14F3EDF8" w:rsidR="004D5815" w:rsidRDefault="0016677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Muito interessante, porque podemos clonar um repositório que te interesse para desenvolver um outro e usar este como exemplo.</w:t>
      </w:r>
    </w:p>
    <w:p w14:paraId="6CFD0567" w14:textId="6146894B" w:rsidR="0016677B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Para fazer uma pesquisa no github todo ...</w:t>
      </w:r>
    </w:p>
    <w:p w14:paraId="6A0DFE53" w14:textId="6124F393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0FE72E65" wp14:editId="08769D4C">
            <wp:extent cx="6743700" cy="30384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3F9E" w14:textId="118CE336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 xml:space="preserve">Clicar em Github </w:t>
      </w:r>
      <w:proofErr w:type="spellStart"/>
      <w:r>
        <w:rPr>
          <w:rFonts w:ascii="Arial Nova" w:hAnsi="Arial Nova"/>
          <w:b w:val="0"/>
          <w:bCs w:val="0"/>
          <w:sz w:val="24"/>
          <w:szCs w:val="24"/>
        </w:rPr>
        <w:t>All</w:t>
      </w:r>
      <w:proofErr w:type="spellEnd"/>
      <w:r>
        <w:rPr>
          <w:rFonts w:ascii="Arial Nova" w:hAnsi="Arial Nova"/>
          <w:b w:val="0"/>
          <w:bCs w:val="0"/>
          <w:sz w:val="24"/>
          <w:szCs w:val="24"/>
        </w:rPr>
        <w:t xml:space="preserve"> ... ao abrir vou clicar no primeiro link, do Torvalds/linux ... </w:t>
      </w:r>
    </w:p>
    <w:p w14:paraId="64F551AD" w14:textId="2FCD7BA3" w:rsidR="001B4DB4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CA6A52E" wp14:editId="0C68B565">
            <wp:extent cx="6743700" cy="30765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D755" w14:textId="068E3DD9" w:rsidR="009B28CB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Bingo... tenho acesso a todos arquivos do Github Linux.</w:t>
      </w:r>
    </w:p>
    <w:p w14:paraId="7518CFF6" w14:textId="77777777" w:rsidR="00065F5A" w:rsidRDefault="00065F5A" w:rsidP="00065F5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65F5A">
        <w:rPr>
          <w:rFonts w:ascii="Roboto" w:hAnsi="Roboto"/>
          <w:color w:val="FF0000"/>
          <w:highlight w:val="yellow"/>
        </w:rPr>
        <w:t>Capítulo 18 Aula 10</w:t>
      </w:r>
      <w:r w:rsidRPr="00065F5A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em outro PC</w:t>
      </w:r>
    </w:p>
    <w:p w14:paraId="5C3A5C38" w14:textId="0E1F3ED9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Quando for se movimentar, ou seja, ir para outro local, e você deseja instalar seu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no servidor da faculdade, p.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ex.:,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é simples...: Você precisará ter neste outro micro:</w:t>
      </w:r>
    </w:p>
    <w:p w14:paraId="5FBABDEE" w14:textId="56F4C4BE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Navegador (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google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chrome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p.ex.),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Github desktop e o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6ABC625E" w14:textId="4123370E" w:rsidR="005A0404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Você abre o navegador, acessa o Github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Deskop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abre a guia 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File,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a aba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 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de cima que te dará acesso ao Github.com. Na tela do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insira o login e senha do Github Remote, uma vez logado,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já aparecerá os seus repositórios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. </w:t>
      </w:r>
    </w:p>
    <w:p w14:paraId="7F03E3A8" w14:textId="2B5BE9C7" w:rsidR="00627FAD" w:rsidRDefault="00627FAD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em alguns casos, pode acontecer que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não esteja funcionando, aí é </w:t>
      </w:r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 no menu File,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quando abrir na tela, clica em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, e deverá aparecer seu username e email ...</w:t>
      </w:r>
    </w:p>
    <w:p w14:paraId="0FFAF685" w14:textId="5393FDB8" w:rsidR="002357C7" w:rsidRDefault="002357C7" w:rsidP="002357C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B32452D" wp14:editId="1B9F9140">
            <wp:extent cx="6750685" cy="4684395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A71B" w14:textId="66F83476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 partir daí clica sobre o username e sobre o email e 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Save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>Observer</w:t>
      </w:r>
      <w:proofErr w:type="spellEnd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que no micro novo, você não terá a pasta do projeto e terá de escolher no Github Desktop, </w:t>
      </w:r>
      <w:r w:rsidR="00F6010C" w:rsidRPr="00F6010C">
        <w:rPr>
          <w:rFonts w:ascii="CelesteSansWeb-Bold" w:hAnsi="CelesteSansWeb-Bold"/>
          <w:sz w:val="24"/>
          <w:szCs w:val="40"/>
          <w:highlight w:val="yellow"/>
          <w:shd w:val="clear" w:color="auto" w:fill="FFFFFF"/>
        </w:rPr>
        <w:t>um local e o projeto que vai querer adicionar no seu micro.</w:t>
      </w:r>
    </w:p>
    <w:p w14:paraId="5B0179F8" w14:textId="08D77C1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D6811A" wp14:editId="22F499EA">
            <wp:extent cx="6296025" cy="4867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2B16" w14:textId="103655E4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Seleciona o projeto e pressiona Clonar o projeto ‘tal’ </w:t>
      </w:r>
    </w:p>
    <w:p w14:paraId="18ED930E" w14:textId="180AA20B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FCB6169" wp14:editId="44B97904">
            <wp:extent cx="6743700" cy="46767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3C29" w14:textId="0B3E6CD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A próxima tela vai te perguntar em qual pasta você deseja guardar seu projeto:</w:t>
      </w:r>
    </w:p>
    <w:p w14:paraId="74E21F56" w14:textId="23260DE0" w:rsidR="00F6010C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2580543" wp14:editId="30B8D656">
            <wp:extent cx="6750685" cy="4665345"/>
            <wp:effectExtent l="0" t="0" r="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6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1ED3" w14:textId="153377CE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choose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ele te dará acesso à pasta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onde você criará uma pasta (nome Estudos)</w:t>
      </w:r>
    </w:p>
    <w:p w14:paraId="7287CEBC" w14:textId="6BAF6651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A2483CE" wp14:editId="3E9CFFFC">
            <wp:extent cx="6467475" cy="446694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043" cy="447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7287" w14:textId="28152D81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F7F883A" w14:textId="320A4B36" w:rsidR="009B3E4A" w:rsidRDefault="00C4105E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54F717" wp14:editId="4AD6EB36">
            <wp:extent cx="6496050" cy="4514204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576" cy="451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333A" w14:textId="1377B69A" w:rsidR="00C4105E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Veja que logo em seguida já aparece a pasta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recém criada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72A4EC76" w14:textId="77777777" w:rsidR="00445C8D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A3F48D1" w14:textId="3C1065C0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2829681" wp14:editId="4D9CCD2B">
            <wp:extent cx="5734050" cy="4379206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74" cy="438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4C64" w14:textId="1E905C8A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Em seguida clica em clone ...</w:t>
      </w:r>
    </w:p>
    <w:p w14:paraId="233AD1F5" w14:textId="4919F433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A7B3F67" wp14:editId="18C389B0">
            <wp:extent cx="6743700" cy="47148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14E2" w14:textId="2C1C4857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 sequência ele começa a clonar os arquivos na sua pasta ...</w:t>
      </w:r>
    </w:p>
    <w:p w14:paraId="360BFD98" w14:textId="5410030D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56D204" wp14:editId="60DCAA8F">
            <wp:extent cx="6743700" cy="47053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F493" w14:textId="4C64E5FE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Depois de alguns segundos ... </w:t>
      </w:r>
    </w:p>
    <w:p w14:paraId="55D82CCB" w14:textId="0572FB1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8309D4" wp14:editId="1B0E0F70">
            <wp:extent cx="5934075" cy="4525527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137" cy="452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FB5E" w14:textId="14CCE6C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Confirmando que os arquivos do projeto foram clonados para seu novo micro ...</w:t>
      </w:r>
    </w:p>
    <w:p w14:paraId="13BDCCF7" w14:textId="364C599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abrir projeto com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2A156C1E" w14:textId="24DFB0A2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D631D8" wp14:editId="6BF15891">
            <wp:extent cx="6238875" cy="434430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876" cy="434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7F75E" w14:textId="0CB62B41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Pronto já estamos com o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completo e no VSC pronto para edição ...</w:t>
      </w:r>
    </w:p>
    <w:p w14:paraId="43A605D3" w14:textId="42274D00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7804E88" wp14:editId="7EF96F14">
            <wp:extent cx="6591300" cy="4226625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146" cy="422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C0DA" w14:textId="1B8A45C8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fazer um teste,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criando uma nova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pasta com o ex022 ...</w:t>
      </w:r>
    </w:p>
    <w:p w14:paraId="22A3CEF8" w14:textId="299D6FEF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76E54A38" wp14:editId="2266DC0F">
            <wp:extent cx="6486525" cy="4177762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823" cy="418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F7E6" w14:textId="33402EF6" w:rsidR="007A728D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criar ainda um arquivo index.html dentro da pasta ex022 ...</w:t>
      </w:r>
    </w:p>
    <w:p w14:paraId="405668C9" w14:textId="20772AF5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DEACBF" wp14:editId="417AD62C">
            <wp:extent cx="6429375" cy="417727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141" cy="417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ABBC" w14:textId="736B5EDD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fazer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copiar para o Github Desktop o arquivo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recém criado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79232A2F" w14:textId="05078F2E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16C849A" wp14:editId="7B87A9B7">
            <wp:extent cx="6743700" cy="48958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C8F29" w14:textId="5E5448AB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Uma vez feito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inserindo os arquivos no Github Desktop,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Orign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Commitar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Github </w:t>
      </w:r>
    </w:p>
    <w:p w14:paraId="6274B4FD" w14:textId="37485109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410D48" wp14:editId="4CDD9D6D">
            <wp:extent cx="6486525" cy="445261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961" cy="445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8F79" w14:textId="0DA2FCD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 tudo salvo no Github Remote ,,,</w:t>
      </w:r>
    </w:p>
    <w:p w14:paraId="40CA8A3D" w14:textId="66158D7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749FDE4" wp14:editId="73A782CC">
            <wp:extent cx="6743700" cy="46672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10CEF" w14:textId="0441C2C2" w:rsidR="00EF5E9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 quiser é só acessar seu repositório publico no Github Remote (não precisa nem estar logado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enxergar o trabalho recentemente salvo).</w:t>
      </w:r>
    </w:p>
    <w:p w14:paraId="69D940B3" w14:textId="15FB8F7D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1B0BF35" wp14:editId="4CCBAFBE">
            <wp:extent cx="6543675" cy="3660022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390" cy="366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3BCE" w14:textId="74A2A18C" w:rsidR="000C39F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Mas, como fazer para remover este repositório da máquina da faculdade (p.ex.) pois outras pessoas poderão acessar meus trabalhos ?</w:t>
      </w:r>
    </w:p>
    <w:p w14:paraId="1E1C725F" w14:textId="2CD3EF89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Simples, fecha tudo, deixa só o Github Desktop aberto, vai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seleciona Remove</w:t>
      </w:r>
    </w:p>
    <w:p w14:paraId="59991D4E" w14:textId="7777777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30F5DA" w14:textId="62061E90" w:rsidR="00960E6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CAC2693" wp14:editId="152939D5">
            <wp:extent cx="6743700" cy="46482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635D" w14:textId="032BF33C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A8EC545" wp14:editId="0A983B8F">
            <wp:extent cx="6562725" cy="4544707"/>
            <wp:effectExtent l="0" t="0" r="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728" cy="45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F846" w14:textId="1A51553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Pronto, após confirmar e Remover, ele irá apagar todos os arquivos deixando apenas a pasta Estudos ...</w:t>
      </w:r>
    </w:p>
    <w:p w14:paraId="3D3EE4BD" w14:textId="0D319B38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5743960" wp14:editId="77B6DF32">
            <wp:extent cx="6238875" cy="4762500"/>
            <wp:effectExtent l="0" t="0" r="952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64A6" w14:textId="6020463A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Antes de desligar o computador, terá 3 passos para finalizar o Github Desktop ...</w:t>
      </w:r>
    </w:p>
    <w:p w14:paraId="513307E5" w14:textId="1F3036D3" w:rsidR="00D83FB7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FAF2CBA" wp14:editId="46BC38C9">
            <wp:extent cx="6743700" cy="46863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FA52" w14:textId="3D9C1D29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File,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Out ...</w:t>
      </w:r>
    </w:p>
    <w:p w14:paraId="29177F1E" w14:textId="678374D8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Na mesma tela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clicar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apagar seu usuário e email ... e</w:t>
      </w:r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proofErr w:type="spellStart"/>
      <w:r w:rsidRPr="00E411E2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Save</w:t>
      </w:r>
      <w:proofErr w:type="spellEnd"/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</w:p>
    <w:p w14:paraId="00794E29" w14:textId="39266753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2A39CEB" wp14:editId="3CD9AD6E">
            <wp:extent cx="6743700" cy="46577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A15D" w14:textId="5A4ACE95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 xml:space="preserve">E Terceira e última coisa,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Fechar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 Github Desktop e clicar sobre a lixeira e esvaziá-la.</w:t>
      </w:r>
    </w:p>
    <w:p w14:paraId="02E41F78" w14:textId="1D835B1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1FAAA71" wp14:editId="5A0FF3DE">
            <wp:extent cx="2428875" cy="188595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B0881" w14:textId="782ED1E0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Só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confirmar, faço login na pasta Github Remote, e confirmo que os arquivos estão intactos ...</w:t>
      </w:r>
    </w:p>
    <w:p w14:paraId="37367882" w14:textId="607A003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FD86863" wp14:editId="64C6F46E">
            <wp:extent cx="6743700" cy="3933825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7E3B3" w14:textId="28E5622F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2F45ED9" w14:textId="143C51C4" w:rsidR="0083198D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Para maior segurança de acesso ao seu Github, é importante que utilize a Autenticação em Dois Fatores.</w:t>
      </w:r>
    </w:p>
    <w:p w14:paraId="6919921C" w14:textId="5A4CDD64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 assista este vídeo </w:t>
      </w:r>
      <w:hyperlink r:id="rId57" w:history="1">
        <w:r w:rsidRPr="00EA562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https://www.youtube.com/watch?v=bsI6P_IM_hg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1D619B2" w14:textId="728135CE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40187CF" w14:textId="5CE208B3" w:rsidR="009E2656" w:rsidRDefault="009E2656" w:rsidP="009E265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6"/>
          <w:szCs w:val="36"/>
        </w:rPr>
      </w:pPr>
      <w:r w:rsidRPr="009E2656">
        <w:rPr>
          <w:rFonts w:ascii="Roboto" w:hAnsi="Roboto"/>
          <w:color w:val="FF0000"/>
          <w:highlight w:val="yellow"/>
        </w:rPr>
        <w:t>Capítulo 19 Aula 01</w:t>
      </w:r>
      <w:r w:rsidRPr="009E2656">
        <w:rPr>
          <w:rFonts w:ascii="Roboto" w:hAnsi="Roboto"/>
          <w:color w:val="FF0000"/>
        </w:rPr>
        <w:t xml:space="preserve"> </w:t>
      </w:r>
      <w:r w:rsidRPr="009E2656">
        <w:rPr>
          <w:rFonts w:ascii="Roboto" w:hAnsi="Roboto"/>
          <w:sz w:val="36"/>
          <w:szCs w:val="36"/>
        </w:rPr>
        <w:t>– Trabalhando com imagens de fundo</w:t>
      </w:r>
      <w:r>
        <w:rPr>
          <w:rFonts w:ascii="Roboto" w:hAnsi="Roboto"/>
          <w:sz w:val="36"/>
          <w:szCs w:val="36"/>
        </w:rPr>
        <w:t xml:space="preserve"> </w:t>
      </w:r>
    </w:p>
    <w:p w14:paraId="66749BC2" w14:textId="0F6050CD" w:rsidR="009E2656" w:rsidRDefault="00C37F57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Estas Imagens de Fundo, n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>ão são consideradas estas imagens</w:t>
      </w:r>
      <w:r>
        <w:rPr>
          <w:rFonts w:ascii="Roboto" w:hAnsi="Roboto"/>
          <w:b w:val="0"/>
          <w:bCs w:val="0"/>
          <w:sz w:val="24"/>
          <w:szCs w:val="24"/>
        </w:rPr>
        <w:t xml:space="preserve"> que compõem seu site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 xml:space="preserve">, como conteúdo de seus desenvolvimentos </w:t>
      </w:r>
      <w:proofErr w:type="spellStart"/>
      <w:r w:rsidR="002769F3" w:rsidRPr="002769F3">
        <w:rPr>
          <w:rFonts w:ascii="Roboto" w:hAnsi="Roboto"/>
          <w:b w:val="0"/>
          <w:bCs w:val="0"/>
          <w:sz w:val="24"/>
          <w:szCs w:val="24"/>
        </w:rPr>
        <w:t>html</w:t>
      </w:r>
      <w:proofErr w:type="spellEnd"/>
      <w:r w:rsidR="002769F3" w:rsidRPr="002769F3">
        <w:rPr>
          <w:rFonts w:ascii="Roboto" w:hAnsi="Roboto"/>
          <w:b w:val="0"/>
          <w:bCs w:val="0"/>
          <w:sz w:val="24"/>
          <w:szCs w:val="24"/>
        </w:rPr>
        <w:t>, mas um complemento</w:t>
      </w:r>
      <w:r>
        <w:rPr>
          <w:rFonts w:ascii="Roboto" w:hAnsi="Roboto"/>
          <w:b w:val="0"/>
          <w:bCs w:val="0"/>
          <w:sz w:val="24"/>
          <w:szCs w:val="24"/>
        </w:rPr>
        <w:t xml:space="preserve"> que apenas seja um melhoramento do visual que você irá apresentar ao seu cliente, em suas páginas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html-css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. Baixar alguns arquivos e fazer alguns testes. </w:t>
      </w:r>
    </w:p>
    <w:p w14:paraId="7D088071" w14:textId="62B77881" w:rsidR="00C37F57" w:rsidRDefault="00DA695F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 xml:space="preserve">Copiadas as imagens </w:t>
      </w:r>
      <w:proofErr w:type="gramStart"/>
      <w:r>
        <w:rPr>
          <w:rFonts w:ascii="Roboto" w:hAnsi="Roboto"/>
          <w:b w:val="0"/>
          <w:bCs w:val="0"/>
          <w:sz w:val="24"/>
          <w:szCs w:val="24"/>
        </w:rPr>
        <w:t>pra</w:t>
      </w:r>
      <w:proofErr w:type="gramEnd"/>
      <w:r>
        <w:rPr>
          <w:rFonts w:ascii="Roboto" w:hAnsi="Roboto"/>
          <w:b w:val="0"/>
          <w:bCs w:val="0"/>
          <w:sz w:val="24"/>
          <w:szCs w:val="24"/>
        </w:rPr>
        <w:t xml:space="preserve"> dentro do ex022 que acabamos de criar, entramos no github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remote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e confirmamos que já fizemos o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Commit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do Desktop para o Remote e seguimos para o próximo cap.</w:t>
      </w:r>
    </w:p>
    <w:p w14:paraId="0AEFD6E6" w14:textId="3B0193B6" w:rsidR="00DA695F" w:rsidRDefault="00DA695F" w:rsidP="00DA695F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A695F">
        <w:rPr>
          <w:rFonts w:ascii="Roboto" w:hAnsi="Roboto"/>
          <w:color w:val="FF0000"/>
          <w:highlight w:val="yellow"/>
        </w:rPr>
        <w:t>Capítulo 19 Aula 02</w:t>
      </w:r>
      <w:r w:rsidRPr="00DA695F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background-image</w:t>
      </w:r>
      <w:r w:rsidR="00696EC4">
        <w:rPr>
          <w:rFonts w:ascii="Roboto" w:hAnsi="Roboto"/>
        </w:rPr>
        <w:t>ns</w:t>
      </w:r>
    </w:p>
    <w:p w14:paraId="61FA1060" w14:textId="05F506C0" w:rsidR="009E2656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Como dito em capítulo anterior, estas imagens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tem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um sentido mais visual que semântico, desta forma não tem uma conotação tão importante dentro do html5.</w:t>
      </w:r>
    </w:p>
    <w:p w14:paraId="747B4760" w14:textId="17E5DD39" w:rsidR="00B55237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Vejamos como ficou :</w:t>
      </w:r>
    </w:p>
    <w:p w14:paraId="68649711" w14:textId="62670013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1F2733" wp14:editId="4133BB58">
            <wp:extent cx="5772150" cy="2812700"/>
            <wp:effectExtent l="0" t="0" r="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896" cy="282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B964" w14:textId="5686C8BE" w:rsidR="00E411E2" w:rsidRDefault="00B55237" w:rsidP="006A7E7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foi necessário cria algumas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inserir estas imagens, conforme abaixo:</w:t>
      </w:r>
    </w:p>
    <w:p w14:paraId="0BD010BF" w14:textId="77777777" w:rsidR="006A7E7D" w:rsidRDefault="006A7E7D" w:rsidP="00B552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FCE5047" w14:textId="481F1C32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1C3A728" wp14:editId="164D56F4">
            <wp:extent cx="5667375" cy="4702342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293" cy="470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7577" w14:textId="37601EBE" w:rsidR="006A7E7D" w:rsidRDefault="006A7E7D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Tanto na div#q2 como na div#q3 usamos a mesma propriedade “background-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” e podemos notar que cada propriedade dispõe de diversas opções de configuração: </w:t>
      </w:r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 xml:space="preserve">pressione juntamente a tecla </w:t>
      </w:r>
      <w:proofErr w:type="spellStart"/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>CTRL+space</w:t>
      </w:r>
      <w:proofErr w:type="spellEnd"/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 xml:space="preserve"> e verá as propriedades:</w:t>
      </w:r>
    </w:p>
    <w:p w14:paraId="7A45D481" w14:textId="3B0401BA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5B19BDF" wp14:editId="65F9DE06">
            <wp:extent cx="5676900" cy="5223134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758" cy="522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F512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158F992C" w14:textId="4403DB60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DAED374" wp14:editId="07780AA1">
            <wp:extent cx="5695950" cy="2087388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11" cy="209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3D767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21EAF8C" w14:textId="032FDDA4" w:rsidR="00B55237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36C3250" wp14:editId="7861338F">
            <wp:extent cx="5741001" cy="133794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682" cy="135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86B0" w14:textId="77777777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008B6C7" w14:textId="5D2CB6D3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618A1F7" wp14:editId="2B76AF4D">
            <wp:extent cx="5724525" cy="160688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176" cy="16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EB538" w14:textId="6D82CB6A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construir uma página do zero, é interessante que por etapas, vai testando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não ficar perdido e ter de procurar o erro num montão de códigos já escritos.</w:t>
      </w:r>
    </w:p>
    <w:p w14:paraId="736D83C6" w14:textId="0CD1B394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Por exemplo, depois de tudo feito resolvemos inserir uma figura de fundo de página (inteira), através do comando background</w:t>
      </w:r>
      <w:r w:rsidR="00EE00FF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63E2FABF" w14:textId="0C1D591E" w:rsidR="00EE00FF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3F76297" wp14:editId="0348A8E1">
            <wp:extent cx="6057900" cy="3949644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38" cy="395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93BB" w14:textId="77777777" w:rsidR="00EE00FF" w:rsidRDefault="00EE00FF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DC2A335" w14:textId="7DA99628" w:rsidR="00BC01C7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2FF81E0" wp14:editId="1865FB62">
            <wp:extent cx="6172200" cy="4324027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299" cy="43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378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3B38532" w14:textId="77777777" w:rsidR="00D10E6B" w:rsidRDefault="00D10E6B" w:rsidP="00D10E6B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10E6B">
        <w:rPr>
          <w:rFonts w:ascii="Roboto" w:hAnsi="Roboto"/>
          <w:color w:val="FF0000"/>
          <w:highlight w:val="yellow"/>
        </w:rPr>
        <w:t>Capítulo 19 Aula 03</w:t>
      </w:r>
      <w:r w:rsidRPr="00D10E6B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</w:t>
      </w:r>
      <w:proofErr w:type="spellStart"/>
      <w:r>
        <w:rPr>
          <w:rFonts w:ascii="Roboto" w:hAnsi="Roboto"/>
        </w:rPr>
        <w:t>repeat</w:t>
      </w:r>
      <w:proofErr w:type="spellEnd"/>
    </w:p>
    <w:p w14:paraId="38366089" w14:textId="3CE1D5DE" w:rsidR="00EB7020" w:rsidRDefault="00FC378D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 w:rsidRPr="00FC378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Lembrete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: Fazer o curso de Linux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Estudonauta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com o prof. Ricardo desde o básico até um mini servidor. </w:t>
      </w:r>
    </w:p>
    <w:p w14:paraId="1C401D96" w14:textId="1EC06B7E" w:rsidR="00FC378D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uma propriedade do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backgtound-image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que é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no-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 Vamos inserir uma imagem e testar ... </w:t>
      </w:r>
    </w:p>
    <w:p w14:paraId="56E87359" w14:textId="3F9BF991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A1153A" wp14:editId="64A9B982">
            <wp:extent cx="6019800" cy="3685153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899" cy="36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A442" w14:textId="17D0DAF8" w:rsidR="00B23CC9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 que neste primeiro </w:t>
      </w:r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exemplo, a tela será preenchida com diversas imagens em tamanho original, e dependendo da figura, a imagem será de difícil visualização, e para isto, vamos determinar um tamanho específico. Background-</w:t>
      </w:r>
      <w:proofErr w:type="spellStart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size</w:t>
      </w:r>
      <w:proofErr w:type="spellEnd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 xml:space="preserve">: 100px </w:t>
      </w:r>
      <w:proofErr w:type="spellStart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100px</w:t>
      </w:r>
      <w:proofErr w:type="spellEnd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;</w:t>
      </w:r>
    </w:p>
    <w:p w14:paraId="426D0C93" w14:textId="6BE410D7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EBC48A0" wp14:editId="33D32E77">
            <wp:extent cx="6086475" cy="4289761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76" cy="429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FC6B" w14:textId="53229CCB" w:rsidR="002957F7" w:rsidRDefault="002957F7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 vemos que não pé bem isto que precisamos, mas que apareça apenas uma imagem no canto superior da página ... vamos redefinir ...</w:t>
      </w:r>
    </w:p>
    <w:p w14:paraId="71E5FCA2" w14:textId="0E57C37D" w:rsidR="002957F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DFB36E1" wp14:editId="08285529">
            <wp:extent cx="6105525" cy="1389281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907" cy="139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51B9" w14:textId="77777777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A8045C" w14:textId="5074A506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D794958" wp14:editId="1FD1D8BE">
            <wp:extent cx="6029325" cy="35852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127" cy="35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AE09E" w14:textId="71BE6D15" w:rsidR="006B61A7" w:rsidRDefault="006B61A7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Vamos ver mais uma propriedade do background ... estabelecer pontos específicos na tela.</w:t>
      </w:r>
    </w:p>
    <w:p w14:paraId="316BB5B1" w14:textId="77777777" w:rsidR="0048315D" w:rsidRDefault="0048315D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7CF7773D" w14:textId="2BB00C53" w:rsidR="006B61A7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14367A" wp14:editId="668B062D">
            <wp:extent cx="5867400" cy="3777974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545" cy="37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1BD58EEA" w14:textId="60096DEC" w:rsidR="0048315D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EACF7E" wp14:editId="7FC2FED5">
            <wp:extent cx="5886450" cy="1840894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990" cy="185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D9B6" w14:textId="4CB33E19" w:rsidR="0048315D" w:rsidRDefault="00B84257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1DBD921" wp14:editId="27038287">
            <wp:extent cx="5943600" cy="442412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34" cy="443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22BF" w14:textId="54473991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859501D" wp14:editId="7C35BB4E">
            <wp:extent cx="5943600" cy="1554480"/>
            <wp:effectExtent l="0" t="0" r="0" b="762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85A39" w14:textId="0FCDA209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2F9118" wp14:editId="0373E2BA">
            <wp:extent cx="5829001" cy="4400550"/>
            <wp:effectExtent l="0" t="0" r="63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922" cy="440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EA0A" w14:textId="25192982" w:rsidR="00B84257" w:rsidRDefault="00B84257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Tanto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-x como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-y ambos sempre partirão da imagem padrão exibida no canto superior esquerdo da página.</w:t>
      </w:r>
    </w:p>
    <w:p w14:paraId="205037A9" w14:textId="77777777" w:rsidR="005C2D93" w:rsidRDefault="005C2D93" w:rsidP="005C2D93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C2D93">
        <w:rPr>
          <w:rFonts w:ascii="Roboto" w:hAnsi="Roboto"/>
          <w:color w:val="FF0000"/>
          <w:highlight w:val="yellow"/>
        </w:rPr>
        <w:t>Capítulo 19 Aula 04</w:t>
      </w:r>
      <w:r w:rsidRPr="005C2D93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 Position</w:t>
      </w:r>
    </w:p>
    <w:p w14:paraId="515A2FE0" w14:textId="6E0CF06A" w:rsidR="00B84257" w:rsidRDefault="001905FF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demonstrar melhor, vamos criar o arquivo </w:t>
      </w:r>
      <w:r w:rsidRPr="00D03946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fundo003.html</w:t>
      </w:r>
      <w:r w:rsidRPr="00D03946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e inserir 3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exemplo</w:t>
      </w:r>
    </w:p>
    <w:p w14:paraId="78A8375F" w14:textId="0B1B0164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A4AC6B2" wp14:editId="114A1CB4">
            <wp:extent cx="4276725" cy="544830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163F" w14:textId="66679BC3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1C8516B" wp14:editId="58558F95">
            <wp:extent cx="6743700" cy="590550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F8798" w14:textId="02D7B242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inserir uma margem e arredondar as bordas</w:t>
      </w:r>
      <w:r w:rsidR="00DF554E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27DE2F8C" w14:textId="42C674BB" w:rsidR="00DF554E" w:rsidRDefault="00DF554E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BEB00E4" wp14:editId="153C3B95">
            <wp:extent cx="6677025" cy="6879019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225" cy="689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90D36" w14:textId="680FAD3E" w:rsidR="00DF554E" w:rsidRDefault="00C90276" w:rsidP="00C90276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mostrar como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interpreta as posições na página ao inserir imagens com as propriedades do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bakcground-image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0B6D24DD" w14:textId="60E3A301" w:rsidR="00C90276" w:rsidRDefault="00047819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F29826C" wp14:editId="7AA12C7A">
            <wp:extent cx="6657975" cy="7344724"/>
            <wp:effectExtent l="0" t="0" r="0" b="88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628" cy="73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F1752" w14:textId="4D02FD1B" w:rsidR="00C90276" w:rsidRDefault="00CD4408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021EA42" wp14:editId="62FADD27">
            <wp:extent cx="6750685" cy="6245860"/>
            <wp:effectExtent l="0" t="0" r="0" b="25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624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2127" w14:textId="016FFE7C" w:rsidR="00047819" w:rsidRDefault="00047819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Só lembrando que tive de alterar o tamanho das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150px para poder mostrar s imagens na minha tela.</w:t>
      </w:r>
    </w:p>
    <w:p w14:paraId="408284C8" w14:textId="238904AC" w:rsidR="00D03946" w:rsidRDefault="00D03946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exemplos, criando o </w:t>
      </w:r>
      <w:r w:rsidRPr="002C0054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fundo004.html</w:t>
      </w:r>
    </w:p>
    <w:p w14:paraId="5A850FD4" w14:textId="6D43034D" w:rsidR="00D03946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8AA512" wp14:editId="421D8E33">
            <wp:extent cx="6086475" cy="44577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EE2A393" w14:textId="71D509FD" w:rsidR="002C0054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0422764" wp14:editId="571004FF">
            <wp:extent cx="6743700" cy="452437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D3004" w14:textId="17F4A43F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902D6AC" wp14:editId="2BF9C45E">
            <wp:extent cx="6257925" cy="1990725"/>
            <wp:effectExtent l="0" t="0" r="9525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DC182" w14:textId="45ACA5D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DFDB1F6" wp14:editId="0E6A10EA">
            <wp:extent cx="6686550" cy="525780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3A3E5" w14:textId="4342823D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F29BD89" wp14:editId="20D5C064">
            <wp:extent cx="6210300" cy="435292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4CA15" w14:textId="370B985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0C5D369" wp14:editId="245DA18E">
            <wp:extent cx="6675120" cy="530352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AF5A" w14:textId="4A4109B3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C1DF95C" w14:textId="4B554576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A8EEFC" wp14:editId="5ACB7BB2">
            <wp:extent cx="6143625" cy="4391025"/>
            <wp:effectExtent l="0" t="0" r="9525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BB740" w14:textId="2156ABFE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3DB26C6" wp14:editId="39560C17">
            <wp:extent cx="6657975" cy="527685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E6E0" w14:textId="47183E6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Levando em consideração que primeiro vem as colunas depois as linhas, ou seja:</w:t>
      </w:r>
    </w:p>
    <w:p w14:paraId="70DE13E9" w14:textId="77CF6324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right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direita)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bottom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(linha de baixo)</w:t>
      </w:r>
    </w:p>
    <w:p w14:paraId="6A1B60D9" w14:textId="1CEB681A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right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direita) center (linha do centro)</w:t>
      </w:r>
    </w:p>
    <w:p w14:paraId="71C334F4" w14:textId="57C1B00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left</w:t>
      </w:r>
      <w:proofErr w:type="spellEnd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esquerda) </w:t>
      </w:r>
      <w:proofErr w:type="spellStart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bottom</w:t>
      </w:r>
      <w:proofErr w:type="spellEnd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(linha baixo)</w:t>
      </w:r>
    </w:p>
    <w:p w14:paraId="425F7884" w14:textId="39DE71B2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top (coluna superior)  center (linha centro) </w:t>
      </w:r>
    </w:p>
    <w:p w14:paraId="25BC9634" w14:textId="4EDB08E1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3F07E39" w14:textId="7DA33EE8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Determinamos o valor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view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port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, que determina o tamanho útil da página), em 98 para que fique uma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diferencinha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2 pontos para que a figura não ultrapasse as margens</w:t>
      </w:r>
      <w:r w:rsidR="00DD7209">
        <w:rPr>
          <w:rFonts w:ascii="CelesteSansWeb-Bold" w:hAnsi="CelesteSansWeb-Bold"/>
          <w:sz w:val="24"/>
          <w:szCs w:val="40"/>
          <w:shd w:val="clear" w:color="auto" w:fill="FFFFFF"/>
        </w:rPr>
        <w:t>, mesmo assim ainda a orelha do gatinho ultrapassa os limites da página, porém não chega a cortar.</w:t>
      </w:r>
    </w:p>
    <w:p w14:paraId="7AB13DAB" w14:textId="1E23EE37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8609269" wp14:editId="6472AB56">
            <wp:extent cx="6105525" cy="4400550"/>
            <wp:effectExtent l="0" t="0" r="952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C4B9" w14:textId="1BD0D900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6C69CC" wp14:editId="55D8EA59">
            <wp:extent cx="5781675" cy="4659735"/>
            <wp:effectExtent l="0" t="0" r="0" b="762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486" cy="466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7E96" w14:textId="126454B2" w:rsidR="002C0054" w:rsidRDefault="00DD7209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br/>
        <w:t>Se não mencionar isto na programação da página, vejam :</w:t>
      </w:r>
    </w:p>
    <w:p w14:paraId="2E11E80A" w14:textId="77777777" w:rsidR="00B972F3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6519AB7" w14:textId="00C14AEF" w:rsidR="00B972F3" w:rsidRDefault="00B972F3" w:rsidP="00B972F3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BC63DEE" wp14:editId="26E38064">
            <wp:extent cx="6086475" cy="4362450"/>
            <wp:effectExtent l="0" t="0" r="9525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884C" w14:textId="1DCBFE10" w:rsidR="00DD7209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D28571" wp14:editId="76128281">
            <wp:extent cx="6505575" cy="5295900"/>
            <wp:effectExtent l="0" t="0" r="952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E6702" w14:textId="60131FFC" w:rsidR="00B972F3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Notem que estes parâmetros, servem de ancoragem da sua imagem de fundo. Se adicionarmos um background-position: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center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center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a imagem será ancorada ao centro, não importa o tamanho da tela que visualiza o site.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Exs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.:</w:t>
      </w:r>
    </w:p>
    <w:p w14:paraId="58BEE3D5" w14:textId="5B846A5A" w:rsidR="0027792B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1F0E906" w14:textId="6DB0287F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621D759" wp14:editId="7B5A6FCE">
            <wp:extent cx="5981700" cy="40862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7CA3" w14:textId="43DD6DB5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7A044CE" wp14:editId="6343490F">
            <wp:extent cx="4562475" cy="2181225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68735" w14:textId="6B719403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3115ADA" wp14:editId="2FF5601D">
            <wp:extent cx="6750685" cy="4646295"/>
            <wp:effectExtent l="0" t="0" r="0" b="190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3065" w14:textId="3F2DF413" w:rsidR="00831737" w:rsidRDefault="00831737" w:rsidP="008317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5F56342" w14:textId="6448D44A" w:rsidR="002A4551" w:rsidRDefault="002A4551" w:rsidP="002A455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2A4551">
        <w:rPr>
          <w:rFonts w:ascii="Roboto" w:hAnsi="Roboto"/>
          <w:color w:val="FF0000"/>
          <w:highlight w:val="yellow"/>
        </w:rPr>
        <w:t>Capítulo 19 Aula 05</w:t>
      </w:r>
      <w:r w:rsidRPr="002A455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</w:t>
      </w:r>
      <w:proofErr w:type="spellStart"/>
      <w:r>
        <w:rPr>
          <w:rFonts w:ascii="Roboto" w:hAnsi="Roboto"/>
        </w:rPr>
        <w:t>size</w:t>
      </w:r>
      <w:proofErr w:type="spellEnd"/>
    </w:p>
    <w:p w14:paraId="0F169F67" w14:textId="74C9622B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Bem depois de fazer o </w:t>
      </w:r>
      <w:proofErr w:type="spellStart"/>
      <w:r w:rsidRPr="009243A6">
        <w:rPr>
          <w:rFonts w:ascii="Arial Nova" w:hAnsi="Arial Nova"/>
          <w:b w:val="0"/>
          <w:bCs w:val="0"/>
          <w:sz w:val="24"/>
          <w:szCs w:val="24"/>
        </w:rPr>
        <w:t>Commit</w:t>
      </w:r>
      <w:proofErr w:type="spellEnd"/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 de meus exercícios para o desktop e dela para o Remote, já posso acessar os exercícios pelo endereço </w:t>
      </w:r>
      <w:hyperlink r:id="rId95" w:history="1">
        <w:r w:rsidRPr="009243A6">
          <w:rPr>
            <w:rStyle w:val="Hyperlink"/>
            <w:rFonts w:ascii="Arial Nova" w:hAnsi="Arial Nova"/>
            <w:b w:val="0"/>
            <w:bCs w:val="0"/>
            <w:sz w:val="24"/>
            <w:szCs w:val="24"/>
          </w:rPr>
          <w:t>https://edneitatui.github.io/github_html/ex022/fundo001.html</w:t>
        </w:r>
      </w:hyperlink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 </w:t>
      </w:r>
    </w:p>
    <w:p w14:paraId="6CC7F8DD" w14:textId="34D798AA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Bingo. </w:t>
      </w:r>
    </w:p>
    <w:p w14:paraId="60F9559E" w14:textId="3E176F23" w:rsidR="00831737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 w:rsidRPr="009243A6">
        <w:rPr>
          <w:rFonts w:ascii="Arial Nova" w:hAnsi="Arial Nova"/>
          <w:sz w:val="24"/>
          <w:szCs w:val="40"/>
          <w:shd w:val="clear" w:color="auto" w:fill="FFFFFF"/>
        </w:rPr>
        <w:t xml:space="preserve">O objetivo desta série, é exatamente o posicionamento das imagens de fundo, 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e na primeira etapa, logo depois de configurar a página e inserir uma imagem de fundo, acertar a imagem para não quebrar no final da página. </w:t>
      </w:r>
    </w:p>
    <w:p w14:paraId="240F7752" w14:textId="626CA072" w:rsidR="009243A6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542DAC" w14:textId="4008CEDB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390CCF7" wp14:editId="1820D646">
            <wp:extent cx="5962650" cy="619125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7A6E" w14:textId="77777777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1E75ADEA" w14:textId="46F3D3E6" w:rsidR="00017206" w:rsidRDefault="0001720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3EA672F" wp14:editId="3CA56D50">
            <wp:extent cx="6743700" cy="315277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A1D3" w14:textId="31EAB569" w:rsidR="00B1705C" w:rsidRDefault="00B1705C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Vamos ver algumas alternativas de cobrir a tela toda com a imagem em background, porém algumas delas não são interessantes pelo resultado que obtemos, vejamos:</w:t>
      </w:r>
    </w:p>
    <w:p w14:paraId="143E53C4" w14:textId="3FE08F29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Analisando os parâmetros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style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vemos que precisamos inicialmente adicionar um parâmetro que determina o tamanho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height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= 100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vh</w:t>
      </w:r>
      <w:proofErr w:type="spellEnd"/>
    </w:p>
    <w:p w14:paraId="24E0FEA0" w14:textId="56EC861D" w:rsidR="004E4B01" w:rsidRDefault="004E4B01" w:rsidP="004E4B0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FEC5A5E" wp14:editId="662C659B">
            <wp:extent cx="5438775" cy="3528976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8" cy="353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19E6" w14:textId="664399C8" w:rsidR="00B1705C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O background-position, em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center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center</w:t>
      </w:r>
      <w:proofErr w:type="spellEnd"/>
    </w:p>
    <w:p w14:paraId="4A6F81B8" w14:textId="5445EBBF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repeat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em no-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repeat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(para não dobrar a quantidade de imagens na tela)</w:t>
      </w:r>
    </w:p>
    <w:p w14:paraId="1971D0BC" w14:textId="0401E343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em auto (resulta num espaço perdido entre as laterais, que não queremos)</w:t>
      </w:r>
    </w:p>
    <w:p w14:paraId="57783A0F" w14:textId="77777777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314FF97" w14:textId="786CE108" w:rsidR="00B1705C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240C5DD" wp14:editId="20ABC337">
            <wp:extent cx="6743700" cy="2905125"/>
            <wp:effectExtent l="0" t="0" r="0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05C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58A64DDA" w14:textId="2845B4F0" w:rsidR="00017206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Uma outra opção que no início parece ser promissora, mas no resultado final, fica deformada a imagem em background,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e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diga-se de passagem, é a última coisa que queríamos, vejamos esta opção:</w:t>
      </w:r>
    </w:p>
    <w:p w14:paraId="153B31A8" w14:textId="340BAD36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Com 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100% e 100%, tanto para as laterais como para cima e para baixo, no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resultado final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ela 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distorce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a imagem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, veja abaixo:</w:t>
      </w:r>
    </w:p>
    <w:p w14:paraId="0AFC00C6" w14:textId="3F00C1C4" w:rsidR="00E43874" w:rsidRDefault="00E43874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209E87" wp14:editId="44D1785E">
            <wp:extent cx="5086350" cy="326707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4B2E" w14:textId="77777777" w:rsidR="001972CC" w:rsidRDefault="001972CC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723CEA82" w14:textId="414EE86C" w:rsidR="00E43874" w:rsidRDefault="00E43874" w:rsidP="00E43874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F7C69AD" wp14:editId="75D1A7E6">
            <wp:extent cx="4552950" cy="56769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405E" w14:textId="70349289" w:rsidR="001972CC" w:rsidRDefault="001972CC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Como para cada tipo de trabalho, teremos que escolher qual a melhor opção, para este a solução parece ter sido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backgound-size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: cover; vejamos... :</w:t>
      </w:r>
    </w:p>
    <w:p w14:paraId="2BE68469" w14:textId="77777777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111EBBB" w14:textId="43FD8719" w:rsidR="001972CC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C01224" wp14:editId="3BC30758">
            <wp:extent cx="5762625" cy="3286125"/>
            <wp:effectExtent l="0" t="0" r="9525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CA509" w14:textId="3EC7031A" w:rsidR="00B13C03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10140B7" wp14:editId="631363EB">
            <wp:extent cx="4752975" cy="6124575"/>
            <wp:effectExtent l="0" t="0" r="9525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DEC0" w14:textId="4A00ED16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92509D" wp14:editId="2172BE72">
            <wp:extent cx="6686550" cy="4981575"/>
            <wp:effectExtent l="0" t="0" r="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50CF8" w14:textId="439E8525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este projeto a melhor opção talvez seja mesmo esta, que 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=cover toma a tela toda sem deixar espaços nas laterais e não distorce a imagem. Show de bola !!</w:t>
      </w:r>
    </w:p>
    <w:p w14:paraId="3DCF95AE" w14:textId="7F3C5F9C" w:rsidR="00B13C03" w:rsidRDefault="00922451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Chegamos a um consenso e vamos então salvar em nosso repositório desktop (local) e Remote (site), para que possamos realmente testá-lo e poder mostrar nosso resultado a nossos colegas.</w:t>
      </w:r>
    </w:p>
    <w:p w14:paraId="4A2CD916" w14:textId="1748C4E4" w:rsidR="00922451" w:rsidRDefault="000D737B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Esta solução </w:t>
      </w:r>
      <w:r w:rsidRPr="00C42AE7">
        <w:rPr>
          <w:rFonts w:ascii="Arial Nova" w:hAnsi="Arial Nova"/>
          <w:color w:val="FF0000"/>
          <w:sz w:val="24"/>
          <w:szCs w:val="40"/>
          <w:highlight w:val="yellow"/>
          <w:shd w:val="clear" w:color="auto" w:fill="FFFFFF"/>
        </w:rPr>
        <w:t>poderá apresentar fim de imagem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logo abaixo da página, </w:t>
      </w:r>
      <w:r w:rsidRPr="00C42AE7">
        <w:rPr>
          <w:rFonts w:ascii="Arial Nova" w:hAnsi="Arial Nova"/>
          <w:color w:val="FF0000"/>
          <w:sz w:val="24"/>
          <w:szCs w:val="40"/>
          <w:highlight w:val="yellow"/>
          <w:shd w:val="clear" w:color="auto" w:fill="FFFFFF"/>
        </w:rPr>
        <w:t>caso o conteúdo seja maior que a imagem</w:t>
      </w:r>
      <w:r>
        <w:rPr>
          <w:rFonts w:ascii="Arial Nova" w:hAnsi="Arial Nova"/>
          <w:sz w:val="24"/>
          <w:szCs w:val="40"/>
          <w:shd w:val="clear" w:color="auto" w:fill="FFFFFF"/>
        </w:rPr>
        <w:t>. A solução para este problema segue no próximo capítulo.</w:t>
      </w:r>
    </w:p>
    <w:p w14:paraId="5DB61D9E" w14:textId="77777777" w:rsidR="00F22FD0" w:rsidRDefault="00F22FD0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F660132" w14:textId="77777777" w:rsidR="00F22FD0" w:rsidRPr="00550CF5" w:rsidRDefault="00F22FD0" w:rsidP="00F22FD0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4"/>
          <w:szCs w:val="44"/>
        </w:rPr>
      </w:pPr>
      <w:r w:rsidRPr="00F22FD0">
        <w:rPr>
          <w:rFonts w:ascii="Roboto" w:hAnsi="Roboto"/>
          <w:color w:val="FF0000"/>
          <w:highlight w:val="yellow"/>
        </w:rPr>
        <w:t>Capítulo 19 Aula 06</w:t>
      </w:r>
      <w:r w:rsidRPr="00F22FD0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550CF5">
        <w:rPr>
          <w:rFonts w:ascii="Roboto" w:hAnsi="Roboto"/>
          <w:sz w:val="44"/>
          <w:szCs w:val="44"/>
        </w:rPr>
        <w:t>background-</w:t>
      </w:r>
      <w:proofErr w:type="spellStart"/>
      <w:r w:rsidRPr="00550CF5">
        <w:rPr>
          <w:rFonts w:ascii="Roboto" w:hAnsi="Roboto"/>
          <w:sz w:val="44"/>
          <w:szCs w:val="44"/>
        </w:rPr>
        <w:t>attachment</w:t>
      </w:r>
      <w:proofErr w:type="spellEnd"/>
      <w:r w:rsidRPr="00550CF5">
        <w:rPr>
          <w:rFonts w:ascii="Roboto" w:hAnsi="Roboto"/>
          <w:sz w:val="44"/>
          <w:szCs w:val="44"/>
        </w:rPr>
        <w:t xml:space="preserve"> e </w:t>
      </w:r>
      <w:proofErr w:type="spellStart"/>
      <w:r w:rsidRPr="00550CF5">
        <w:rPr>
          <w:rFonts w:ascii="Roboto" w:hAnsi="Roboto"/>
          <w:sz w:val="44"/>
          <w:szCs w:val="44"/>
        </w:rPr>
        <w:t>shorthand</w:t>
      </w:r>
      <w:proofErr w:type="spellEnd"/>
    </w:p>
    <w:p w14:paraId="0BD163E6" w14:textId="68183DF7" w:rsidR="000D737B" w:rsidRDefault="00C42AE7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Então com um conteúdo muto extenso, ao rolar a leitura, chegaremos ao final da imagem e aparecerá a faixa preta novamente e não é isto que queremos. Vejamos:</w:t>
      </w:r>
    </w:p>
    <w:p w14:paraId="050E1EED" w14:textId="6D8EC2E3" w:rsidR="00C42AE7" w:rsidRDefault="00C42AE7" w:rsidP="00C42AE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9029AE2" wp14:editId="2D66991D">
            <wp:extent cx="6743700" cy="493395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8D76D70" w14:textId="1B8E159E" w:rsidR="00C42AE7" w:rsidRDefault="00C42AE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4DFFD28" w14:textId="22883890" w:rsidR="00C42AE7" w:rsidRDefault="00C42AE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Desta forma, temos de achar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uma outra alternativa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 a mais interessante talvez seja: esta opção é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attachment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 w:rsidR="00F753AA">
        <w:rPr>
          <w:rFonts w:ascii="Arial Nova" w:hAnsi="Arial Nova"/>
          <w:sz w:val="24"/>
          <w:szCs w:val="40"/>
          <w:shd w:val="clear" w:color="auto" w:fill="FFFFFF"/>
        </w:rPr>
        <w:t xml:space="preserve">(vínculo), </w:t>
      </w:r>
      <w:r>
        <w:rPr>
          <w:rFonts w:ascii="Arial Nova" w:hAnsi="Arial Nova"/>
          <w:sz w:val="24"/>
          <w:szCs w:val="40"/>
          <w:shd w:val="clear" w:color="auto" w:fill="FFFFFF"/>
        </w:rPr>
        <w:t>onde posso u</w:t>
      </w:r>
      <w:r w:rsidR="00F753AA">
        <w:rPr>
          <w:rFonts w:ascii="Arial Nova" w:hAnsi="Arial Nova"/>
          <w:sz w:val="24"/>
          <w:szCs w:val="40"/>
          <w:shd w:val="clear" w:color="auto" w:fill="FFFFFF"/>
        </w:rPr>
        <w:t>sar o scroll (que deve rolar a imagem junto com o assunto, porém dá um pouco de poluição ao rolar, e isto podemos perder o ponto de foco da leitura do conteúdo.</w:t>
      </w:r>
    </w:p>
    <w:p w14:paraId="53591A8D" w14:textId="122ACA7A" w:rsidR="00181127" w:rsidRDefault="00F753AA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Ainda temos a opção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attachment</w:t>
      </w:r>
      <w:proofErr w:type="spellEnd"/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>
        <w:rPr>
          <w:rFonts w:ascii="Arial Nova" w:hAnsi="Arial Nova"/>
          <w:sz w:val="24"/>
          <w:szCs w:val="40"/>
          <w:shd w:val="clear" w:color="auto" w:fill="FFFFFF"/>
        </w:rPr>
        <w:t>=</w:t>
      </w:r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fixed</w:t>
      </w:r>
      <w:proofErr w:type="spellEnd"/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que mantem a imagem fixa:</w:t>
      </w:r>
    </w:p>
    <w:p w14:paraId="0EA66B49" w14:textId="77777777" w:rsidR="00181127" w:rsidRDefault="0018112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2A4A6BD" w14:textId="2A6A425E" w:rsidR="00F753AA" w:rsidRDefault="00181127" w:rsidP="0018112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5CEDE14" wp14:editId="1C5C6A07">
            <wp:extent cx="5591175" cy="3686175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D515" w14:textId="5A6CEEB1" w:rsidR="00181127" w:rsidRDefault="00181127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Adicionando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max-width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= 400px vou determinar que minha página também possa ser lida n celular sem perder as laterais do conteúdo e ainda me </w:t>
      </w:r>
      <w:r w:rsidRPr="009A40D1">
        <w:rPr>
          <w:rFonts w:ascii="Arial Nova" w:hAnsi="Arial Nova"/>
          <w:color w:val="FF0000"/>
          <w:sz w:val="24"/>
          <w:szCs w:val="40"/>
          <w:shd w:val="clear" w:color="auto" w:fill="FFFFFF"/>
        </w:rPr>
        <w:t>mostrar a imagem sem quebra</w:t>
      </w:r>
      <w:r w:rsidR="009A40D1" w:rsidRPr="009A40D1">
        <w:rPr>
          <w:rFonts w:ascii="Arial Nova" w:hAnsi="Arial Nova"/>
          <w:color w:val="FF0000"/>
          <w:sz w:val="24"/>
          <w:szCs w:val="40"/>
          <w:shd w:val="clear" w:color="auto" w:fill="FFFFFF"/>
        </w:rPr>
        <w:t xml:space="preserve"> </w:t>
      </w:r>
      <w:r w:rsidR="009A40D1">
        <w:rPr>
          <w:rFonts w:ascii="Arial Nova" w:hAnsi="Arial Nova"/>
          <w:sz w:val="24"/>
          <w:szCs w:val="40"/>
          <w:shd w:val="clear" w:color="auto" w:fill="FFFFFF"/>
        </w:rPr>
        <w:t>e sem faixas de finalização.</w:t>
      </w:r>
    </w:p>
    <w:p w14:paraId="200DF29D" w14:textId="77777777" w:rsidR="009A40D1" w:rsidRDefault="009A40D1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F55BE55" w14:textId="40E680EF" w:rsidR="009A40D1" w:rsidRDefault="009A40D1" w:rsidP="009A40D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A985830" wp14:editId="218E3BE1">
            <wp:extent cx="6400800" cy="511492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D2365" w14:textId="77777777" w:rsidR="009A40D1" w:rsidRDefault="009A40D1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57E0FF5" w14:textId="2BDA85AB" w:rsidR="00C42AE7" w:rsidRDefault="00B06A0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Temos que 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é a simplificação da edição dos comandos dentro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style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diminuindo o tamanho da edição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e também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facilitando a leitura e manutenção das linhas da página.</w:t>
      </w:r>
    </w:p>
    <w:p w14:paraId="7946C590" w14:textId="77777777" w:rsidR="0061492A" w:rsidRDefault="0061492A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00122C4" w14:textId="43FB0C6E" w:rsidR="00B06A07" w:rsidRDefault="006F07D9" w:rsidP="00B06A0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F25E4F0" wp14:editId="7E440AE2">
            <wp:extent cx="6096000" cy="52578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8A8BD" w14:textId="77777777" w:rsidR="006F07D9" w:rsidRDefault="006F07D9" w:rsidP="00B06A0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24B9853B" w14:textId="76652293" w:rsidR="00B06A07" w:rsidRDefault="00B06A07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Neste exemplo incluímos praticamente todos os comandos dentro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porém a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=cover parece que ainda não está previsto para ser inserido numa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 desta forma temos de inserir separadamente. E desta forma a página está funcionando perfeitamente bem.</w:t>
      </w:r>
    </w:p>
    <w:p w14:paraId="515C4C14" w14:textId="20EC4A88" w:rsidR="00B06A07" w:rsidRDefault="00B06A07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F9D490" w14:textId="77777777" w:rsidR="006F07D9" w:rsidRDefault="006F07D9" w:rsidP="006F07D9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6F07D9">
        <w:rPr>
          <w:rFonts w:ascii="Roboto" w:hAnsi="Roboto"/>
          <w:color w:val="FF0000"/>
          <w:highlight w:val="yellow"/>
        </w:rPr>
        <w:t>Capítulo 19 Aula 07</w:t>
      </w:r>
      <w:r w:rsidRPr="006F07D9">
        <w:rPr>
          <w:rFonts w:ascii="Roboto" w:hAnsi="Roboto"/>
          <w:color w:val="FF0000"/>
        </w:rPr>
        <w:t xml:space="preserve"> </w:t>
      </w:r>
      <w:r w:rsidRPr="006F07D9">
        <w:rPr>
          <w:rFonts w:ascii="Roboto" w:hAnsi="Roboto"/>
          <w:sz w:val="40"/>
          <w:szCs w:val="40"/>
        </w:rPr>
        <w:t>– Centralização Vertical</w:t>
      </w:r>
    </w:p>
    <w:p w14:paraId="23F407D1" w14:textId="4395DD7A" w:rsidR="006F07D9" w:rsidRDefault="006F07D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conceito de centralização é muito importante, e neste vídeo vamos aprender e deixa bem claro porque deste conceito.</w:t>
      </w:r>
    </w:p>
    <w:p w14:paraId="675E756C" w14:textId="6411F403" w:rsidR="006F07D9" w:rsidRDefault="006F07D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FCB0E4E" w14:textId="1759084F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o exemplo a seguir, tomamos dois retângulos, o roxo maior de fora é um Container (local onde suporta vários conteúdos) e obviamente dentro e em amarelo um Conteúdo em amarelo.</w:t>
      </w:r>
    </w:p>
    <w:p w14:paraId="4DA0891A" w14:textId="6D9D3CF2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B238DF0" wp14:editId="0C9A6405">
            <wp:extent cx="6750685" cy="435102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0D45" w14:textId="7157DEB6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Para centralizar o conteúdo (que é o tema deste capítulo), podemos inserir dois parâmetros que irá fazer toda diferença para obtermos o resultado que esperamos. É o position: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relative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o position: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absolute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5307F250" w14:textId="3520D68C" w:rsidR="005F5F39" w:rsidRDefault="00477E0E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ED7A870" wp14:editId="4AD52681">
            <wp:extent cx="4591050" cy="5400675"/>
            <wp:effectExtent l="0" t="0" r="0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81EA" w14:textId="7FF47671" w:rsidR="00477E0E" w:rsidRDefault="00477E0E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Notem que ao inserir valor </w:t>
      </w:r>
      <w:r w:rsidR="00335DB2">
        <w:rPr>
          <w:rFonts w:ascii="Arial Nova" w:hAnsi="Arial Nova"/>
          <w:sz w:val="24"/>
          <w:szCs w:val="40"/>
          <w:shd w:val="clear" w:color="auto" w:fill="FFFFFF"/>
        </w:rPr>
        <w:t>pa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ra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left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top, o conteúdo mudou de posição dentro do container, mas temos de levar em conta que isto só será possível se o conteúdo </w:t>
      </w:r>
      <w:r w:rsidR="00335DB2">
        <w:rPr>
          <w:rFonts w:ascii="Arial Nova" w:hAnsi="Arial Nova"/>
          <w:sz w:val="24"/>
          <w:szCs w:val="40"/>
          <w:shd w:val="clear" w:color="auto" w:fill="FFFFFF"/>
        </w:rPr>
        <w:t xml:space="preserve">tiver a propriedade </w:t>
      </w:r>
      <w:proofErr w:type="spellStart"/>
      <w:r w:rsidR="00335DB2">
        <w:rPr>
          <w:rFonts w:ascii="Arial Nova" w:hAnsi="Arial Nova"/>
          <w:sz w:val="24"/>
          <w:szCs w:val="40"/>
          <w:shd w:val="clear" w:color="auto" w:fill="FFFFFF"/>
        </w:rPr>
        <w:t>position:absolute</w:t>
      </w:r>
      <w:proofErr w:type="spellEnd"/>
      <w:r w:rsidR="00335DB2"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465E2B47" w14:textId="75949C72" w:rsidR="00335DB2" w:rsidRDefault="00335DB2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490096D" wp14:editId="4AF4AB88">
            <wp:extent cx="6750685" cy="374015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B002" w14:textId="79CF6F23" w:rsidR="00335DB2" w:rsidRDefault="00B123C5" w:rsidP="00B123C5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Para obtermos o resultado esperado, ou seja, que centralize o conteúdo dentro do container, precisaremos usar de algumas técnicas explicativas, a seguir:</w:t>
      </w:r>
    </w:p>
    <w:p w14:paraId="25E7864E" w14:textId="4354B014" w:rsidR="00B123C5" w:rsidRDefault="00B123C5" w:rsidP="00B123C5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ajudar a enxergar o ponto central do container baixaremos uma outra imagem que tem um cruzamento determinando exatamente o centro do container.</w:t>
      </w:r>
    </w:p>
    <w:p w14:paraId="22F3CBCE" w14:textId="2E676889" w:rsidR="00B123C5" w:rsidRDefault="00773B0C" w:rsidP="00773B0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0E794CD5" wp14:editId="05EB494B">
            <wp:extent cx="4848225" cy="5467350"/>
            <wp:effectExtent l="0" t="0" r="952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04DCF" w14:textId="502222A4" w:rsidR="00335DB2" w:rsidRDefault="00335DB2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4897C35F" w14:textId="0DC3CB48" w:rsidR="00773B0C" w:rsidRDefault="00773B0C" w:rsidP="00773B0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 determinarmos que os vetores da imagem fiquem em 50% na horizontal e na vertical, teoricamente deveriam ficar no meio do container, porém levando-se em conta que o ponto do vetor está na parte superior esquerda, apenas este ponto será levado em conta para o posicionamento, vejamos:</w:t>
      </w:r>
    </w:p>
    <w:p w14:paraId="2B5A4D1E" w14:textId="01B55901" w:rsidR="00773B0C" w:rsidRDefault="00773B0C" w:rsidP="00773B0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0ED7486" wp14:editId="643C1599">
            <wp:extent cx="6750685" cy="4360545"/>
            <wp:effectExtent l="0" t="0" r="0" b="190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4264D" w14:textId="350B3A7B" w:rsidR="00773B0C" w:rsidRDefault="00773B0C" w:rsidP="00773B0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Como fazer então para acertar de vez o posicionamento? Usaremos uma propriedade </w:t>
      </w:r>
      <w:proofErr w:type="spellStart"/>
      <w:r w:rsidR="007B7E4E">
        <w:rPr>
          <w:rFonts w:ascii="Arial Nova" w:hAnsi="Arial Nova"/>
          <w:sz w:val="24"/>
          <w:szCs w:val="40"/>
          <w:shd w:val="clear" w:color="auto" w:fill="FFFFFF"/>
        </w:rPr>
        <w:t>transform</w:t>
      </w:r>
      <w:proofErr w:type="spellEnd"/>
      <w:r w:rsidR="007B7E4E">
        <w:rPr>
          <w:rFonts w:ascii="Arial Nova" w:hAnsi="Arial Nova"/>
          <w:sz w:val="24"/>
          <w:szCs w:val="40"/>
          <w:shd w:val="clear" w:color="auto" w:fill="FFFFFF"/>
        </w:rPr>
        <w:t xml:space="preserve">: </w:t>
      </w:r>
      <w:proofErr w:type="spellStart"/>
      <w:r w:rsidR="007B7E4E">
        <w:rPr>
          <w:rFonts w:ascii="Arial Nova" w:hAnsi="Arial Nova"/>
          <w:sz w:val="24"/>
          <w:szCs w:val="40"/>
          <w:shd w:val="clear" w:color="auto" w:fill="FFFFFF"/>
        </w:rPr>
        <w:t>translate</w:t>
      </w:r>
      <w:proofErr w:type="spellEnd"/>
      <w:r w:rsidR="007B7E4E">
        <w:rPr>
          <w:rFonts w:ascii="Arial Nova" w:hAnsi="Arial Nova"/>
          <w:sz w:val="24"/>
          <w:szCs w:val="40"/>
          <w:shd w:val="clear" w:color="auto" w:fill="FFFFFF"/>
        </w:rPr>
        <w:t>() e neste caso os valores serão (-50%, -50%), sendo em percentagem, significa que ele irá transformar o posicionamento sempre em relação aos valores do container. Vejamos:</w:t>
      </w:r>
    </w:p>
    <w:p w14:paraId="0ACF45EC" w14:textId="66A7D90D" w:rsidR="007B7E4E" w:rsidRDefault="007B7E4E" w:rsidP="007B7E4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A6D3E52" wp14:editId="5A622E66">
            <wp:extent cx="4752975" cy="5238750"/>
            <wp:effectExtent l="0" t="0" r="9525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B425" w14:textId="5A92E3C3" w:rsidR="007B7E4E" w:rsidRDefault="007B7E4E" w:rsidP="007B7E4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4D8DDC13" wp14:editId="3ED5CFAD">
            <wp:extent cx="6743700" cy="4371975"/>
            <wp:effectExtent l="0" t="0" r="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A1A8" w14:textId="10032F52" w:rsidR="007B7E4E" w:rsidRDefault="007B7E4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2A6C522" w14:textId="255ACEF3" w:rsidR="00F37FC3" w:rsidRDefault="00602932" w:rsidP="00F37F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0"/>
          <w:szCs w:val="40"/>
        </w:rPr>
      </w:pPr>
      <w:r w:rsidRPr="00602932">
        <w:rPr>
          <w:rFonts w:ascii="Roboto" w:hAnsi="Roboto"/>
          <w:color w:val="FF0000"/>
          <w:highlight w:val="yellow"/>
        </w:rPr>
        <w:lastRenderedPageBreak/>
        <w:t>Capítulo 20 Aula 01</w:t>
      </w:r>
    </w:p>
    <w:p w14:paraId="48D360D7" w14:textId="205F4A01" w:rsidR="00602932" w:rsidRPr="00602932" w:rsidRDefault="00602932" w:rsidP="00F37F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0"/>
          <w:szCs w:val="40"/>
        </w:rPr>
      </w:pPr>
      <w:r w:rsidRPr="00602932">
        <w:rPr>
          <w:rFonts w:ascii="Roboto" w:hAnsi="Roboto"/>
          <w:sz w:val="40"/>
          <w:szCs w:val="40"/>
        </w:rPr>
        <w:t>Um projeto completo usando HTML e CSS</w:t>
      </w:r>
    </w:p>
    <w:p w14:paraId="054BD558" w14:textId="439DC219" w:rsidR="00602932" w:rsidRDefault="00FD2E8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Neste capítulo, vimos um site feito por Gustavo, sobre uma poesia de Milton Duarte e com o link abaixo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pra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quem quiser conhecer a página: </w:t>
      </w:r>
      <w:hyperlink r:id="rId116" w:history="1">
        <w:r w:rsidRPr="00592821">
          <w:rPr>
            <w:rStyle w:val="Hyperlink"/>
            <w:rFonts w:ascii="Arial Nova" w:hAnsi="Arial Nova"/>
            <w:sz w:val="24"/>
            <w:szCs w:val="40"/>
            <w:shd w:val="clear" w:color="auto" w:fill="FFFFFF"/>
          </w:rPr>
          <w:t>https://professorguanabara.github.io/projeto-cordel/</w:t>
        </w:r>
      </w:hyperlink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62BFFF8" w14:textId="3884828E" w:rsidR="00FD2E8E" w:rsidRDefault="00FD2E8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 sobre o autor tem um link sobre o nome dele nesta página, para saber mais.</w:t>
      </w:r>
    </w:p>
    <w:p w14:paraId="451C73FC" w14:textId="62DF1191" w:rsidR="00FD2E8E" w:rsidRPr="00FD2E8E" w:rsidRDefault="00FD2E8E" w:rsidP="00FD2E8E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color w:val="FF0000"/>
        </w:rPr>
      </w:pPr>
      <w:r w:rsidRPr="00FD2E8E">
        <w:rPr>
          <w:rFonts w:ascii="Roboto" w:hAnsi="Roboto"/>
          <w:color w:val="FF0000"/>
          <w:highlight w:val="yellow"/>
        </w:rPr>
        <w:t>Capítulo 20 Aula 02</w:t>
      </w:r>
    </w:p>
    <w:p w14:paraId="61FE77ED" w14:textId="7A4BB2EF" w:rsidR="00FD2E8E" w:rsidRDefault="00FD2E8E" w:rsidP="00FD2E8E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</w:rPr>
      </w:pPr>
      <w:r>
        <w:rPr>
          <w:rFonts w:ascii="Roboto" w:hAnsi="Roboto"/>
        </w:rPr>
        <w:t>Organizando os arquivos</w:t>
      </w:r>
    </w:p>
    <w:p w14:paraId="4E9161B8" w14:textId="678FEB21" w:rsidR="00FD2E8E" w:rsidRDefault="00236146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Fazer cursos gratuitos de tecnologia das coisas ...</w:t>
      </w:r>
    </w:p>
    <w:p w14:paraId="173C4667" w14:textId="4DBB2FD2" w:rsidR="00236146" w:rsidRDefault="00E174C3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Baixando os arquivos do desafio_12, cordel-moderno.pdf e pacote-d012.zip</w:t>
      </w:r>
    </w:p>
    <w:p w14:paraId="62307C2F" w14:textId="7918FC39" w:rsidR="00E174C3" w:rsidRPr="00E174C3" w:rsidRDefault="00E174C3" w:rsidP="00E174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color w:val="FF0000"/>
        </w:rPr>
      </w:pPr>
      <w:r w:rsidRPr="00E174C3">
        <w:rPr>
          <w:rFonts w:ascii="Roboto" w:hAnsi="Roboto"/>
          <w:color w:val="FF0000"/>
          <w:highlight w:val="yellow"/>
        </w:rPr>
        <w:t>Capítulo 20 Aula 03</w:t>
      </w:r>
    </w:p>
    <w:p w14:paraId="32A71E04" w14:textId="463108EE" w:rsidR="00E174C3" w:rsidRDefault="00E174C3" w:rsidP="00E174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</w:rPr>
      </w:pPr>
      <w:r>
        <w:rPr>
          <w:rFonts w:ascii="Roboto" w:hAnsi="Roboto"/>
        </w:rPr>
        <w:t>Ajustando o HTML</w:t>
      </w:r>
    </w:p>
    <w:p w14:paraId="2126780D" w14:textId="0746300A" w:rsidR="00E174C3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Passo a passo como montar esta página.</w:t>
      </w:r>
    </w:p>
    <w:p w14:paraId="2AAD9493" w14:textId="51A58199" w:rsidR="00080470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Primeiramente </w:t>
      </w:r>
      <w:r w:rsidRPr="00080470">
        <w:rPr>
          <w:rFonts w:ascii="Arial Nova" w:hAnsi="Arial Nova"/>
          <w:sz w:val="24"/>
          <w:szCs w:val="40"/>
          <w:highlight w:val="yellow"/>
          <w:shd w:val="clear" w:color="auto" w:fill="FFFFFF"/>
        </w:rPr>
        <w:t>copiamos o arquivo texto completo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do Cordel Moderno.txt, baixado do github.io do Gustavo guanabara e </w:t>
      </w:r>
      <w:r w:rsidRPr="00080470">
        <w:rPr>
          <w:rFonts w:ascii="Arial Nova" w:hAnsi="Arial Nova"/>
          <w:sz w:val="24"/>
          <w:szCs w:val="40"/>
          <w:highlight w:val="yellow"/>
          <w:shd w:val="clear" w:color="auto" w:fill="FFFFFF"/>
        </w:rPr>
        <w:t>colamos em nosso arquivo index.html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dentro do desafio_12;</w:t>
      </w:r>
    </w:p>
    <w:p w14:paraId="34BED445" w14:textId="650D2378" w:rsidR="00080470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Em seguida começamos a configurar ponto por ponto da página.</w:t>
      </w:r>
    </w:p>
    <w:p w14:paraId="0752D69B" w14:textId="77777777" w:rsidR="002A3A89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Iniciamos o primeiro par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>á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grafo, que o tema “Cordel Moderno” 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>mais o nome do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autor Milton Duarte, selecionado seu nome no texto 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 xml:space="preserve"> o cabeçalho com header;</w:t>
      </w:r>
    </w:p>
    <w:p w14:paraId="4416AC34" w14:textId="38679F26" w:rsidR="00080470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Em seguida, o cabeçalho “Cordel Moderno” </w:t>
      </w:r>
      <w:r w:rsidR="00080470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 com h1;</w:t>
      </w:r>
    </w:p>
    <w:p w14:paraId="43179189" w14:textId="77777777" w:rsidR="002A3A89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O nome do autor com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 como:</w:t>
      </w:r>
    </w:p>
    <w:p w14:paraId="7A514C3E" w14:textId="4FA6CCE4" w:rsidR="002A3A89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&lt;a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href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: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”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//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.....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endereço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pag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do autor ...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”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target=”_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blank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”&gt; 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&lt;/a&gt;</w:t>
      </w:r>
    </w:p>
    <w:p w14:paraId="4D0F3559" w14:textId="6DE9DE49" w:rsidR="003938CC" w:rsidRDefault="003938CC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Veja como ficou :</w:t>
      </w:r>
    </w:p>
    <w:p w14:paraId="40018C88" w14:textId="307E6B8D" w:rsidR="003938CC" w:rsidRDefault="003938CC" w:rsidP="003938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423E66A" wp14:editId="5F03E9B3">
            <wp:extent cx="6057900" cy="2924175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0DDA8" w14:textId="0C873D35" w:rsidR="003938CC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Na sequência, vamos gerar um paragrafo para todo o texto, selecionando tudo e pressionando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tab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;</w:t>
      </w:r>
    </w:p>
    <w:p w14:paraId="514CE85A" w14:textId="65E56558" w:rsidR="00423760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Em seguida, vamos inserir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footer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o desenvolvedor da página, que neste ponto adicionamos “Site criado por Gustavo Guanabara para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CursoemVideo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”</w:t>
      </w:r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, seguindo vamos pressionar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 para envelopar como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footer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,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enter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. </w:t>
      </w:r>
    </w:p>
    <w:p w14:paraId="2C6DCFB7" w14:textId="2F013B46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Seguimos configurando os sites de Gustavo Guanabara 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CursoemVideo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 vejam como ficou.</w:t>
      </w:r>
    </w:p>
    <w:p w14:paraId="5D4BB6AF" w14:textId="3E6CF01E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4B53855" wp14:editId="56501725">
            <wp:extent cx="6305550" cy="148590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47C72" w14:textId="57DB4849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 seguida configuramos todos os parágrafos com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 como &lt;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section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&gt;, veja:</w:t>
      </w:r>
    </w:p>
    <w:p w14:paraId="127107DE" w14:textId="7FD91717" w:rsidR="00423760" w:rsidRDefault="0048501A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1F2104F" wp14:editId="10CA603F">
            <wp:extent cx="3590925" cy="347662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7D0C8" w14:textId="40F2A07D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143BFFC" wp14:editId="3B1C1F89">
            <wp:extent cx="3574826" cy="4695820"/>
            <wp:effectExtent l="0" t="0" r="698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70" cy="473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3AD75" w14:textId="1B378AB5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A61F9B0" wp14:editId="4F376557">
            <wp:extent cx="6019800" cy="4572000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3D081" w14:textId="3CD0FBE6" w:rsidR="003938CC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385C7E99" w14:textId="277F6240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Lembrando que as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sections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não são selecionadas com parágrafos, portanto teremos de envelopar e adicionar parágrafos.</w:t>
      </w:r>
    </w:p>
    <w:p w14:paraId="5CE8F98E" w14:textId="742D33E8" w:rsidR="003F125F" w:rsidRDefault="00AF30E4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Cada bloco de paragrafo são chamados de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septilhas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(estrofe composta de 7 versos, daí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sépt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).</w:t>
      </w:r>
    </w:p>
    <w:p w14:paraId="575BBA81" w14:textId="7B4CF4B4" w:rsidR="00AD53E9" w:rsidRDefault="00AD53E9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Para este primeiro bloco, está tudo configurado corretamente, em seguida vamos criar o style.css para podermos configurar as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css’s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. </w:t>
      </w:r>
    </w:p>
    <w:p w14:paraId="48BFDD4D" w14:textId="5BF27964" w:rsidR="00AF30E4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4F00F8EE" wp14:editId="29A9E7CF">
            <wp:simplePos x="0" y="0"/>
            <wp:positionH relativeFrom="column">
              <wp:posOffset>4112260</wp:posOffset>
            </wp:positionH>
            <wp:positionV relativeFrom="paragraph">
              <wp:posOffset>395605</wp:posOffset>
            </wp:positionV>
            <wp:extent cx="2571750" cy="4600575"/>
            <wp:effectExtent l="0" t="0" r="0" b="9525"/>
            <wp:wrapNone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D53E9">
        <w:rPr>
          <w:rFonts w:ascii="Arial Nova" w:hAnsi="Arial Nova"/>
          <w:sz w:val="24"/>
          <w:szCs w:val="40"/>
          <w:shd w:val="clear" w:color="auto" w:fill="FFFFFF"/>
        </w:rPr>
        <w:t xml:space="preserve">Ao digitarmos o link da style.css o próprio </w:t>
      </w:r>
      <w:proofErr w:type="spellStart"/>
      <w:r w:rsidR="00EA584C">
        <w:rPr>
          <w:rFonts w:ascii="Arial Nova" w:hAnsi="Arial Nova"/>
          <w:sz w:val="24"/>
          <w:szCs w:val="40"/>
          <w:shd w:val="clear" w:color="auto" w:fill="FFFFFF"/>
        </w:rPr>
        <w:t>html-css</w:t>
      </w:r>
      <w:proofErr w:type="spellEnd"/>
      <w:r w:rsidR="00EA584C">
        <w:rPr>
          <w:rFonts w:ascii="Arial Nova" w:hAnsi="Arial Nova"/>
          <w:sz w:val="24"/>
          <w:szCs w:val="40"/>
          <w:shd w:val="clear" w:color="auto" w:fill="FFFFFF"/>
        </w:rPr>
        <w:t xml:space="preserve"> irá informar que não existe o arquivo criado e ao clicar sobre o link, informa que ainda não existe e nos oferece a oportunidade de cria-lo. Vejamos:</w:t>
      </w:r>
    </w:p>
    <w:p w14:paraId="7EDE7BC1" w14:textId="70E9FF42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DC19882" w14:textId="7805FD65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8D70B4C" w14:textId="0CD922FA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11F856D" w14:textId="314E475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313BCE9" w14:textId="4742EFA1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DEFBF6D" w14:textId="218FA92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F589D53" w14:textId="25984B6D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E925901" w14:textId="2F6D7559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53BA616" w14:textId="4547D5CE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Note que ainda não existe a pasta “Estilo/Style.css </w:t>
      </w:r>
      <w:r w:rsidRPr="00814237">
        <w:rPr>
          <w:rFonts w:ascii="Arial Nova" w:hAnsi="Arial Nova"/>
          <w:sz w:val="24"/>
          <w:szCs w:val="40"/>
          <w:shd w:val="clear" w:color="auto" w:fill="FFFFFF"/>
        </w:rPr>
        <w:sym w:font="Wingdings" w:char="F0E8"/>
      </w:r>
    </w:p>
    <w:p w14:paraId="5E9EEC9A" w14:textId="11E7B37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0DC2503" w14:textId="18849C9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277FEAF" w14:textId="40725CE6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E62B32A" w14:textId="2B803F0E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1FFCC08" w14:textId="7D4347D6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927E38A" w14:textId="2A50F64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F04F721" w14:textId="7C89980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59B6704" w14:textId="75CBF01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BC7D624" w14:textId="2C6EE6BD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596BB53" w14:textId="729D30B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364082D" w14:textId="7F9A525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E555241" w14:textId="0A417DA1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D7D4030" w14:textId="19143BD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8488F1B" w14:textId="52A6DD2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67EA237" w14:textId="7777777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6EF1B67" w14:textId="06531975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6BA2804" wp14:editId="6BE5DC6E">
            <wp:extent cx="6076950" cy="1685925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4496A" w14:textId="027F02F9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Após clicarmos para ele criar a pasta, vejam:</w:t>
      </w:r>
    </w:p>
    <w:p w14:paraId="5DA1C101" w14:textId="452FD3C2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E2F9AAB" wp14:editId="79F849B0">
            <wp:extent cx="6648450" cy="4848225"/>
            <wp:effectExtent l="0" t="0" r="0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4A6D" w14:textId="7777777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097155F" w14:textId="77777777" w:rsidR="00EA584C" w:rsidRDefault="00EA584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BDD69D6" w14:textId="28322DC3" w:rsidR="00EC038D" w:rsidRDefault="00EC038D" w:rsidP="00EC038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EC038D">
        <w:rPr>
          <w:rFonts w:ascii="Roboto" w:hAnsi="Roboto"/>
          <w:color w:val="FF0000"/>
          <w:highlight w:val="yellow"/>
        </w:rPr>
        <w:t>Capítulo 20 Aula 04</w:t>
      </w:r>
      <w:r w:rsidRPr="00EC038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Ajustando o Estilo</w:t>
      </w:r>
    </w:p>
    <w:p w14:paraId="647C63CE" w14:textId="58A244DC" w:rsidR="002A3A89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Neste capítulo, vamos configurar passo a passo (comentada) todo corpo da página.</w:t>
      </w:r>
    </w:p>
    <w:p w14:paraId="64388097" w14:textId="2E8D9838" w:rsidR="00A03DEB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Ao final vamos fazer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Commit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atualizar o Github Desktop e o Remote.</w:t>
      </w:r>
    </w:p>
    <w:p w14:paraId="09157AD5" w14:textId="5C7ED756" w:rsidR="00A03DEB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78C191D" w14:textId="77777777" w:rsidR="00374957" w:rsidRDefault="00374957" w:rsidP="00374957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374957">
        <w:rPr>
          <w:rFonts w:ascii="Roboto" w:hAnsi="Roboto"/>
          <w:color w:val="FF0000"/>
          <w:highlight w:val="yellow"/>
        </w:rPr>
        <w:t>Capítulo 20 Aula 05</w:t>
      </w:r>
      <w:r w:rsidRPr="00374957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Aplicando as fontes</w:t>
      </w:r>
    </w:p>
    <w:p w14:paraId="66A36A99" w14:textId="257756FD" w:rsidR="004F41A0" w:rsidRDefault="00C130C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Entramos no Google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Fonts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selecionamos 2 fontes para uso nesta página.</w:t>
      </w:r>
      <w:r w:rsidR="004F41A0">
        <w:rPr>
          <w:rFonts w:ascii="Arial Nova" w:hAnsi="Arial Nova"/>
          <w:sz w:val="24"/>
          <w:szCs w:val="40"/>
          <w:shd w:val="clear" w:color="auto" w:fill="FFFFFF"/>
        </w:rPr>
        <w:t xml:space="preserve"> São elas: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C7AD4C4" w14:textId="77777777" w:rsidR="004F41A0" w:rsidRDefault="004F41A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917EC17" w14:textId="263D65E5" w:rsidR="00374957" w:rsidRDefault="00C130C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Passion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One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fontstage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</w:t>
      </w:r>
    </w:p>
    <w:p w14:paraId="78B0DF69" w14:textId="27C8B3A4" w:rsidR="004F41A0" w:rsidRDefault="004F41A0" w:rsidP="00E174C3">
      <w:pPr>
        <w:tabs>
          <w:tab w:val="left" w:pos="0"/>
        </w:tabs>
        <w:spacing w:after="0"/>
        <w:ind w:right="-54"/>
        <w:rPr>
          <w:rFonts w:ascii="Courier New" w:hAnsi="Courier New" w:cs="Courier New"/>
          <w:color w:val="3C4043"/>
          <w:spacing w:val="2"/>
          <w:sz w:val="18"/>
          <w:szCs w:val="18"/>
        </w:rPr>
      </w:pPr>
      <w:r>
        <w:rPr>
          <w:rFonts w:ascii="Courier New" w:hAnsi="Courier New" w:cs="Courier New"/>
          <w:color w:val="3C4043"/>
          <w:spacing w:val="2"/>
          <w:sz w:val="18"/>
          <w:szCs w:val="18"/>
        </w:rPr>
        <w:t>&lt;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 xml:space="preserve">@import 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url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 xml:space="preserve"> ('https://fonts.googleapis.com/css2? </w:t>
      </w:r>
      <w:proofErr w:type="spellStart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family</w:t>
      </w:r>
      <w:proofErr w:type="spellEnd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 xml:space="preserve"> = 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Passion</w:t>
      </w:r>
      <w:proofErr w:type="spellEnd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 xml:space="preserve"> + 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One</w:t>
      </w:r>
      <w:proofErr w:type="spellEnd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 xml:space="preserve">: 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wght</w:t>
      </w:r>
      <w:proofErr w:type="spellEnd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 xml:space="preserve"> @ 400; 700; 900</w:t>
      </w:r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 &amp; 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t>display = swap');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>&lt;/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</w:p>
    <w:p w14:paraId="5D5545D6" w14:textId="77777777" w:rsidR="00087442" w:rsidRPr="00087442" w:rsidRDefault="00087442" w:rsidP="00087442">
      <w:pPr>
        <w:numPr>
          <w:ilvl w:val="0"/>
          <w:numId w:val="4"/>
        </w:numPr>
        <w:spacing w:after="0" w:line="240" w:lineRule="auto"/>
        <w:textAlignment w:val="baseline"/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</w:pPr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família de fontes: '</w:t>
      </w:r>
      <w:proofErr w:type="spellStart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Passion</w:t>
      </w:r>
      <w:proofErr w:type="spellEnd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 xml:space="preserve"> </w:t>
      </w:r>
      <w:proofErr w:type="spellStart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One</w:t>
      </w:r>
      <w:proofErr w:type="spellEnd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', cursiva;</w:t>
      </w:r>
    </w:p>
    <w:p w14:paraId="59A06D13" w14:textId="11378E84" w:rsidR="004F41A0" w:rsidRDefault="004F41A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B630E5C" w14:textId="78467CB9" w:rsidR="004F41A0" w:rsidRDefault="004F41A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Sriracha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script</w:t>
      </w:r>
    </w:p>
    <w:p w14:paraId="432BAA6F" w14:textId="0DE24F69" w:rsidR="004F41A0" w:rsidRDefault="00590E00" w:rsidP="00E174C3">
      <w:pPr>
        <w:tabs>
          <w:tab w:val="left" w:pos="0"/>
        </w:tabs>
        <w:spacing w:after="0"/>
        <w:ind w:right="-54"/>
        <w:rPr>
          <w:rFonts w:ascii="Courier New" w:hAnsi="Courier New" w:cs="Courier New"/>
          <w:color w:val="3C4043"/>
          <w:spacing w:val="2"/>
          <w:sz w:val="18"/>
          <w:szCs w:val="18"/>
        </w:rPr>
      </w:pPr>
      <w:r>
        <w:rPr>
          <w:rFonts w:ascii="Courier New" w:hAnsi="Courier New" w:cs="Courier New"/>
          <w:color w:val="3C4043"/>
          <w:spacing w:val="2"/>
          <w:sz w:val="18"/>
          <w:szCs w:val="18"/>
        </w:rPr>
        <w:t>&lt;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 xml:space="preserve">@import 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url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 xml:space="preserve"> ('https://fonts.googleapis.com/css2? </w:t>
      </w:r>
      <w:proofErr w:type="spellStart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family</w:t>
      </w:r>
      <w:proofErr w:type="spellEnd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 xml:space="preserve"> = 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Sriracha</w:t>
      </w:r>
      <w:proofErr w:type="spellEnd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 &amp;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t> display = swap');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>&lt;/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  <w:r w:rsidR="00087442">
        <w:rPr>
          <w:rFonts w:ascii="Courier New" w:hAnsi="Courier New" w:cs="Courier New"/>
          <w:color w:val="3C4043"/>
          <w:spacing w:val="2"/>
          <w:sz w:val="18"/>
          <w:szCs w:val="18"/>
        </w:rPr>
        <w:t xml:space="preserve"> </w:t>
      </w:r>
    </w:p>
    <w:p w14:paraId="6C0FF2DB" w14:textId="77777777" w:rsidR="00087442" w:rsidRPr="00087442" w:rsidRDefault="00087442" w:rsidP="00087442">
      <w:pPr>
        <w:numPr>
          <w:ilvl w:val="0"/>
          <w:numId w:val="3"/>
        </w:numPr>
        <w:spacing w:after="0" w:line="240" w:lineRule="auto"/>
        <w:textAlignment w:val="baseline"/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</w:pPr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família da fonte: '</w:t>
      </w:r>
      <w:proofErr w:type="spellStart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Sriracha</w:t>
      </w:r>
      <w:proofErr w:type="spellEnd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', cursiva;</w:t>
      </w:r>
    </w:p>
    <w:p w14:paraId="3E0D1E6D" w14:textId="3AE4A74E" w:rsidR="00087442" w:rsidRDefault="00087442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0F33CF7" w14:textId="1C6A0084" w:rsidR="00087442" w:rsidRDefault="000B4E5A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Veja os comentários adicionados ao código fonte.</w:t>
      </w:r>
    </w:p>
    <w:p w14:paraId="29A28B51" w14:textId="5BC76137" w:rsidR="000B4E5A" w:rsidRDefault="000B4E5A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AE95D11" w14:textId="77777777" w:rsidR="000B4E5A" w:rsidRDefault="000B4E5A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9A2699B" w14:textId="77777777" w:rsidR="000B4E5A" w:rsidRPr="000B4E5A" w:rsidRDefault="000B4E5A" w:rsidP="000B4E5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0B4E5A">
        <w:rPr>
          <w:rFonts w:ascii="Roboto" w:hAnsi="Roboto"/>
          <w:color w:val="FF0000"/>
          <w:highlight w:val="yellow"/>
        </w:rPr>
        <w:lastRenderedPageBreak/>
        <w:t>Capítulo 20 Aula 06</w:t>
      </w:r>
      <w:r w:rsidRPr="000B4E5A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0B4E5A">
        <w:rPr>
          <w:rFonts w:ascii="Roboto" w:hAnsi="Roboto"/>
          <w:sz w:val="40"/>
          <w:szCs w:val="40"/>
        </w:rPr>
        <w:t xml:space="preserve">Imagens com efeito </w:t>
      </w:r>
      <w:proofErr w:type="spellStart"/>
      <w:r w:rsidRPr="000B4E5A">
        <w:rPr>
          <w:rFonts w:ascii="Roboto" w:hAnsi="Roboto"/>
          <w:sz w:val="40"/>
          <w:szCs w:val="40"/>
        </w:rPr>
        <w:t>parallax</w:t>
      </w:r>
      <w:proofErr w:type="spellEnd"/>
    </w:p>
    <w:p w14:paraId="4B970F4B" w14:textId="17A46BF1" w:rsidR="000B4E5A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Aqui inserimos diversos efeitos muito importantes e interessantes, que devido à complexidade, resolvi escrever diretamente no código fonte em forma de comentários, portanto analise cada linha e procure entender com base nos comentários.</w:t>
      </w:r>
    </w:p>
    <w:p w14:paraId="19CDB739" w14:textId="62FC55FA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Segue a folha Style.css:</w:t>
      </w:r>
    </w:p>
    <w:p w14:paraId="057B4153" w14:textId="77777777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DA7E3D3" w14:textId="798486FF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B25F9AA" wp14:editId="602D53D2">
            <wp:extent cx="6619875" cy="6219825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BDACC" w14:textId="2B7C460F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29BD74E" wp14:editId="58E0DD76">
            <wp:extent cx="6677025" cy="581977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86D70" w14:textId="625C9FBC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5EC62C1" wp14:editId="5D28F3D1">
            <wp:extent cx="6677025" cy="5908447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85" cy="590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8E5B0" w14:textId="11581E3C" w:rsidR="00E0764E" w:rsidRDefault="00FD38C7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5BFE3AD" wp14:editId="5225EC00">
            <wp:extent cx="6677025" cy="1864929"/>
            <wp:effectExtent l="0" t="0" r="0" b="254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9063" cy="186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B1E76" w14:textId="6EBDECDD" w:rsidR="00FD38C7" w:rsidRDefault="00FD38C7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8CBC2B6" w14:textId="30387BEC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1F6E468" w14:textId="4DEE0948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Segue a folha do código fonte Index.html:</w:t>
      </w:r>
    </w:p>
    <w:p w14:paraId="3FE6FC54" w14:textId="1F6B276C" w:rsidR="00E0764E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FAFF242" wp14:editId="30A3CFE7">
            <wp:extent cx="6122334" cy="56007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937" cy="560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0AA3" w14:textId="18167409" w:rsidR="0046561B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4377781" wp14:editId="22945325">
            <wp:extent cx="6124575" cy="596753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43" cy="596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2B20" w14:textId="1B60FAEB" w:rsidR="0046561B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227A67F" wp14:editId="7CF28C75">
            <wp:extent cx="6143625" cy="5429250"/>
            <wp:effectExtent l="0" t="0" r="952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BFC5" w14:textId="698AB025" w:rsidR="0046561B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0E1D68AC" wp14:editId="25A35A43">
            <wp:extent cx="6143625" cy="1213196"/>
            <wp:effectExtent l="0" t="0" r="0" b="635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150" cy="121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47A4C" w14:textId="3B899080" w:rsidR="00FD38C7" w:rsidRDefault="00913CC3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Nota: Este efeito que acabamos de configurar (que a imagem fica fixa ao fundo enquanto movimentamos o texto para leitura), chama-se Efeito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Paralax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27796087" w14:textId="77777777" w:rsidR="00913CC3" w:rsidRDefault="00913CC3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12DD21E" w14:textId="77777777" w:rsidR="00FD38C7" w:rsidRPr="00FD38C7" w:rsidRDefault="00FD38C7" w:rsidP="00FD38C7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4"/>
          <w:szCs w:val="44"/>
        </w:rPr>
      </w:pPr>
      <w:r w:rsidRPr="00FD38C7">
        <w:rPr>
          <w:rFonts w:ascii="Roboto" w:hAnsi="Roboto"/>
          <w:color w:val="FF0000"/>
          <w:highlight w:val="yellow"/>
        </w:rPr>
        <w:t>Capítulo 20 Aula 07</w:t>
      </w:r>
      <w:r w:rsidRPr="00FD38C7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D38C7">
        <w:rPr>
          <w:rFonts w:ascii="Roboto" w:hAnsi="Roboto"/>
          <w:sz w:val="44"/>
          <w:szCs w:val="44"/>
        </w:rPr>
        <w:t>Hospedando o projeto cordel</w:t>
      </w:r>
    </w:p>
    <w:p w14:paraId="6B40DD11" w14:textId="27D43FB6" w:rsidR="00FD38C7" w:rsidRDefault="00913CC3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Importante: Para ter acesso on line ao novo projeto que acabamos de montar, Cordel Moderno, vamos ao Github Desktop, e clicamos sobre File New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na tela, adicionamos o nome do novo Repositório “Cordel Moderno” e em </w:t>
      </w:r>
      <w:r w:rsidR="00AD0CDA">
        <w:rPr>
          <w:rFonts w:ascii="Arial Nova" w:hAnsi="Arial Nova"/>
          <w:sz w:val="24"/>
          <w:szCs w:val="40"/>
          <w:shd w:val="clear" w:color="auto" w:fill="FFFFFF"/>
        </w:rPr>
        <w:t xml:space="preserve">Descrição, detalhamos rapidamente sobre o projeto, e depois de clicar em criar, clicamos em </w:t>
      </w:r>
      <w:proofErr w:type="spellStart"/>
      <w:r w:rsidR="00AD0CDA">
        <w:rPr>
          <w:rFonts w:ascii="Arial Nova" w:hAnsi="Arial Nova"/>
          <w:sz w:val="24"/>
          <w:szCs w:val="40"/>
          <w:shd w:val="clear" w:color="auto" w:fill="FFFFFF"/>
        </w:rPr>
        <w:t>Publish</w:t>
      </w:r>
      <w:proofErr w:type="spellEnd"/>
      <w:r w:rsidR="00AD0CDA">
        <w:rPr>
          <w:rFonts w:ascii="Arial Nova" w:hAnsi="Arial Nova"/>
          <w:sz w:val="24"/>
          <w:szCs w:val="40"/>
          <w:shd w:val="clear" w:color="auto" w:fill="FFFFFF"/>
        </w:rPr>
        <w:t xml:space="preserve">, ou seja, Publicamos. Assim que estiver publicado, abre-se uma tela, onde clicamos em Show </w:t>
      </w:r>
      <w:proofErr w:type="spellStart"/>
      <w:r w:rsidR="00AD0CDA">
        <w:rPr>
          <w:rFonts w:ascii="Arial Nova" w:hAnsi="Arial Nova"/>
          <w:sz w:val="24"/>
          <w:szCs w:val="40"/>
          <w:shd w:val="clear" w:color="auto" w:fill="FFFFFF"/>
        </w:rPr>
        <w:t>Repositóry</w:t>
      </w:r>
      <w:proofErr w:type="spellEnd"/>
      <w:r w:rsidR="00AD0CDA">
        <w:rPr>
          <w:rFonts w:ascii="Arial Nova" w:hAnsi="Arial Nova"/>
          <w:sz w:val="24"/>
          <w:szCs w:val="40"/>
          <w:shd w:val="clear" w:color="auto" w:fill="FFFFFF"/>
        </w:rPr>
        <w:t>, copiamos os arquivos do desafio12 para dentro deste novo repositório.</w:t>
      </w:r>
    </w:p>
    <w:p w14:paraId="149CEECE" w14:textId="48A9693D" w:rsidR="00AD0CDA" w:rsidRDefault="00AD0CDA" w:rsidP="00AD0CDA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123B053" wp14:editId="624F14DC">
            <wp:extent cx="5819775" cy="3514725"/>
            <wp:effectExtent l="0" t="0" r="9525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73702" w14:textId="746157DA" w:rsidR="00AD0CDA" w:rsidRDefault="004F2628" w:rsidP="004F2628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Ao abrir no Github Desktop, vemos que todos os arquivos já estão disponíveis, e neste momento faremos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Commit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atualizar os dados no Github Remote.</w:t>
      </w:r>
    </w:p>
    <w:p w14:paraId="03C31ED7" w14:textId="55B82729" w:rsidR="004F2628" w:rsidRDefault="004F2628" w:rsidP="004F2628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Em seguida entramos no Github Remote, e confirmamos os arquivos.</w:t>
      </w:r>
    </w:p>
    <w:p w14:paraId="14C33307" w14:textId="51648902" w:rsidR="00B713EE" w:rsidRDefault="00B713EE" w:rsidP="00B713E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73E6785" wp14:editId="04FCBD44">
            <wp:extent cx="5852160" cy="2926080"/>
            <wp:effectExtent l="0" t="0" r="0" b="762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8E1D4" w14:textId="0F05C602" w:rsidR="00B713EE" w:rsidRDefault="00B713EE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Após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Commit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clicamos no Projeto Cordel, e ao confirmar os arquivos todos transferidos, clicamos sobre Configurações</w:t>
      </w:r>
      <w:r w:rsidR="00A157FC">
        <w:rPr>
          <w:rFonts w:ascii="Arial Nova" w:hAnsi="Arial Nova"/>
          <w:sz w:val="24"/>
          <w:szCs w:val="40"/>
          <w:shd w:val="clear" w:color="auto" w:fill="FFFFFF"/>
        </w:rPr>
        <w:t xml:space="preserve">. </w:t>
      </w:r>
    </w:p>
    <w:p w14:paraId="6B8A062D" w14:textId="05CBDD4F" w:rsidR="00A157FC" w:rsidRDefault="00A157FC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Nota: Aqui existe uma atualização do software Github Remote, que não existia na época em que o curso foi criado, portanto alguns comandos são diferentes, deveremos clicar em:</w:t>
      </w:r>
    </w:p>
    <w:p w14:paraId="78F5CFE0" w14:textId="1E308B99" w:rsidR="00A157FC" w:rsidRDefault="00A157FC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Configurações; descer até Github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Pages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veremos que não existe mais o menu de opções, mas apenas u</w:t>
      </w:r>
      <w:r w:rsidR="00CA1A6A">
        <w:rPr>
          <w:rFonts w:ascii="Arial Nova" w:hAnsi="Arial Nova"/>
          <w:sz w:val="24"/>
          <w:szCs w:val="40"/>
          <w:shd w:val="clear" w:color="auto" w:fill="FFFFFF"/>
        </w:rPr>
        <w:t>ma opção:</w:t>
      </w:r>
    </w:p>
    <w:p w14:paraId="4768265A" w14:textId="4F934640" w:rsidR="00CA1A6A" w:rsidRDefault="00CA1A6A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42E0E530" wp14:editId="02669E9A">
            <wp:extent cx="6743700" cy="1266825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AE90E" w14:textId="4A8A6F05" w:rsidR="00CA1A6A" w:rsidRDefault="00CA1A6A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Clica em Confira Aqui, em seguida em </w:t>
      </w:r>
      <w:r w:rsidR="0090235B">
        <w:rPr>
          <w:rFonts w:ascii="Arial Nova" w:hAnsi="Arial Nova"/>
          <w:sz w:val="24"/>
          <w:szCs w:val="40"/>
          <w:shd w:val="clear" w:color="auto" w:fill="FFFFFF"/>
        </w:rPr>
        <w:t>Fonte, Principal, e se abrirá o local raiz do projeto e clicando em Salve, o link se abrirá com o endereço web para acesso ao Projeto.</w:t>
      </w:r>
    </w:p>
    <w:p w14:paraId="3BD1E1F1" w14:textId="47524F54" w:rsidR="0090235B" w:rsidRDefault="0090235B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Copie o link, pois este será o endereço da page do projeto Cordel Moderno que acabamos de montar, e estará pronto para divulgar para quem quiser, que neste caso será:</w:t>
      </w:r>
    </w:p>
    <w:p w14:paraId="3BBA2D78" w14:textId="0DE63548" w:rsidR="0090235B" w:rsidRDefault="00E05942" w:rsidP="00B713EE">
      <w:pPr>
        <w:tabs>
          <w:tab w:val="left" w:pos="0"/>
        </w:tabs>
        <w:spacing w:after="0"/>
        <w:ind w:right="-54"/>
      </w:pPr>
      <w:hyperlink r:id="rId136" w:history="1">
        <w:r w:rsidR="0090235B"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https://edneitatui.github.io/Projeto-Cordel/</w:t>
        </w:r>
      </w:hyperlink>
      <w:r w:rsidR="0090235B">
        <w:t xml:space="preserve"> </w:t>
      </w:r>
    </w:p>
    <w:p w14:paraId="5396C048" w14:textId="595B5BAD" w:rsidR="00E139DA" w:rsidRDefault="00E139DA" w:rsidP="00B713EE">
      <w:pPr>
        <w:tabs>
          <w:tab w:val="left" w:pos="0"/>
        </w:tabs>
        <w:spacing w:after="0"/>
        <w:ind w:right="-54"/>
      </w:pPr>
    </w:p>
    <w:p w14:paraId="51432C50" w14:textId="77777777" w:rsidR="00E139DA" w:rsidRPr="00E139DA" w:rsidRDefault="00E139DA" w:rsidP="00E139D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E139DA">
        <w:rPr>
          <w:rFonts w:ascii="Roboto" w:hAnsi="Roboto"/>
          <w:color w:val="FF0000"/>
          <w:highlight w:val="yellow"/>
        </w:rPr>
        <w:t>Capítulo 21 Aula 01</w:t>
      </w:r>
      <w:r w:rsidRPr="00E139DA">
        <w:rPr>
          <w:rFonts w:ascii="Roboto" w:hAnsi="Roboto"/>
          <w:color w:val="FF0000"/>
        </w:rPr>
        <w:t xml:space="preserve"> </w:t>
      </w:r>
      <w:r w:rsidRPr="00E139DA">
        <w:rPr>
          <w:rFonts w:ascii="Roboto" w:hAnsi="Roboto"/>
          <w:sz w:val="40"/>
          <w:szCs w:val="40"/>
        </w:rPr>
        <w:t>– Quando usar e não usar tabelas</w:t>
      </w:r>
    </w:p>
    <w:p w14:paraId="5ECE7D8F" w14:textId="77777777" w:rsidR="00AB50FE" w:rsidRDefault="00AB50FE" w:rsidP="00AB50F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AB50FE">
        <w:rPr>
          <w:rFonts w:ascii="Roboto" w:hAnsi="Roboto"/>
          <w:color w:val="FF0000"/>
          <w:highlight w:val="yellow"/>
        </w:rPr>
        <w:t>Capítulo 21 Aula 02</w:t>
      </w:r>
      <w:r w:rsidRPr="00AB50FE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AB50FE">
        <w:rPr>
          <w:rFonts w:ascii="Roboto" w:hAnsi="Roboto"/>
          <w:sz w:val="40"/>
          <w:szCs w:val="40"/>
        </w:rPr>
        <w:t>Primeira Tabela em HTML</w:t>
      </w:r>
    </w:p>
    <w:p w14:paraId="78C52A0B" w14:textId="41304F6A" w:rsidR="0090235B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Atentar para os lembretes dentro do código fonte ...</w:t>
      </w:r>
    </w:p>
    <w:p w14:paraId="75636DB2" w14:textId="7271D139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0BCEB880" wp14:editId="018A3ECD">
            <wp:extent cx="6743700" cy="511492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8299B" w14:textId="2111453D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D41DC19" wp14:editId="6EA9759B">
            <wp:extent cx="6750685" cy="5309235"/>
            <wp:effectExtent l="0" t="0" r="0" b="571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30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9FA52" w14:textId="72C363CF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 como fica a tabela na página:</w:t>
      </w:r>
    </w:p>
    <w:p w14:paraId="4CD8FE33" w14:textId="77777777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E9E8904" w14:textId="3B9CCA10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94E3541" wp14:editId="21B8D286">
            <wp:extent cx="4133850" cy="196215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091FF" w14:textId="67360699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EA80B3A" w14:textId="2FC37C46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98358DA" w14:textId="3EF491B7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786F052" w14:textId="1EBE67A3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99A96A2" w14:textId="0A918418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B854BE3" w14:textId="13BCFBAA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40F6513" w14:textId="6DA56C35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E351314" w14:textId="5529E0C6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2A0E52B" w14:textId="31848946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493166D" w14:textId="59D01ED3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03B6C95" w14:textId="22C14122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AEC873F" w14:textId="77777777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717A14C" w14:textId="77777777" w:rsidR="00D73FAD" w:rsidRPr="00F75F86" w:rsidRDefault="00D73FAD" w:rsidP="00D73FA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2"/>
          <w:szCs w:val="32"/>
        </w:rPr>
      </w:pPr>
      <w:r w:rsidRPr="00D73FAD">
        <w:rPr>
          <w:rFonts w:ascii="Roboto" w:hAnsi="Roboto"/>
          <w:color w:val="FF0000"/>
          <w:highlight w:val="yellow"/>
        </w:rPr>
        <w:t>Capítulo 21 Aula 03</w:t>
      </w:r>
      <w:r w:rsidRPr="00D73FA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75F86">
        <w:rPr>
          <w:rFonts w:ascii="Roboto" w:hAnsi="Roboto"/>
          <w:sz w:val="32"/>
          <w:szCs w:val="32"/>
        </w:rPr>
        <w:t>Alinhamento de conteúdos em tabelas</w:t>
      </w:r>
    </w:p>
    <w:p w14:paraId="755F9403" w14:textId="0F0D6A2F" w:rsidR="00B713EE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1BCA12E9" wp14:editId="49070E81">
            <wp:extent cx="6743700" cy="4429125"/>
            <wp:effectExtent l="0" t="0" r="0" b="952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F4EF0" w14:textId="3AC0D947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4511796" wp14:editId="62A3AD2D">
            <wp:extent cx="6750685" cy="461772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3D35" w14:textId="0182576D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08A709D" w14:textId="7A0F0B7A" w:rsidR="00421231" w:rsidRDefault="0015185E" w:rsidP="00421231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color w:val="FF0000"/>
        </w:rPr>
      </w:pPr>
      <w:r w:rsidRPr="0015185E">
        <w:rPr>
          <w:rFonts w:ascii="Roboto" w:hAnsi="Roboto"/>
          <w:color w:val="FF0000"/>
          <w:highlight w:val="yellow"/>
        </w:rPr>
        <w:t>Capítulo 21 Aula 04</w:t>
      </w:r>
    </w:p>
    <w:p w14:paraId="55171348" w14:textId="384296CA" w:rsidR="0015185E" w:rsidRDefault="0015185E" w:rsidP="00421231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4"/>
          <w:szCs w:val="44"/>
        </w:rPr>
      </w:pPr>
      <w:r>
        <w:rPr>
          <w:rFonts w:ascii="Roboto" w:hAnsi="Roboto"/>
        </w:rPr>
        <w:t xml:space="preserve">– </w:t>
      </w:r>
      <w:r w:rsidRPr="0015185E">
        <w:rPr>
          <w:rFonts w:ascii="Roboto" w:hAnsi="Roboto"/>
          <w:sz w:val="44"/>
          <w:szCs w:val="44"/>
        </w:rPr>
        <w:t>Anatomia de tabelas grandes</w:t>
      </w:r>
      <w:r w:rsidR="00421231">
        <w:rPr>
          <w:rFonts w:ascii="Roboto" w:hAnsi="Roboto"/>
          <w:sz w:val="44"/>
          <w:szCs w:val="44"/>
        </w:rPr>
        <w:t xml:space="preserve"> –</w:t>
      </w:r>
    </w:p>
    <w:p w14:paraId="71165DFD" w14:textId="7F3AA540" w:rsidR="00421231" w:rsidRDefault="00421231" w:rsidP="0042123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Como exemplo de tabelas, usaremos uma tabela pronta</w:t>
      </w:r>
      <w:r w:rsidR="00F86B1D">
        <w:rPr>
          <w:rFonts w:ascii="Roboto" w:hAnsi="Roboto"/>
          <w:b w:val="0"/>
          <w:bCs w:val="0"/>
          <w:sz w:val="24"/>
          <w:szCs w:val="24"/>
        </w:rPr>
        <w:t>, que não tem TFOOD (pé) e criaremos em nossa tabela002.html um TFOOT para servir de explicação.</w:t>
      </w:r>
    </w:p>
    <w:p w14:paraId="07E28070" w14:textId="176609A7" w:rsidR="00F86B1D" w:rsidRDefault="00F86B1D" w:rsidP="0042123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b w:val="0"/>
          <w:bCs w:val="0"/>
          <w:sz w:val="24"/>
          <w:szCs w:val="24"/>
        </w:rPr>
      </w:pPr>
    </w:p>
    <w:p w14:paraId="408D11A7" w14:textId="54AA495F" w:rsidR="00F86B1D" w:rsidRDefault="00F86B1D" w:rsidP="0042123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 xml:space="preserve">Abaixo inserimos alguns comentários para deixar claro, onde trabalharemos para construir as tabelas, lembrando sempre que o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html-css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não foi inspirado para trabalhar com tabelas, porém foram desenvolvidas várias opções de ferramentas que podemos utilizar dentro de nossa página, de forma que acomode adequadamente as tabelas.</w:t>
      </w:r>
    </w:p>
    <w:p w14:paraId="23CDA6BE" w14:textId="77777777" w:rsidR="00F86B1D" w:rsidRPr="00421231" w:rsidRDefault="00F86B1D" w:rsidP="0042123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b w:val="0"/>
          <w:bCs w:val="0"/>
          <w:sz w:val="24"/>
          <w:szCs w:val="24"/>
        </w:rPr>
      </w:pPr>
    </w:p>
    <w:p w14:paraId="546112D1" w14:textId="6FC8E398" w:rsidR="00421231" w:rsidRDefault="00421231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  <w:r>
        <w:rPr>
          <w:rFonts w:ascii="Roboto" w:hAnsi="Roboto"/>
          <w:noProof/>
          <w:sz w:val="28"/>
          <w:szCs w:val="28"/>
        </w:rPr>
        <w:drawing>
          <wp:inline distT="0" distB="0" distL="0" distR="0" wp14:anchorId="766626ED" wp14:editId="2562164E">
            <wp:extent cx="6448425" cy="4200525"/>
            <wp:effectExtent l="0" t="0" r="9525" b="95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0319D" w14:textId="238289B6" w:rsidR="00421231" w:rsidRDefault="00421231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61E9D7EB" w14:textId="630D332D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0C713944" w14:textId="6EAE991A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3B346B83" w14:textId="650D5E2C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4CE2B92B" w14:textId="30E671C7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13A799E4" w14:textId="1FC774F4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41DE862A" w14:textId="10CDC4B7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41005096" w14:textId="4420557F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277CBC29" w14:textId="72A6CB31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03CE1908" w14:textId="77777777" w:rsidR="00EC0BF2" w:rsidRPr="00421231" w:rsidRDefault="00EC0BF2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71DF0E0B" w14:textId="152AC1D2" w:rsidR="006C5DD3" w:rsidRDefault="006C5DD3" w:rsidP="0042123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 título de exemplo vamos trabalhar com uma tabela pronta, retirada de:</w:t>
      </w:r>
    </w:p>
    <w:p w14:paraId="245A58A7" w14:textId="436512EB" w:rsidR="006C5DD3" w:rsidRDefault="00E05942" w:rsidP="006C5DD3">
      <w:pPr>
        <w:tabs>
          <w:tab w:val="left" w:pos="0"/>
        </w:tabs>
        <w:spacing w:after="0"/>
        <w:ind w:right="-54"/>
        <w:rPr>
          <w:rFonts w:ascii="Arial Nova" w:hAnsi="Arial Nova"/>
          <w:szCs w:val="36"/>
          <w:shd w:val="clear" w:color="auto" w:fill="FFFFFF"/>
        </w:rPr>
      </w:pPr>
      <w:hyperlink r:id="rId143" w:history="1">
        <w:r w:rsidR="006C5DD3" w:rsidRPr="006C5DD3">
          <w:rPr>
            <w:rStyle w:val="Hyperlink"/>
            <w:rFonts w:ascii="Arial Nova" w:hAnsi="Arial Nova"/>
            <w:szCs w:val="36"/>
            <w:shd w:val="clear" w:color="auto" w:fill="FFFFFF"/>
          </w:rPr>
          <w:t>https://pt.wikipedia.org/wiki/Lista_de_unidades_federativas_do_Brasil_por_popula%C3%A7%C3%A3o</w:t>
        </w:r>
      </w:hyperlink>
    </w:p>
    <w:p w14:paraId="0048AAB4" w14:textId="77777777" w:rsidR="006C5DD3" w:rsidRDefault="006C5DD3" w:rsidP="006C5DD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D15C512" w14:textId="60CEC532" w:rsidR="00F75F86" w:rsidRDefault="00421231" w:rsidP="00421231">
      <w:pPr>
        <w:tabs>
          <w:tab w:val="left" w:pos="0"/>
        </w:tabs>
        <w:spacing w:after="0"/>
        <w:ind w:right="-54"/>
        <w:jc w:val="right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D983A95" wp14:editId="210BE7F7">
            <wp:extent cx="6743700" cy="5819775"/>
            <wp:effectExtent l="0" t="0" r="0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97653" w14:textId="6E4FF04C" w:rsidR="006C5DD3" w:rsidRDefault="00421231" w:rsidP="00421231">
      <w:pPr>
        <w:tabs>
          <w:tab w:val="left" w:pos="0"/>
        </w:tabs>
        <w:spacing w:after="0"/>
        <w:ind w:right="-54"/>
        <w:jc w:val="right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DD21077" wp14:editId="18F060F2">
            <wp:extent cx="6750685" cy="2532380"/>
            <wp:effectExtent l="0" t="0" r="0" b="127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59265" w14:textId="34185E6C" w:rsidR="006C5DD3" w:rsidRDefault="00DD00BB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Nas tabelas, dentro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você pode colocar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tfoot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em qualquer lugar dentro do &lt;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table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 &lt;/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table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 que o navegador sempre irá colocar na posição correta.</w:t>
      </w:r>
    </w:p>
    <w:p w14:paraId="25EB130D" w14:textId="6777017E" w:rsidR="00DD00BB" w:rsidRDefault="00B73A2B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O WDC orienta que para tabelas, sejam utilizadas,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thead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tbody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tfoot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principalmente em tabelas grandes, mas nada impede que você utilize para tabelas menores.</w:t>
      </w:r>
    </w:p>
    <w:p w14:paraId="5B813B14" w14:textId="06EA35F5" w:rsidR="007E6CD1" w:rsidRDefault="007E6CD1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Lembrando que o uso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Caption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é muito importante para ilustrar o motivo da tabela, e por este motivo, sempre deve vir fora do &lt;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thead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 em sua forma padrão &lt;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caption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&gt;&lt;/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caption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</w:t>
      </w:r>
    </w:p>
    <w:p w14:paraId="00765D46" w14:textId="7D7D1440" w:rsidR="00B73A2B" w:rsidRDefault="00B73A2B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Vamos ver como ficou nossa tabela, depois de montada:</w:t>
      </w:r>
    </w:p>
    <w:p w14:paraId="427EDDED" w14:textId="5B9A7CC2" w:rsidR="00B73A2B" w:rsidRDefault="007E6CD1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650EEFF" wp14:editId="2DA6305F">
            <wp:extent cx="6675120" cy="621792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621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24473" w14:textId="2298BFE1" w:rsidR="00EC0BF2" w:rsidRDefault="00EC0BF2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5030EF1" w14:textId="1EE72912" w:rsidR="00EC0BF2" w:rsidRDefault="00EC0BF2" w:rsidP="00EC0BF2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4"/>
          <w:szCs w:val="44"/>
        </w:rPr>
      </w:pPr>
      <w:r w:rsidRPr="00EC0BF2">
        <w:rPr>
          <w:rFonts w:ascii="Roboto" w:hAnsi="Roboto"/>
          <w:color w:val="FF0000"/>
          <w:highlight w:val="yellow"/>
        </w:rPr>
        <w:t>Capítulo 21 Aula 05</w:t>
      </w:r>
      <w:r w:rsidRPr="00EC0BF2">
        <w:rPr>
          <w:rFonts w:ascii="Roboto" w:hAnsi="Roboto"/>
          <w:color w:val="FF0000"/>
        </w:rPr>
        <w:t xml:space="preserve"> </w:t>
      </w:r>
      <w:r w:rsidRPr="00EC0BF2">
        <w:rPr>
          <w:rFonts w:ascii="Roboto" w:hAnsi="Roboto"/>
          <w:sz w:val="44"/>
          <w:szCs w:val="44"/>
        </w:rPr>
        <w:t xml:space="preserve">– </w:t>
      </w:r>
      <w:proofErr w:type="spellStart"/>
      <w:r w:rsidRPr="00EC0BF2">
        <w:rPr>
          <w:rFonts w:ascii="Roboto" w:hAnsi="Roboto"/>
          <w:sz w:val="44"/>
          <w:szCs w:val="44"/>
        </w:rPr>
        <w:t>Caption</w:t>
      </w:r>
      <w:proofErr w:type="spellEnd"/>
      <w:r w:rsidRPr="00EC0BF2">
        <w:rPr>
          <w:rFonts w:ascii="Roboto" w:hAnsi="Roboto"/>
          <w:sz w:val="44"/>
          <w:szCs w:val="44"/>
        </w:rPr>
        <w:t xml:space="preserve"> e Escopo de títulos</w:t>
      </w:r>
      <w:r w:rsidR="002D2D5E">
        <w:rPr>
          <w:rFonts w:ascii="Roboto" w:hAnsi="Roboto"/>
          <w:sz w:val="44"/>
          <w:szCs w:val="44"/>
        </w:rPr>
        <w:t xml:space="preserve"> </w:t>
      </w:r>
    </w:p>
    <w:p w14:paraId="251F501D" w14:textId="7D67BC15" w:rsidR="002D2D5E" w:rsidRPr="002D2D5E" w:rsidRDefault="002D2D5E" w:rsidP="00EC0BF2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Fizemos algumas anotações no corpo do código fonte, acompanhe.</w:t>
      </w:r>
    </w:p>
    <w:p w14:paraId="606A3A53" w14:textId="77777777" w:rsidR="002D2D5E" w:rsidRDefault="002D2D5E" w:rsidP="002D2D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2D2D5E">
        <w:rPr>
          <w:rFonts w:ascii="Roboto" w:hAnsi="Roboto"/>
          <w:color w:val="FF0000"/>
          <w:highlight w:val="yellow"/>
        </w:rPr>
        <w:t>Capítulo 21 Aula 06</w:t>
      </w:r>
      <w:r w:rsidRPr="002D2D5E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Efeito Zebrado</w:t>
      </w:r>
    </w:p>
    <w:p w14:paraId="5905D4E2" w14:textId="0942296F" w:rsidR="00EC0BF2" w:rsidRDefault="005801B1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5CFEE46" wp14:editId="73F24767">
            <wp:extent cx="6343650" cy="605790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C2CCA" w14:textId="43094C60" w:rsidR="005801B1" w:rsidRDefault="005801B1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1D3916D" wp14:editId="1E57B8E8">
            <wp:extent cx="6362700" cy="659130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3E886" w14:textId="744EE505" w:rsidR="005801B1" w:rsidRDefault="008968AE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Segue o código fonte desta tabela, com efeito zebrado, aplicado nas colunas, ímpares = branco e pares = cinza claro.</w:t>
      </w:r>
    </w:p>
    <w:p w14:paraId="11B4F4EB" w14:textId="191B2C04" w:rsidR="008968AE" w:rsidRDefault="008968AE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Lembrando que podemos utilizar várias combinações, sendo que uma delas também muito utilizada é colunas com 2n-1 com fundo branco e 2n para fundo cinza. </w:t>
      </w:r>
    </w:p>
    <w:p w14:paraId="4B9C0338" w14:textId="535B5FF5" w:rsidR="005801B1" w:rsidRDefault="005801B1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AF94839" wp14:editId="3D500CD6">
            <wp:extent cx="6286500" cy="5247629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929" cy="525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D1FD4" w14:textId="0DC42705" w:rsidR="005801B1" w:rsidRDefault="005801B1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CB10A16" wp14:editId="416D00CA">
            <wp:extent cx="6276975" cy="5106691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056" cy="511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9A8EF" w14:textId="07D8B736" w:rsidR="005801B1" w:rsidRDefault="005801B1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96E0DE1" wp14:editId="64901DEB">
            <wp:extent cx="6273871" cy="5238750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1260" cy="524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9493E" w14:textId="105514E8" w:rsidR="005801B1" w:rsidRDefault="008968AE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CDD3EFE" wp14:editId="5DD6B11A">
            <wp:extent cx="6292578" cy="5181600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519" cy="518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FAF52" w14:textId="5F495EA7" w:rsidR="008968AE" w:rsidRDefault="008968AE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58CA408" wp14:editId="63DAE328">
            <wp:extent cx="6273476" cy="521017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337" cy="522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126CE" w14:textId="17C30B27" w:rsidR="008968AE" w:rsidRDefault="008968AE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1A1658B1" wp14:editId="6FE7B936">
            <wp:extent cx="6280700" cy="2971800"/>
            <wp:effectExtent l="0" t="0" r="635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913" cy="297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C2A6A" w14:textId="77777777" w:rsidR="00CE3DFF" w:rsidRPr="00CE3DFF" w:rsidRDefault="00CE3DFF" w:rsidP="00CE3DFF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2"/>
          <w:szCs w:val="32"/>
        </w:rPr>
      </w:pPr>
      <w:r w:rsidRPr="00CE3DFF">
        <w:rPr>
          <w:rFonts w:ascii="Roboto" w:hAnsi="Roboto"/>
          <w:color w:val="FF0000"/>
          <w:highlight w:val="yellow"/>
        </w:rPr>
        <w:t>Capítulo 21 Aula 07</w:t>
      </w:r>
      <w:r w:rsidRPr="00CE3DFF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CE3DFF">
        <w:rPr>
          <w:rFonts w:ascii="Roboto" w:hAnsi="Roboto"/>
          <w:sz w:val="32"/>
          <w:szCs w:val="32"/>
        </w:rPr>
        <w:t>Cabeçalho fixo para tabelas grandes</w:t>
      </w:r>
    </w:p>
    <w:p w14:paraId="291868B8" w14:textId="18453A6A" w:rsidR="00CE3DFF" w:rsidRDefault="007E4DE4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Neste capítulo vimos que ao inserir um parâmetro no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thead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ele pode fixar o menu do cabeçalho, </w:t>
      </w:r>
    </w:p>
    <w:p w14:paraId="32DEC462" w14:textId="2720AF35" w:rsidR="007E4DE4" w:rsidRDefault="007E4DE4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627F86A7" w14:textId="77777777" w:rsidR="007E4DE4" w:rsidRPr="007E4DE4" w:rsidRDefault="007E4DE4" w:rsidP="007E4D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</w:t>
      </w:r>
      <w:proofErr w:type="spellStart"/>
      <w:r w:rsidRPr="007E4DE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thead</w:t>
      </w:r>
      <w:proofErr w:type="spellEnd"/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proofErr w:type="spellStart"/>
      <w:r w:rsidRPr="007E4DE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tfoot</w:t>
      </w:r>
      <w:proofErr w:type="spellEnd"/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515D977F" w14:textId="77777777" w:rsidR="007E4DE4" w:rsidRPr="007E4DE4" w:rsidRDefault="007E4DE4" w:rsidP="007E4D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7E4DE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background-color</w:t>
      </w: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7E4DE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#383838</w:t>
      </w: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E89D362" w14:textId="77777777" w:rsidR="007E4DE4" w:rsidRPr="007E4DE4" w:rsidRDefault="007E4DE4" w:rsidP="007E4D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7E4DE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7E4DE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white</w:t>
      </w:r>
      <w:proofErr w:type="spellEnd"/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87F0DD3" w14:textId="77777777" w:rsidR="007E4DE4" w:rsidRPr="007E4DE4" w:rsidRDefault="007E4DE4" w:rsidP="007E4D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14:paraId="1D422C79" w14:textId="77777777" w:rsidR="007E4DE4" w:rsidRPr="007E4DE4" w:rsidRDefault="007E4DE4" w:rsidP="007E4D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 xml:space="preserve">        </w:t>
      </w:r>
      <w:proofErr w:type="spellStart"/>
      <w:r w:rsidRPr="007E4DE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thead</w:t>
      </w:r>
      <w:proofErr w:type="spellEnd"/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&gt; </w:t>
      </w:r>
      <w:proofErr w:type="spellStart"/>
      <w:r w:rsidRPr="007E4DE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tr</w:t>
      </w:r>
      <w:proofErr w:type="spellEnd"/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&gt; </w:t>
      </w:r>
      <w:proofErr w:type="spellStart"/>
      <w:r w:rsidRPr="007E4DE4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th</w:t>
      </w:r>
      <w:proofErr w:type="spellEnd"/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0EB0E91D" w14:textId="77777777" w:rsidR="007E4DE4" w:rsidRPr="007E4DE4" w:rsidRDefault="007E4DE4" w:rsidP="007E4D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7E4DE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position</w:t>
      </w: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7E4DE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sticky</w:t>
      </w:r>
      <w:proofErr w:type="spellEnd"/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3EBB821" w14:textId="77777777" w:rsidR="007E4DE4" w:rsidRPr="007E4DE4" w:rsidRDefault="007E4DE4" w:rsidP="007E4D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7E4DE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top</w:t>
      </w: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7E4DE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503A579" w14:textId="77777777" w:rsidR="007E4DE4" w:rsidRPr="007E4DE4" w:rsidRDefault="007E4DE4" w:rsidP="007E4D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7E4DE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background-color</w:t>
      </w: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7E4DE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#383838</w:t>
      </w:r>
      <w:r w:rsidRPr="007E4D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FE56060" w14:textId="0BB35855" w:rsidR="007E4DE4" w:rsidRDefault="007E4DE4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 propriedade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position:sticky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pode fixar </w:t>
      </w:r>
      <w:r w:rsidR="00F45CE5">
        <w:rPr>
          <w:rFonts w:ascii="Arial Nova" w:hAnsi="Arial Nova"/>
          <w:sz w:val="24"/>
          <w:szCs w:val="40"/>
          <w:shd w:val="clear" w:color="auto" w:fill="FFFFFF"/>
        </w:rPr>
        <w:t>cabeçalho e mantê-lo até o final da tabela.</w:t>
      </w:r>
    </w:p>
    <w:p w14:paraId="7A506714" w14:textId="0C39A343" w:rsidR="006A0636" w:rsidRDefault="006A0636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64D913F7" w14:textId="5D485BD5" w:rsidR="00F45CE5" w:rsidRDefault="006A0636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48"/>
          <w:szCs w:val="48"/>
          <w:shd w:val="clear" w:color="auto" w:fill="FFFFFF"/>
        </w:rPr>
      </w:pPr>
      <w:r w:rsidRPr="006A0636">
        <w:rPr>
          <w:rFonts w:ascii="Roboto" w:hAnsi="Roboto"/>
          <w:color w:val="FF0000"/>
          <w:sz w:val="48"/>
          <w:szCs w:val="48"/>
          <w:highlight w:val="yellow"/>
        </w:rPr>
        <w:t>Capítulo 21 Aula 0</w:t>
      </w:r>
      <w:r w:rsidRPr="006A0636">
        <w:rPr>
          <w:rFonts w:ascii="Roboto" w:hAnsi="Roboto"/>
          <w:color w:val="FF0000"/>
          <w:sz w:val="48"/>
          <w:szCs w:val="48"/>
          <w:highlight w:val="yellow"/>
        </w:rPr>
        <w:t>8</w:t>
      </w:r>
      <w:r>
        <w:rPr>
          <w:rFonts w:ascii="Roboto" w:hAnsi="Roboto"/>
          <w:color w:val="FF0000"/>
          <w:sz w:val="48"/>
          <w:szCs w:val="48"/>
        </w:rPr>
        <w:t xml:space="preserve"> </w:t>
      </w:r>
      <w:r>
        <w:rPr>
          <w:rFonts w:ascii="Arial Nova" w:hAnsi="Arial Nova"/>
          <w:sz w:val="48"/>
          <w:szCs w:val="48"/>
          <w:shd w:val="clear" w:color="auto" w:fill="FFFFFF"/>
        </w:rPr>
        <w:t xml:space="preserve">– Mesclagem de células </w:t>
      </w:r>
    </w:p>
    <w:p w14:paraId="3BF7DD6F" w14:textId="48EDAD3E" w:rsidR="00AE7BCF" w:rsidRDefault="00AE7BCF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noProof/>
          <w:sz w:val="24"/>
          <w:szCs w:val="24"/>
          <w:shd w:val="clear" w:color="auto" w:fill="FFFFFF"/>
        </w:rPr>
        <w:drawing>
          <wp:inline distT="0" distB="0" distL="0" distR="0" wp14:anchorId="3FBA1AA5" wp14:editId="2111C5DD">
            <wp:extent cx="6750685" cy="5998210"/>
            <wp:effectExtent l="0" t="0" r="0" b="254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99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C08E6" w14:textId="77777777" w:rsidR="00AE7BCF" w:rsidRDefault="00AE7BCF">
      <w:pPr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sz w:val="24"/>
          <w:szCs w:val="24"/>
          <w:shd w:val="clear" w:color="auto" w:fill="FFFFFF"/>
        </w:rPr>
        <w:br w:type="page"/>
      </w:r>
    </w:p>
    <w:p w14:paraId="5147C216" w14:textId="40255044" w:rsidR="006A0636" w:rsidRDefault="00AE7BCF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noProof/>
          <w:sz w:val="24"/>
          <w:szCs w:val="24"/>
          <w:shd w:val="clear" w:color="auto" w:fill="FFFFFF"/>
        </w:rPr>
        <w:lastRenderedPageBreak/>
        <w:drawing>
          <wp:inline distT="0" distB="0" distL="0" distR="0" wp14:anchorId="6E405267" wp14:editId="685FD96E">
            <wp:extent cx="6686485" cy="2867025"/>
            <wp:effectExtent l="0" t="0" r="63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523" cy="286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50B7B" w14:textId="5870A629" w:rsidR="00AE7BCF" w:rsidRDefault="00AE7BCF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sz w:val="24"/>
          <w:szCs w:val="24"/>
          <w:shd w:val="clear" w:color="auto" w:fill="FFFFFF"/>
        </w:rPr>
        <w:t xml:space="preserve">Com as mesclagens nossa </w:t>
      </w:r>
      <w:proofErr w:type="spellStart"/>
      <w:r>
        <w:rPr>
          <w:rFonts w:ascii="Arial Nova" w:hAnsi="Arial Nova"/>
          <w:sz w:val="24"/>
          <w:szCs w:val="24"/>
          <w:shd w:val="clear" w:color="auto" w:fill="FFFFFF"/>
        </w:rPr>
        <w:t>table</w:t>
      </w:r>
      <w:proofErr w:type="spellEnd"/>
      <w:r>
        <w:rPr>
          <w:rFonts w:ascii="Arial Nova" w:hAnsi="Arial Nova"/>
          <w:sz w:val="24"/>
          <w:szCs w:val="24"/>
          <w:shd w:val="clear" w:color="auto" w:fill="FFFFFF"/>
        </w:rPr>
        <w:t xml:space="preserve"> tomou um formato adequado para uma determinada utilidade, que para a maioria dos casos, não tem muita utilidade, é muito específica.</w:t>
      </w:r>
    </w:p>
    <w:p w14:paraId="74A36263" w14:textId="58FE058F" w:rsidR="00AE7BCF" w:rsidRDefault="00AE7BCF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noProof/>
          <w:sz w:val="24"/>
          <w:szCs w:val="24"/>
          <w:shd w:val="clear" w:color="auto" w:fill="FFFFFF"/>
        </w:rPr>
        <w:drawing>
          <wp:inline distT="0" distB="0" distL="0" distR="0" wp14:anchorId="353ECE79" wp14:editId="18AA514F">
            <wp:extent cx="6685915" cy="4090207"/>
            <wp:effectExtent l="0" t="0" r="635" b="571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481" cy="409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83231" w14:textId="0871D778" w:rsidR="00AE7BCF" w:rsidRDefault="00AE7BCF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sz w:val="24"/>
          <w:szCs w:val="24"/>
          <w:shd w:val="clear" w:color="auto" w:fill="FFFFFF"/>
        </w:rPr>
        <w:t>Vemos claramente no código conte, as linhas comentadas, como ficarão nossa planilha antes mesmo de vê-las no browser. Analise os comentários ...</w:t>
      </w:r>
    </w:p>
    <w:p w14:paraId="457A38F6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632B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colspan</w:t>
      </w:r>
      <w:proofErr w:type="spellEnd"/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32B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"2"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</w:t>
      </w:r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 Vamos duplicar 2 colunas para B     --&gt;</w:t>
      </w:r>
    </w:p>
    <w:p w14:paraId="7CE81EB7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                </w:t>
      </w:r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 &lt;</w:t>
      </w:r>
      <w:proofErr w:type="spellStart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&gt;C&lt;/</w:t>
      </w:r>
      <w:proofErr w:type="spellStart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&gt;  Vamos retirar a letra C --&gt;</w:t>
      </w:r>
    </w:p>
    <w:p w14:paraId="6FEF3B27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7BD3DEE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1FDA98E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632B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rowspan</w:t>
      </w:r>
      <w:proofErr w:type="spellEnd"/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32B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"3"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</w:t>
      </w:r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 Vamos triplicar as linhas para D   --&gt;</w:t>
      </w:r>
    </w:p>
    <w:p w14:paraId="3B5E7B1D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2A5C8CD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632B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rowspan</w:t>
      </w:r>
      <w:proofErr w:type="spellEnd"/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32B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"2"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F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</w:t>
      </w:r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 Vamos duplicar as linhas para F    --&gt;</w:t>
      </w:r>
    </w:p>
    <w:p w14:paraId="1D151BF8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DDEB51C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3D6DFF7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                </w:t>
      </w:r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 &lt;</w:t>
      </w:r>
      <w:proofErr w:type="spellStart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&gt;G&lt;/</w:t>
      </w:r>
      <w:proofErr w:type="spellStart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&gt; Vamos retirar a letra G --&gt;</w:t>
      </w:r>
    </w:p>
    <w:p w14:paraId="155AFD0C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EAA61A4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 xml:space="preserve">                                    </w:t>
      </w:r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 &lt;</w:t>
      </w:r>
      <w:proofErr w:type="spellStart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&gt;I&lt;/</w:t>
      </w:r>
      <w:proofErr w:type="spellStart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&gt; Vamos retirar a letra I --&gt;</w:t>
      </w:r>
    </w:p>
    <w:p w14:paraId="4970B7D4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4492566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52C6451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                </w:t>
      </w:r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 &lt;</w:t>
      </w:r>
      <w:proofErr w:type="spellStart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&gt;J&lt;/</w:t>
      </w:r>
      <w:proofErr w:type="spellStart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&gt; Vamos retirar a letra J --&gt;</w:t>
      </w:r>
    </w:p>
    <w:p w14:paraId="13113BFD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                </w:t>
      </w:r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&lt;!-- &lt;</w:t>
      </w:r>
      <w:proofErr w:type="spellStart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&gt;L&lt;/</w:t>
      </w:r>
      <w:proofErr w:type="spellStart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&gt; Vamos retirar a letra L --&gt;</w:t>
      </w:r>
    </w:p>
    <w:p w14:paraId="1737141B" w14:textId="77777777" w:rsidR="00C632B8" w:rsidRPr="00C632B8" w:rsidRDefault="00C632B8" w:rsidP="00C63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632B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colspan</w:t>
      </w:r>
      <w:proofErr w:type="spellEnd"/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632B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"2"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</w:t>
      </w:r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632B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td</w:t>
      </w:r>
      <w:proofErr w:type="spellEnd"/>
      <w:r w:rsidRPr="00C632B8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632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 </w:t>
      </w:r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&lt;!-- </w:t>
      </w:r>
      <w:proofErr w:type="spellStart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VAmos</w:t>
      </w:r>
      <w:proofErr w:type="spellEnd"/>
      <w:r w:rsidRPr="00C632B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duplicar colunas para letra M--&gt;</w:t>
      </w:r>
    </w:p>
    <w:p w14:paraId="1263BD8F" w14:textId="370B1651" w:rsidR="00C632B8" w:rsidRDefault="00C632B8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</w:p>
    <w:p w14:paraId="3F63F858" w14:textId="6EACF1E6" w:rsidR="00C632B8" w:rsidRDefault="00C632B8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>
        <w:rPr>
          <w:rFonts w:ascii="Arial Nova" w:hAnsi="Arial Nova"/>
          <w:sz w:val="24"/>
          <w:szCs w:val="24"/>
          <w:shd w:val="clear" w:color="auto" w:fill="FFFFFF"/>
        </w:rPr>
        <w:t xml:space="preserve">Modulo 03 – </w:t>
      </w:r>
    </w:p>
    <w:p w14:paraId="7BC8F312" w14:textId="03497EA8" w:rsidR="00C632B8" w:rsidRDefault="00C632B8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  <w:r w:rsidRPr="006A0636">
        <w:rPr>
          <w:rFonts w:ascii="Roboto" w:hAnsi="Roboto"/>
          <w:color w:val="FF0000"/>
          <w:sz w:val="48"/>
          <w:szCs w:val="48"/>
          <w:highlight w:val="yellow"/>
        </w:rPr>
        <w:t>Capítulo 21 Aula 0</w:t>
      </w:r>
      <w:r>
        <w:rPr>
          <w:rFonts w:ascii="Roboto" w:hAnsi="Roboto"/>
          <w:color w:val="FF0000"/>
          <w:sz w:val="48"/>
          <w:szCs w:val="48"/>
        </w:rPr>
        <w:t xml:space="preserve">9 </w:t>
      </w:r>
      <w:r w:rsidR="00E05942" w:rsidRPr="00E05942">
        <w:rPr>
          <w:rFonts w:ascii="Roboto" w:hAnsi="Roboto"/>
          <w:sz w:val="48"/>
          <w:szCs w:val="48"/>
        </w:rPr>
        <w:t>–</w:t>
      </w:r>
      <w:r w:rsidRPr="00E05942">
        <w:rPr>
          <w:rFonts w:ascii="Roboto" w:hAnsi="Roboto"/>
          <w:sz w:val="48"/>
          <w:szCs w:val="48"/>
        </w:rPr>
        <w:t xml:space="preserve"> </w:t>
      </w:r>
      <w:r w:rsidR="00E05942" w:rsidRPr="00E05942">
        <w:rPr>
          <w:rFonts w:ascii="Roboto" w:hAnsi="Roboto"/>
          <w:sz w:val="48"/>
          <w:szCs w:val="48"/>
        </w:rPr>
        <w:t>Desafio parte 01</w:t>
      </w:r>
    </w:p>
    <w:p w14:paraId="7AF269C5" w14:textId="77777777" w:rsidR="00C632B8" w:rsidRDefault="00C632B8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24"/>
          <w:shd w:val="clear" w:color="auto" w:fill="FFFFFF"/>
        </w:rPr>
      </w:pPr>
    </w:p>
    <w:sectPr w:rsidR="00C632B8" w:rsidSect="005F3A6D">
      <w:pgSz w:w="11906" w:h="16838"/>
      <w:pgMar w:top="709" w:right="566" w:bottom="568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elesteSansWeb-Bold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83742"/>
    <w:multiLevelType w:val="multilevel"/>
    <w:tmpl w:val="303E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D62A2C"/>
    <w:multiLevelType w:val="multilevel"/>
    <w:tmpl w:val="0B4A56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395334B"/>
    <w:multiLevelType w:val="multilevel"/>
    <w:tmpl w:val="16A06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534813"/>
    <w:multiLevelType w:val="multilevel"/>
    <w:tmpl w:val="A6EA0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attachedTemplate r:id="rId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630"/>
    <w:rsid w:val="00003C24"/>
    <w:rsid w:val="00017206"/>
    <w:rsid w:val="00035176"/>
    <w:rsid w:val="00047819"/>
    <w:rsid w:val="00065F5A"/>
    <w:rsid w:val="00080470"/>
    <w:rsid w:val="00080980"/>
    <w:rsid w:val="00087442"/>
    <w:rsid w:val="000952A3"/>
    <w:rsid w:val="000A250D"/>
    <w:rsid w:val="000A3215"/>
    <w:rsid w:val="000A747E"/>
    <w:rsid w:val="000B1501"/>
    <w:rsid w:val="000B4E5A"/>
    <w:rsid w:val="000C39FA"/>
    <w:rsid w:val="000D737B"/>
    <w:rsid w:val="00103DDF"/>
    <w:rsid w:val="00114477"/>
    <w:rsid w:val="00115C5D"/>
    <w:rsid w:val="0015185E"/>
    <w:rsid w:val="00157009"/>
    <w:rsid w:val="0016677B"/>
    <w:rsid w:val="00181127"/>
    <w:rsid w:val="001905FF"/>
    <w:rsid w:val="001972CC"/>
    <w:rsid w:val="001B4DB4"/>
    <w:rsid w:val="00216920"/>
    <w:rsid w:val="00216DD8"/>
    <w:rsid w:val="002357C7"/>
    <w:rsid w:val="00236146"/>
    <w:rsid w:val="00275FBA"/>
    <w:rsid w:val="002769F3"/>
    <w:rsid w:val="0027792B"/>
    <w:rsid w:val="002957F7"/>
    <w:rsid w:val="002A26D2"/>
    <w:rsid w:val="002A3A89"/>
    <w:rsid w:val="002A4551"/>
    <w:rsid w:val="002A7A6A"/>
    <w:rsid w:val="002C0054"/>
    <w:rsid w:val="002D2D5E"/>
    <w:rsid w:val="002E069F"/>
    <w:rsid w:val="002E1995"/>
    <w:rsid w:val="00335DB2"/>
    <w:rsid w:val="00355F7D"/>
    <w:rsid w:val="00374957"/>
    <w:rsid w:val="003938CC"/>
    <w:rsid w:val="003B671F"/>
    <w:rsid w:val="003C07D9"/>
    <w:rsid w:val="003F125F"/>
    <w:rsid w:val="00421231"/>
    <w:rsid w:val="00421471"/>
    <w:rsid w:val="00423760"/>
    <w:rsid w:val="004302CC"/>
    <w:rsid w:val="00445C8D"/>
    <w:rsid w:val="00452B3D"/>
    <w:rsid w:val="0046561B"/>
    <w:rsid w:val="004665A5"/>
    <w:rsid w:val="0047255A"/>
    <w:rsid w:val="00477E0E"/>
    <w:rsid w:val="0048315D"/>
    <w:rsid w:val="0048501A"/>
    <w:rsid w:val="004912FE"/>
    <w:rsid w:val="004A2C06"/>
    <w:rsid w:val="004D5815"/>
    <w:rsid w:val="004E4B01"/>
    <w:rsid w:val="004F2628"/>
    <w:rsid w:val="004F41A0"/>
    <w:rsid w:val="00502DA5"/>
    <w:rsid w:val="00505103"/>
    <w:rsid w:val="00550CF5"/>
    <w:rsid w:val="005801B1"/>
    <w:rsid w:val="00590E00"/>
    <w:rsid w:val="005A0404"/>
    <w:rsid w:val="005C26E9"/>
    <w:rsid w:val="005C2D93"/>
    <w:rsid w:val="005D00FB"/>
    <w:rsid w:val="005D20F0"/>
    <w:rsid w:val="005E0527"/>
    <w:rsid w:val="005E483F"/>
    <w:rsid w:val="005F3A6D"/>
    <w:rsid w:val="005F5F39"/>
    <w:rsid w:val="00602932"/>
    <w:rsid w:val="006119CA"/>
    <w:rsid w:val="0061492A"/>
    <w:rsid w:val="00622828"/>
    <w:rsid w:val="00627FAD"/>
    <w:rsid w:val="00667A94"/>
    <w:rsid w:val="00681249"/>
    <w:rsid w:val="00696EC4"/>
    <w:rsid w:val="006A0636"/>
    <w:rsid w:val="006A7E7D"/>
    <w:rsid w:val="006B61A7"/>
    <w:rsid w:val="006C5DD3"/>
    <w:rsid w:val="006F07D9"/>
    <w:rsid w:val="006F582F"/>
    <w:rsid w:val="00770AF5"/>
    <w:rsid w:val="00773B0C"/>
    <w:rsid w:val="007A1E9E"/>
    <w:rsid w:val="007A728D"/>
    <w:rsid w:val="007B36D8"/>
    <w:rsid w:val="007B7E4E"/>
    <w:rsid w:val="007E4DE4"/>
    <w:rsid w:val="007E6CD1"/>
    <w:rsid w:val="00814237"/>
    <w:rsid w:val="00831737"/>
    <w:rsid w:val="0083198D"/>
    <w:rsid w:val="00852B14"/>
    <w:rsid w:val="00893F70"/>
    <w:rsid w:val="008968AE"/>
    <w:rsid w:val="008C4BE0"/>
    <w:rsid w:val="008D56CD"/>
    <w:rsid w:val="008D5C84"/>
    <w:rsid w:val="008E423F"/>
    <w:rsid w:val="008F7540"/>
    <w:rsid w:val="0090235B"/>
    <w:rsid w:val="00913CC3"/>
    <w:rsid w:val="00922451"/>
    <w:rsid w:val="009243A6"/>
    <w:rsid w:val="0094449C"/>
    <w:rsid w:val="00955A3D"/>
    <w:rsid w:val="00960E67"/>
    <w:rsid w:val="0099077D"/>
    <w:rsid w:val="009A40D1"/>
    <w:rsid w:val="009A4D95"/>
    <w:rsid w:val="009B28CB"/>
    <w:rsid w:val="009B3E4A"/>
    <w:rsid w:val="009B6907"/>
    <w:rsid w:val="009B6EBD"/>
    <w:rsid w:val="009C268B"/>
    <w:rsid w:val="009E2656"/>
    <w:rsid w:val="009F245E"/>
    <w:rsid w:val="00A03DEB"/>
    <w:rsid w:val="00A157FC"/>
    <w:rsid w:val="00A96B47"/>
    <w:rsid w:val="00AB50FE"/>
    <w:rsid w:val="00AD0CDA"/>
    <w:rsid w:val="00AD53E9"/>
    <w:rsid w:val="00AE7BCF"/>
    <w:rsid w:val="00AF30E4"/>
    <w:rsid w:val="00B06A07"/>
    <w:rsid w:val="00B123C5"/>
    <w:rsid w:val="00B12FCD"/>
    <w:rsid w:val="00B13C03"/>
    <w:rsid w:val="00B1705C"/>
    <w:rsid w:val="00B23CC9"/>
    <w:rsid w:val="00B25CDA"/>
    <w:rsid w:val="00B55237"/>
    <w:rsid w:val="00B713EE"/>
    <w:rsid w:val="00B73A2B"/>
    <w:rsid w:val="00B84257"/>
    <w:rsid w:val="00B972F3"/>
    <w:rsid w:val="00BA78CD"/>
    <w:rsid w:val="00BC01C7"/>
    <w:rsid w:val="00BF33B0"/>
    <w:rsid w:val="00C130C0"/>
    <w:rsid w:val="00C37F57"/>
    <w:rsid w:val="00C4105E"/>
    <w:rsid w:val="00C42AE7"/>
    <w:rsid w:val="00C632B8"/>
    <w:rsid w:val="00C67FE9"/>
    <w:rsid w:val="00C70043"/>
    <w:rsid w:val="00C84688"/>
    <w:rsid w:val="00C90276"/>
    <w:rsid w:val="00CA1A6A"/>
    <w:rsid w:val="00CC1015"/>
    <w:rsid w:val="00CD4408"/>
    <w:rsid w:val="00CE3DFF"/>
    <w:rsid w:val="00D03946"/>
    <w:rsid w:val="00D07543"/>
    <w:rsid w:val="00D10E6B"/>
    <w:rsid w:val="00D4040B"/>
    <w:rsid w:val="00D407D7"/>
    <w:rsid w:val="00D60630"/>
    <w:rsid w:val="00D727A7"/>
    <w:rsid w:val="00D73368"/>
    <w:rsid w:val="00D73FAD"/>
    <w:rsid w:val="00D83FB7"/>
    <w:rsid w:val="00D871A1"/>
    <w:rsid w:val="00DA695F"/>
    <w:rsid w:val="00DD00BB"/>
    <w:rsid w:val="00DD7209"/>
    <w:rsid w:val="00DF554E"/>
    <w:rsid w:val="00DF5B16"/>
    <w:rsid w:val="00E05942"/>
    <w:rsid w:val="00E0764E"/>
    <w:rsid w:val="00E139DA"/>
    <w:rsid w:val="00E174C3"/>
    <w:rsid w:val="00E411E2"/>
    <w:rsid w:val="00E43874"/>
    <w:rsid w:val="00E641E7"/>
    <w:rsid w:val="00E75CC9"/>
    <w:rsid w:val="00E9150B"/>
    <w:rsid w:val="00EA584C"/>
    <w:rsid w:val="00EA79A8"/>
    <w:rsid w:val="00EB7020"/>
    <w:rsid w:val="00EC038D"/>
    <w:rsid w:val="00EC0BF2"/>
    <w:rsid w:val="00EE00FF"/>
    <w:rsid w:val="00EF5E9A"/>
    <w:rsid w:val="00F0252C"/>
    <w:rsid w:val="00F153DB"/>
    <w:rsid w:val="00F22FD0"/>
    <w:rsid w:val="00F27E4F"/>
    <w:rsid w:val="00F37FC3"/>
    <w:rsid w:val="00F45CE5"/>
    <w:rsid w:val="00F6010C"/>
    <w:rsid w:val="00F753AA"/>
    <w:rsid w:val="00F75F86"/>
    <w:rsid w:val="00F82A41"/>
    <w:rsid w:val="00F86B1D"/>
    <w:rsid w:val="00F9751D"/>
    <w:rsid w:val="00FC378D"/>
    <w:rsid w:val="00FD279A"/>
    <w:rsid w:val="00FD2E8E"/>
    <w:rsid w:val="00FD3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B79EE1"/>
  <w15:chartTrackingRefBased/>
  <w15:docId w15:val="{24309B5D-894C-4612-A234-321857BC3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0404"/>
  </w:style>
  <w:style w:type="paragraph" w:styleId="Ttulo1">
    <w:name w:val="heading 1"/>
    <w:basedOn w:val="Normal"/>
    <w:link w:val="Ttulo1Char"/>
    <w:uiPriority w:val="9"/>
    <w:qFormat/>
    <w:rsid w:val="000952A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E0527"/>
    <w:pPr>
      <w:keepNext/>
      <w:jc w:val="center"/>
      <w:outlineLvl w:val="1"/>
    </w:pPr>
    <w:rPr>
      <w:b/>
      <w:b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F5B16"/>
    <w:pPr>
      <w:keepNext/>
      <w:spacing w:after="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2A7A6A"/>
    <w:pPr>
      <w:keepNext/>
      <w:jc w:val="center"/>
      <w:outlineLvl w:val="3"/>
    </w:pPr>
    <w:rPr>
      <w:b/>
      <w:bCs/>
      <w:sz w:val="48"/>
      <w:szCs w:val="4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035176"/>
    <w:pPr>
      <w:keepNext/>
      <w:jc w:val="center"/>
      <w:outlineLvl w:val="4"/>
    </w:pPr>
    <w:rPr>
      <w:b/>
      <w:bCs/>
      <w:sz w:val="44"/>
      <w:szCs w:val="4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952A3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prefixo">
    <w:name w:val="prefixo"/>
    <w:basedOn w:val="Fontepargpadro"/>
    <w:rsid w:val="000952A3"/>
  </w:style>
  <w:style w:type="character" w:styleId="Hyperlink">
    <w:name w:val="Hyperlink"/>
    <w:basedOn w:val="Fontepargpadro"/>
    <w:uiPriority w:val="99"/>
    <w:unhideWhenUsed/>
    <w:rsid w:val="000952A3"/>
    <w:rPr>
      <w:color w:val="0000FF"/>
      <w:u w:val="single"/>
    </w:rPr>
  </w:style>
  <w:style w:type="character" w:customStyle="1" w:styleId="origem">
    <w:name w:val="origem"/>
    <w:basedOn w:val="Fontepargpadro"/>
    <w:rsid w:val="000952A3"/>
  </w:style>
  <w:style w:type="paragraph" w:styleId="NormalWeb">
    <w:name w:val="Normal (Web)"/>
    <w:basedOn w:val="Normal"/>
    <w:uiPriority w:val="99"/>
    <w:semiHidden/>
    <w:unhideWhenUsed/>
    <w:rsid w:val="000952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0952A3"/>
    <w:rPr>
      <w:b/>
      <w:bCs/>
    </w:rPr>
  </w:style>
  <w:style w:type="paragraph" w:styleId="Corpodetexto">
    <w:name w:val="Body Text"/>
    <w:basedOn w:val="Normal"/>
    <w:link w:val="Corpodetexto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character" w:customStyle="1" w:styleId="CorpodetextoChar">
    <w:name w:val="Corpo de texto Char"/>
    <w:basedOn w:val="Fontepargpadro"/>
    <w:link w:val="Corpodetexto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paragraph" w:styleId="Corpodetexto2">
    <w:name w:val="Body Text 2"/>
    <w:basedOn w:val="Normal"/>
    <w:link w:val="Corpodetexto2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paragraph" w:styleId="Corpodetexto3">
    <w:name w:val="Body Text 3"/>
    <w:basedOn w:val="Normal"/>
    <w:link w:val="Corpodetexto3Char"/>
    <w:uiPriority w:val="99"/>
    <w:unhideWhenUsed/>
    <w:rsid w:val="000952A3"/>
    <w:pPr>
      <w:shd w:val="clear" w:color="auto" w:fill="FFFFFF"/>
      <w:spacing w:after="225" w:line="240" w:lineRule="atLeast"/>
      <w:jc w:val="center"/>
      <w:textAlignment w:val="baseline"/>
      <w:outlineLvl w:val="0"/>
    </w:pPr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lang w:eastAsia="pt-BR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0952A3"/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shd w:val="clear" w:color="auto" w:fill="FFFFFF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5E0527"/>
    <w:rPr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DF5B16"/>
    <w:rPr>
      <w:b/>
      <w:bCs/>
      <w:sz w:val="28"/>
      <w:szCs w:val="28"/>
    </w:rPr>
  </w:style>
  <w:style w:type="character" w:styleId="MenoPendente">
    <w:name w:val="Unresolved Mention"/>
    <w:basedOn w:val="Fontepargpadro"/>
    <w:uiPriority w:val="99"/>
    <w:semiHidden/>
    <w:unhideWhenUsed/>
    <w:rsid w:val="002A26D2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har"/>
    <w:uiPriority w:val="10"/>
    <w:qFormat/>
    <w:rsid w:val="002A7A6A"/>
    <w:pPr>
      <w:jc w:val="center"/>
    </w:pPr>
    <w:rPr>
      <w:b/>
      <w:bCs/>
      <w:sz w:val="36"/>
      <w:szCs w:val="36"/>
    </w:rPr>
  </w:style>
  <w:style w:type="character" w:customStyle="1" w:styleId="TtuloChar">
    <w:name w:val="Título Char"/>
    <w:basedOn w:val="Fontepargpadro"/>
    <w:link w:val="Ttulo"/>
    <w:uiPriority w:val="10"/>
    <w:rsid w:val="002A7A6A"/>
    <w:rPr>
      <w:b/>
      <w:bCs/>
      <w:sz w:val="36"/>
      <w:szCs w:val="36"/>
    </w:rPr>
  </w:style>
  <w:style w:type="character" w:customStyle="1" w:styleId="Ttulo4Char">
    <w:name w:val="Título 4 Char"/>
    <w:basedOn w:val="Fontepargpadro"/>
    <w:link w:val="Ttulo4"/>
    <w:uiPriority w:val="9"/>
    <w:rsid w:val="002A7A6A"/>
    <w:rPr>
      <w:b/>
      <w:bCs/>
      <w:sz w:val="48"/>
      <w:szCs w:val="48"/>
    </w:rPr>
  </w:style>
  <w:style w:type="paragraph" w:styleId="Subttulo">
    <w:name w:val="Subtitle"/>
    <w:basedOn w:val="Normal"/>
    <w:next w:val="Normal"/>
    <w:link w:val="SubttuloChar"/>
    <w:uiPriority w:val="11"/>
    <w:qFormat/>
    <w:rsid w:val="00035176"/>
    <w:pPr>
      <w:jc w:val="center"/>
    </w:pPr>
    <w:rPr>
      <w:b/>
      <w:bCs/>
    </w:rPr>
  </w:style>
  <w:style w:type="character" w:customStyle="1" w:styleId="SubttuloChar">
    <w:name w:val="Subtítulo Char"/>
    <w:basedOn w:val="Fontepargpadro"/>
    <w:link w:val="Subttulo"/>
    <w:uiPriority w:val="11"/>
    <w:rsid w:val="00035176"/>
    <w:rPr>
      <w:b/>
      <w:bCs/>
    </w:rPr>
  </w:style>
  <w:style w:type="character" w:customStyle="1" w:styleId="Ttulo5Char">
    <w:name w:val="Título 5 Char"/>
    <w:basedOn w:val="Fontepargpadro"/>
    <w:link w:val="Ttulo5"/>
    <w:uiPriority w:val="9"/>
    <w:rsid w:val="00035176"/>
    <w:rPr>
      <w:b/>
      <w:bCs/>
      <w:sz w:val="44"/>
      <w:szCs w:val="44"/>
    </w:rPr>
  </w:style>
  <w:style w:type="character" w:styleId="HiperlinkVisitado">
    <w:name w:val="FollowedHyperlink"/>
    <w:basedOn w:val="Fontepargpadro"/>
    <w:uiPriority w:val="99"/>
    <w:semiHidden/>
    <w:unhideWhenUsed/>
    <w:rsid w:val="00955A3D"/>
    <w:rPr>
      <w:color w:val="954F72" w:themeColor="followedHyperlink"/>
      <w:u w:val="single"/>
    </w:rPr>
  </w:style>
  <w:style w:type="character" w:customStyle="1" w:styleId="ng-star-inserted">
    <w:name w:val="ng-star-inserted"/>
    <w:basedOn w:val="Fontepargpadro"/>
    <w:rsid w:val="004F41A0"/>
  </w:style>
  <w:style w:type="character" w:customStyle="1" w:styleId="draweremphasized-code">
    <w:name w:val="drawer__emphasized-code"/>
    <w:basedOn w:val="Fontepargpadro"/>
    <w:rsid w:val="004F41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3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49039">
          <w:marLeft w:val="0"/>
          <w:marRight w:val="0"/>
          <w:marTop w:val="0"/>
          <w:marBottom w:val="480"/>
          <w:divBdr>
            <w:top w:val="single" w:sz="6" w:space="12" w:color="EBEB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46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469702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0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8691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73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04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13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58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9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603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578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7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1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7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4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4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7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1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0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7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63" Type="http://schemas.openxmlformats.org/officeDocument/2006/relationships/image" Target="media/image47.png"/><Relationship Id="rId84" Type="http://schemas.openxmlformats.org/officeDocument/2006/relationships/image" Target="media/image68.png"/><Relationship Id="rId138" Type="http://schemas.openxmlformats.org/officeDocument/2006/relationships/image" Target="media/image119.png"/><Relationship Id="rId159" Type="http://schemas.openxmlformats.org/officeDocument/2006/relationships/theme" Target="theme/theme1.xml"/><Relationship Id="rId107" Type="http://schemas.openxmlformats.org/officeDocument/2006/relationships/image" Target="media/image90.png"/><Relationship Id="rId11" Type="http://schemas.openxmlformats.org/officeDocument/2006/relationships/hyperlink" Target="https://www.cursoemvideo.com/curso/html5-e-css3-modulo-3-de-5-vip/aulas/modulo-3-2/modulos/capitulo-18-aula-3-criando-uma-conta-github/" TargetMode="External"/><Relationship Id="rId32" Type="http://schemas.openxmlformats.org/officeDocument/2006/relationships/image" Target="media/image17.png"/><Relationship Id="rId53" Type="http://schemas.openxmlformats.org/officeDocument/2006/relationships/image" Target="media/image38.png"/><Relationship Id="rId74" Type="http://schemas.openxmlformats.org/officeDocument/2006/relationships/image" Target="media/image58.png"/><Relationship Id="rId128" Type="http://schemas.openxmlformats.org/officeDocument/2006/relationships/image" Target="media/image110.png"/><Relationship Id="rId149" Type="http://schemas.openxmlformats.org/officeDocument/2006/relationships/image" Target="media/image129.png"/><Relationship Id="rId5" Type="http://schemas.openxmlformats.org/officeDocument/2006/relationships/image" Target="media/image1.png"/><Relationship Id="rId95" Type="http://schemas.openxmlformats.org/officeDocument/2006/relationships/hyperlink" Target="https://edneitatui.github.io/github_html/ex022/fundo001.html" TargetMode="External"/><Relationship Id="rId22" Type="http://schemas.openxmlformats.org/officeDocument/2006/relationships/hyperlink" Target="https://edneitatui.github.io/Projeto-Android/" TargetMode="External"/><Relationship Id="rId43" Type="http://schemas.openxmlformats.org/officeDocument/2006/relationships/image" Target="media/image28.png"/><Relationship Id="rId64" Type="http://schemas.openxmlformats.org/officeDocument/2006/relationships/image" Target="media/image48.png"/><Relationship Id="rId118" Type="http://schemas.openxmlformats.org/officeDocument/2006/relationships/image" Target="media/image100.png"/><Relationship Id="rId139" Type="http://schemas.openxmlformats.org/officeDocument/2006/relationships/image" Target="media/image120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50" Type="http://schemas.openxmlformats.org/officeDocument/2006/relationships/image" Target="media/image130.png"/><Relationship Id="rId155" Type="http://schemas.openxmlformats.org/officeDocument/2006/relationships/image" Target="media/image135.png"/><Relationship Id="rId12" Type="http://schemas.openxmlformats.org/officeDocument/2006/relationships/hyperlink" Target="https://github.com/edneitatui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40" Type="http://schemas.openxmlformats.org/officeDocument/2006/relationships/image" Target="media/image121.png"/><Relationship Id="rId145" Type="http://schemas.openxmlformats.org/officeDocument/2006/relationships/image" Target="media/image1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7.png"/><Relationship Id="rId119" Type="http://schemas.openxmlformats.org/officeDocument/2006/relationships/image" Target="media/image101.png"/><Relationship Id="rId44" Type="http://schemas.openxmlformats.org/officeDocument/2006/relationships/image" Target="media/image29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1.png"/><Relationship Id="rId156" Type="http://schemas.openxmlformats.org/officeDocument/2006/relationships/image" Target="media/image136.png"/><Relationship Id="rId13" Type="http://schemas.openxmlformats.org/officeDocument/2006/relationships/hyperlink" Target="mailto:edneigoncalves@gmail.com" TargetMode="External"/><Relationship Id="rId18" Type="http://schemas.openxmlformats.org/officeDocument/2006/relationships/hyperlink" Target="https://edneitatui.github.io/github_html/ex001/index.html" TargetMode="External"/><Relationship Id="rId39" Type="http://schemas.openxmlformats.org/officeDocument/2006/relationships/image" Target="media/image24.png"/><Relationship Id="rId109" Type="http://schemas.openxmlformats.org/officeDocument/2006/relationships/image" Target="media/image92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2.png"/><Relationship Id="rId146" Type="http://schemas.openxmlformats.org/officeDocument/2006/relationships/image" Target="media/image126.png"/><Relationship Id="rId7" Type="http://schemas.openxmlformats.org/officeDocument/2006/relationships/image" Target="media/image3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hyperlink" Target="https://edneitatui.github.io/Projeto-Android/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3.png"/><Relationship Id="rId136" Type="http://schemas.openxmlformats.org/officeDocument/2006/relationships/hyperlink" Target="https://edneitatui.github.io/Projeto-Cordel/" TargetMode="External"/><Relationship Id="rId157" Type="http://schemas.openxmlformats.org/officeDocument/2006/relationships/image" Target="media/image137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image" Target="media/image132.png"/><Relationship Id="rId19" Type="http://schemas.openxmlformats.org/officeDocument/2006/relationships/image" Target="media/image7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8.png"/><Relationship Id="rId147" Type="http://schemas.openxmlformats.org/officeDocument/2006/relationships/image" Target="media/image127.png"/><Relationship Id="rId8" Type="http://schemas.openxmlformats.org/officeDocument/2006/relationships/hyperlink" Target="https://git-scm.com/downloads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142" Type="http://schemas.openxmlformats.org/officeDocument/2006/relationships/image" Target="media/image123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1.png"/><Relationship Id="rId116" Type="http://schemas.openxmlformats.org/officeDocument/2006/relationships/hyperlink" Target="https://professorguanabara.github.io/projeto-cordel/" TargetMode="External"/><Relationship Id="rId137" Type="http://schemas.openxmlformats.org/officeDocument/2006/relationships/image" Target="media/image118.png"/><Relationship Id="rId158" Type="http://schemas.openxmlformats.org/officeDocument/2006/relationships/fontTable" Target="fontTable.xml"/><Relationship Id="rId20" Type="http://schemas.openxmlformats.org/officeDocument/2006/relationships/hyperlink" Target="https://edneitatui.github.io/github_html/ex002/index.html" TargetMode="External"/><Relationship Id="rId41" Type="http://schemas.openxmlformats.org/officeDocument/2006/relationships/image" Target="media/image26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4.png"/><Relationship Id="rId132" Type="http://schemas.openxmlformats.org/officeDocument/2006/relationships/image" Target="media/image114.png"/><Relationship Id="rId153" Type="http://schemas.openxmlformats.org/officeDocument/2006/relationships/image" Target="media/image133.png"/><Relationship Id="rId15" Type="http://schemas.openxmlformats.org/officeDocument/2006/relationships/hyperlink" Target="https://docs.github.com/en/pages" TargetMode="External"/><Relationship Id="rId36" Type="http://schemas.openxmlformats.org/officeDocument/2006/relationships/image" Target="media/image21.png"/><Relationship Id="rId57" Type="http://schemas.openxmlformats.org/officeDocument/2006/relationships/hyperlink" Target="https://www.youtube.com/watch?v=bsI6P_IM_hg" TargetMode="External"/><Relationship Id="rId106" Type="http://schemas.openxmlformats.org/officeDocument/2006/relationships/image" Target="media/image89.png"/><Relationship Id="rId127" Type="http://schemas.openxmlformats.org/officeDocument/2006/relationships/image" Target="media/image109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43" Type="http://schemas.openxmlformats.org/officeDocument/2006/relationships/hyperlink" Target="https://pt.wikipedia.org/wiki/Lista_de_unidades_federativas_do_Brasil_por_popula%C3%A7%C3%A3o" TargetMode="External"/><Relationship Id="rId148" Type="http://schemas.openxmlformats.org/officeDocument/2006/relationships/image" Target="media/image128.png"/><Relationship Id="rId4" Type="http://schemas.openxmlformats.org/officeDocument/2006/relationships/webSettings" Target="webSettings.xml"/><Relationship Id="rId9" Type="http://schemas.openxmlformats.org/officeDocument/2006/relationships/hyperlink" Target="mailto:edneigon...@gmail.com" TargetMode="External"/><Relationship Id="rId26" Type="http://schemas.openxmlformats.org/officeDocument/2006/relationships/image" Target="media/image11.png"/><Relationship Id="rId47" Type="http://schemas.openxmlformats.org/officeDocument/2006/relationships/image" Target="media/image32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33" Type="http://schemas.openxmlformats.org/officeDocument/2006/relationships/image" Target="media/image115.png"/><Relationship Id="rId154" Type="http://schemas.openxmlformats.org/officeDocument/2006/relationships/image" Target="media/image134.png"/><Relationship Id="rId16" Type="http://schemas.openxmlformats.org/officeDocument/2006/relationships/hyperlink" Target="https://edneitatui.github.io/github_html/" TargetMode="External"/><Relationship Id="rId37" Type="http://schemas.openxmlformats.org/officeDocument/2006/relationships/image" Target="media/image22.png"/><Relationship Id="rId58" Type="http://schemas.openxmlformats.org/officeDocument/2006/relationships/image" Target="media/image42.png"/><Relationship Id="rId79" Type="http://schemas.openxmlformats.org/officeDocument/2006/relationships/image" Target="media/image63.png"/><Relationship Id="rId102" Type="http://schemas.openxmlformats.org/officeDocument/2006/relationships/image" Target="media/image85.png"/><Relationship Id="rId123" Type="http://schemas.openxmlformats.org/officeDocument/2006/relationships/image" Target="media/image105.png"/><Relationship Id="rId144" Type="http://schemas.openxmlformats.org/officeDocument/2006/relationships/image" Target="media/image124.png"/><Relationship Id="rId90" Type="http://schemas.openxmlformats.org/officeDocument/2006/relationships/image" Target="media/image74.png"/><Relationship Id="rId27" Type="http://schemas.openxmlformats.org/officeDocument/2006/relationships/image" Target="media/image12.png"/><Relationship Id="rId48" Type="http://schemas.openxmlformats.org/officeDocument/2006/relationships/image" Target="media/image33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34" Type="http://schemas.openxmlformats.org/officeDocument/2006/relationships/image" Target="media/image11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dnei\OneDrive\Ednei\Assuntos%20Familiares\Documentos\Modelos%20Personalizados%20do%20Office\Doc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Doc</Template>
  <TotalTime>14892</TotalTime>
  <Pages>86</Pages>
  <Words>4565</Words>
  <Characters>24655</Characters>
  <Application>Microsoft Office Word</Application>
  <DocSecurity>0</DocSecurity>
  <Lines>205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ednei</dc:creator>
  <cp:keywords/>
  <dc:description/>
  <cp:lastModifiedBy>Ednei Goncalves</cp:lastModifiedBy>
  <cp:revision>60</cp:revision>
  <dcterms:created xsi:type="dcterms:W3CDTF">2021-12-07T15:06:00Z</dcterms:created>
  <dcterms:modified xsi:type="dcterms:W3CDTF">2021-12-30T13:58:00Z</dcterms:modified>
</cp:coreProperties>
</file>