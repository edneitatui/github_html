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F37FC3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F37FC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F37FC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77777777" w:rsidR="00602932" w:rsidRPr="009243A6" w:rsidRDefault="00602932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602932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980"/>
    <w:rsid w:val="000952A3"/>
    <w:rsid w:val="000A250D"/>
    <w:rsid w:val="000A3215"/>
    <w:rsid w:val="000A747E"/>
    <w:rsid w:val="000B1501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75FBA"/>
    <w:rsid w:val="002769F3"/>
    <w:rsid w:val="0027792B"/>
    <w:rsid w:val="002957F7"/>
    <w:rsid w:val="002A26D2"/>
    <w:rsid w:val="002A4551"/>
    <w:rsid w:val="002A7A6A"/>
    <w:rsid w:val="002C0054"/>
    <w:rsid w:val="002E069F"/>
    <w:rsid w:val="002E1995"/>
    <w:rsid w:val="00335DB2"/>
    <w:rsid w:val="00355F7D"/>
    <w:rsid w:val="003B671F"/>
    <w:rsid w:val="003C07D9"/>
    <w:rsid w:val="00421471"/>
    <w:rsid w:val="004302CC"/>
    <w:rsid w:val="00445C8D"/>
    <w:rsid w:val="00452B3D"/>
    <w:rsid w:val="004665A5"/>
    <w:rsid w:val="0047255A"/>
    <w:rsid w:val="00477E0E"/>
    <w:rsid w:val="0048315D"/>
    <w:rsid w:val="004912FE"/>
    <w:rsid w:val="004D5815"/>
    <w:rsid w:val="004E4B01"/>
    <w:rsid w:val="00502DA5"/>
    <w:rsid w:val="00505103"/>
    <w:rsid w:val="00550CF5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96B47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411E2"/>
    <w:rsid w:val="00E43874"/>
    <w:rsid w:val="00E641E7"/>
    <w:rsid w:val="00E75CC9"/>
    <w:rsid w:val="00E9150B"/>
    <w:rsid w:val="00EB7020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82A41"/>
    <w:rsid w:val="00F9751D"/>
    <w:rsid w:val="00FC378D"/>
    <w:rsid w:val="00FD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theme" Target="theme/theme1.xml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fontTable" Target="fontTable.xm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8273</TotalTime>
  <Pages>59</Pages>
  <Words>3145</Words>
  <Characters>16986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40</cp:revision>
  <dcterms:created xsi:type="dcterms:W3CDTF">2021-12-07T15:06:00Z</dcterms:created>
  <dcterms:modified xsi:type="dcterms:W3CDTF">2021-12-24T13:26:00Z</dcterms:modified>
</cp:coreProperties>
</file>