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>Curso em Video</w:t>
      </w:r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Aprenderemos centralização de imagens, com efeito Paralax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O que é Git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>Afinal o que é Git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git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>Para você ter as diversas versões salvas no Github, utilizaremos o Git (gerenciador de versões).</w:t>
      </w:r>
      <w:r>
        <w:rPr>
          <w:sz w:val="28"/>
          <w:szCs w:val="28"/>
        </w:rPr>
        <w:t xml:space="preserve"> O Git trabalha instalado em seu computador, porém ainda não guardamos em local seguro, dái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Para transferir os arquivos de Local para Remoto usaremos o Push.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git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(-scm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git-scm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 sm**$18**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B13C03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Ok, criado o repositório chamado github_html (para o Curso de HTML5 e CSS3 do Curso em Video)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remote,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edneitatui,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Sm**$18**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Depois de executar o Commit, ele fará a atualização do repositório local, e no Github local ou no site, clique em atualizar o Github remote,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Commit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Ctrl+Shift+A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Pages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a  usar o Gihub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Github.Remote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B13C0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B13C0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Inserindo um link para chamar o ex001, diretamente do arquivo readme,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um novo repositório no Github desktop (em Github Desktop, abrir no menu um New Repository,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License, e clicar em Create Repository.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Publish Repository para publicar nosso novo repositório, e agora irá montar um repositório na Web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Keep This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executamos o Commit,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Push. Em seguida acessamos a pasta da web do Github e em Perfil do usuário, já teremos o novo Repositório criado com sucesso, clicando nele, já veremos as pastas e o arquivo index.html. Clicando sobre o item settings (configurações) descemos até Github Pages, clicamos sobre None e escolhemos a opção master Branch</w:t>
      </w:r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Pages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à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>E ainda mais uma dica pra facilitar o acesso das pessoas à sua página do Github Remote, é cria um QRCode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Lembrando que o Github só é compatível com linguagens Html, Css e JavaScript</w:t>
      </w:r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Neste capítulo aprendemos a montar um novo repositório, a fazer o Commit e colocar o site no ar, digo na web. Aprendemos a criar um QRCod de nosso link, ou seja, do link da nossa página, de modo que não precisamos decorar um link longo, mas a compartilhar apenas o QRCod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All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Quando for se movimentar, ou seja, ir para outro local, e você deseja instalar seu projeto htmlcss no servidor da faculdade, p. ex.:,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chrome p.ex.), VSCode, e Github desktop e o Git.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Options, e a aba Accounts, clica o Sign In de cima que te dará acesso ao Github.com. Na tela do Sign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Git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volta no menu File, Options, e quando abrir na tela, clica em Git,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 partir daí clica sobre o username e sobre o email e clica em Save.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Observer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choose ... ele te dará acesso à pasta de Documents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 que logo em seguida já aparece a pasta recém criada na Documents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abrir projeto com VSCode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já estamos com o projeto html-css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teste, criando uma nova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Commit para copiar para o Github Desktop o arquivo recém criado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Commit e inserindo os arquivos no Github Desktop, clicamos em Push Orign para Commitar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Se quiser é só acessar seu repositório publico no Github Remote (não precisa nem estar logado pra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Simples, fecha tudo, deixa só o Github Desktop aberto, vai em Repository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File, Options, Accounts e Sign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mesma tela de Options, clicar em Git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E Terceira e última coisa, Fechar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pra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, como conteúdo de seus desenvolvimentos html,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html-css.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Copiadas as imagens pra dentro do ex022 que acabamos de criar, entramos no github remote e confirmamos que já fizemos o Commit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Como dito em capítulo anterior, estas imagens tem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Lembrando que foi necessário cria algumas divs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na div#q2 como na div#q3 usamos a mesma propriedade “background-image”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pressione juntamente a tecla CTRL+space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construir uma página do zero, é interessante que por etapas, vai testando pra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background-repeat</w:t>
      </w:r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Estudonauta,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backgtound-image, que é o repeat e no-repeat.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Background-size: 100px 100px;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o repeat-x como o repeat-y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... e inserir 3 divs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mostrar como o html-css interpreta as posições na página ao inserir imagens com as propriedades do bakcground-image: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lembrando que tive de alterar o tamanho das divs,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 right (coluna direita) bottom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right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 (coluna esquerda) bottom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Nota: Determinamos o valor vh (view port , que determina o tamanho útil da página), em 98 para que fique uma diferencinha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Notem que estes parâmetros, servem de ancoragem da sua imagem de fundo. Se adicionarmos um background-position: center center: a imagem será ancorada ao centro, não importa o tamanho da tela que visualiza o site. Exs.: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background-size</w:t>
      </w:r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Commit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Analisando os parâmetros do style, vemos que precisamos inicialmente adicionar um parâmetro que determina o tamanho do height = 100 vh</w:t>
      </w:r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background-position, em center center</w:t>
      </w:r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background-repeat, em no-repeat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background-size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Uma outra opção que no início parece ser promissora, mas no resultado final, fica deformada a imagem em background, e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 o background-size e 100% e 100%, tanto para as laterais como para cima e para baixo, no resultado final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Como para cada tipo de trabalho, teremos que escolher qual a melhor opção, para este a solução parece ter sido backgound-size: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background-size=cover toma a tela toda sem deixar espaços nas laterais e não distorce a imagem. Show de bola !!</w:t>
      </w:r>
    </w:p>
    <w:p w14:paraId="3DCF95AE" w14:textId="77777777" w:rsidR="00B13C03" w:rsidRPr="009243A6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B13C03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980"/>
    <w:rsid w:val="000952A3"/>
    <w:rsid w:val="000A250D"/>
    <w:rsid w:val="000A3215"/>
    <w:rsid w:val="000A747E"/>
    <w:rsid w:val="000B1501"/>
    <w:rsid w:val="000C39FA"/>
    <w:rsid w:val="00103DDF"/>
    <w:rsid w:val="00114477"/>
    <w:rsid w:val="00115C5D"/>
    <w:rsid w:val="00157009"/>
    <w:rsid w:val="0016677B"/>
    <w:rsid w:val="001905FF"/>
    <w:rsid w:val="001972CC"/>
    <w:rsid w:val="001B4DB4"/>
    <w:rsid w:val="00216920"/>
    <w:rsid w:val="00216DD8"/>
    <w:rsid w:val="002357C7"/>
    <w:rsid w:val="00275FBA"/>
    <w:rsid w:val="002769F3"/>
    <w:rsid w:val="0027792B"/>
    <w:rsid w:val="002957F7"/>
    <w:rsid w:val="002A26D2"/>
    <w:rsid w:val="002A4551"/>
    <w:rsid w:val="002A7A6A"/>
    <w:rsid w:val="002C0054"/>
    <w:rsid w:val="002E069F"/>
    <w:rsid w:val="002E1995"/>
    <w:rsid w:val="00355F7D"/>
    <w:rsid w:val="003B671F"/>
    <w:rsid w:val="003C07D9"/>
    <w:rsid w:val="00421471"/>
    <w:rsid w:val="004302CC"/>
    <w:rsid w:val="00445C8D"/>
    <w:rsid w:val="00452B3D"/>
    <w:rsid w:val="004665A5"/>
    <w:rsid w:val="0047255A"/>
    <w:rsid w:val="0048315D"/>
    <w:rsid w:val="004912FE"/>
    <w:rsid w:val="004D5815"/>
    <w:rsid w:val="004E4B01"/>
    <w:rsid w:val="00502DA5"/>
    <w:rsid w:val="00505103"/>
    <w:rsid w:val="005A0404"/>
    <w:rsid w:val="005C26E9"/>
    <w:rsid w:val="005C2D93"/>
    <w:rsid w:val="005D00FB"/>
    <w:rsid w:val="005D20F0"/>
    <w:rsid w:val="005E0527"/>
    <w:rsid w:val="005E483F"/>
    <w:rsid w:val="005F3A6D"/>
    <w:rsid w:val="006119CA"/>
    <w:rsid w:val="00622828"/>
    <w:rsid w:val="00627FAD"/>
    <w:rsid w:val="00667A94"/>
    <w:rsid w:val="00696EC4"/>
    <w:rsid w:val="006A7E7D"/>
    <w:rsid w:val="006B61A7"/>
    <w:rsid w:val="006F582F"/>
    <w:rsid w:val="007A1E9E"/>
    <w:rsid w:val="007A728D"/>
    <w:rsid w:val="007B36D8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43A6"/>
    <w:rsid w:val="0094449C"/>
    <w:rsid w:val="00955A3D"/>
    <w:rsid w:val="00960E67"/>
    <w:rsid w:val="0099077D"/>
    <w:rsid w:val="009A4D95"/>
    <w:rsid w:val="009B28CB"/>
    <w:rsid w:val="009B3E4A"/>
    <w:rsid w:val="009B6907"/>
    <w:rsid w:val="009B6EBD"/>
    <w:rsid w:val="009C268B"/>
    <w:rsid w:val="009E2656"/>
    <w:rsid w:val="009F245E"/>
    <w:rsid w:val="00A96B47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411E2"/>
    <w:rsid w:val="00E43874"/>
    <w:rsid w:val="00E641E7"/>
    <w:rsid w:val="00E75CC9"/>
    <w:rsid w:val="00E9150B"/>
    <w:rsid w:val="00EB7020"/>
    <w:rsid w:val="00EE00FF"/>
    <w:rsid w:val="00EF5E9A"/>
    <w:rsid w:val="00F0252C"/>
    <w:rsid w:val="00F153DB"/>
    <w:rsid w:val="00F27E4F"/>
    <w:rsid w:val="00F6010C"/>
    <w:rsid w:val="00F82A41"/>
    <w:rsid w:val="00F9751D"/>
    <w:rsid w:val="00FC378D"/>
    <w:rsid w:val="00FD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https://edneitatui.github.io/github_html/" TargetMode="External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ocs.github.com/en/pag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fontTable" Target="fontTable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6996</TotalTime>
  <Pages>50</Pages>
  <Words>2626</Words>
  <Characters>14185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37</cp:revision>
  <dcterms:created xsi:type="dcterms:W3CDTF">2021-12-07T15:06:00Z</dcterms:created>
  <dcterms:modified xsi:type="dcterms:W3CDTF">2021-12-23T16:08:00Z</dcterms:modified>
</cp:coreProperties>
</file>