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B5FD6A" w14:textId="0155E80C" w:rsidR="002E1995" w:rsidRPr="00035176" w:rsidRDefault="00035176" w:rsidP="002A7A6A">
      <w:pPr>
        <w:pStyle w:val="Ttulo"/>
        <w:rPr>
          <w:color w:val="FF0000"/>
          <w:sz w:val="48"/>
          <w:szCs w:val="48"/>
        </w:rPr>
      </w:pPr>
      <w:r w:rsidRPr="00035176">
        <w:rPr>
          <w:color w:val="FF0000"/>
          <w:sz w:val="48"/>
          <w:szCs w:val="48"/>
          <w:highlight w:val="yellow"/>
        </w:rPr>
        <w:t xml:space="preserve">Curso em </w:t>
      </w:r>
      <w:proofErr w:type="spellStart"/>
      <w:r w:rsidRPr="00035176">
        <w:rPr>
          <w:color w:val="FF0000"/>
          <w:sz w:val="48"/>
          <w:szCs w:val="48"/>
          <w:highlight w:val="yellow"/>
        </w:rPr>
        <w:t>Video</w:t>
      </w:r>
      <w:proofErr w:type="spellEnd"/>
    </w:p>
    <w:p w14:paraId="57B3CC1B" w14:textId="0E0D6254" w:rsidR="00035176" w:rsidRPr="00035176" w:rsidRDefault="00035176" w:rsidP="00035176">
      <w:pPr>
        <w:pStyle w:val="Subttulo"/>
      </w:pPr>
      <w:r w:rsidRPr="00035176">
        <w:t>Gustavo Guanabara</w:t>
      </w:r>
    </w:p>
    <w:p w14:paraId="3281F154" w14:textId="43B4730F" w:rsidR="00035176" w:rsidRPr="000B1501" w:rsidRDefault="00035176" w:rsidP="00035176">
      <w:pPr>
        <w:pStyle w:val="Ttulo5"/>
        <w:rPr>
          <w:color w:val="FF0000"/>
          <w:sz w:val="52"/>
          <w:szCs w:val="52"/>
        </w:rPr>
      </w:pPr>
      <w:r w:rsidRPr="000B1501">
        <w:rPr>
          <w:color w:val="FF0000"/>
          <w:sz w:val="52"/>
          <w:szCs w:val="52"/>
        </w:rPr>
        <w:t>HTML5 e CSS</w:t>
      </w:r>
    </w:p>
    <w:p w14:paraId="7CAEE5D4" w14:textId="16B8A513" w:rsidR="00035176" w:rsidRPr="000B1501" w:rsidRDefault="00035176" w:rsidP="00035176">
      <w:pPr>
        <w:pStyle w:val="Ttulo2"/>
        <w:rPr>
          <w:sz w:val="44"/>
          <w:szCs w:val="44"/>
        </w:rPr>
      </w:pPr>
      <w:r w:rsidRPr="000B1501">
        <w:rPr>
          <w:sz w:val="44"/>
          <w:szCs w:val="44"/>
        </w:rPr>
        <w:t>Módulo III</w:t>
      </w:r>
    </w:p>
    <w:p w14:paraId="28321F98" w14:textId="77777777" w:rsidR="00035176" w:rsidRPr="00035176" w:rsidRDefault="00035176" w:rsidP="00035176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32"/>
          <w:szCs w:val="32"/>
        </w:rPr>
      </w:pPr>
      <w:r w:rsidRPr="00035176">
        <w:rPr>
          <w:rFonts w:ascii="Roboto" w:hAnsi="Roboto"/>
          <w:color w:val="FF0000"/>
          <w:highlight w:val="yellow"/>
        </w:rPr>
        <w:t>Capítulo 18 Aula 00</w:t>
      </w:r>
      <w:r w:rsidRPr="00035176">
        <w:rPr>
          <w:rFonts w:ascii="Roboto" w:hAnsi="Roboto"/>
          <w:color w:val="FF0000"/>
        </w:rPr>
        <w:t xml:space="preserve"> </w:t>
      </w:r>
      <w:r w:rsidRPr="00035176">
        <w:rPr>
          <w:rFonts w:ascii="Roboto" w:hAnsi="Roboto"/>
          <w:sz w:val="32"/>
          <w:szCs w:val="32"/>
        </w:rPr>
        <w:t>– O que vamos aprender no módulo 3?</w:t>
      </w:r>
    </w:p>
    <w:p w14:paraId="277B0C02" w14:textId="4FE609F1" w:rsidR="00003C24" w:rsidRDefault="00275FBA" w:rsidP="00C67FE9">
      <w:pPr>
        <w:pStyle w:val="Ttulo"/>
        <w:jc w:val="both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Grande novidade, hospedar os exercícios no github, e com isto será muito importante, pois poderá acessar sua máquina de qualquer lugar do mundo. Essa é a vantagem da Nuvem.</w:t>
      </w:r>
    </w:p>
    <w:p w14:paraId="47185172" w14:textId="202A0505" w:rsidR="00275FBA" w:rsidRPr="005F3A6D" w:rsidRDefault="00275FBA" w:rsidP="00C67FE9">
      <w:pPr>
        <w:spacing w:after="0"/>
        <w:jc w:val="both"/>
        <w:rPr>
          <w:sz w:val="28"/>
          <w:szCs w:val="28"/>
        </w:rPr>
      </w:pPr>
      <w:r w:rsidRPr="005F3A6D">
        <w:rPr>
          <w:sz w:val="28"/>
          <w:szCs w:val="28"/>
        </w:rPr>
        <w:t xml:space="preserve">Aprenderemos centralização de imagens, com efeito </w:t>
      </w:r>
      <w:proofErr w:type="spellStart"/>
      <w:r w:rsidRPr="005F3A6D">
        <w:rPr>
          <w:sz w:val="28"/>
          <w:szCs w:val="28"/>
        </w:rPr>
        <w:t>Paralax</w:t>
      </w:r>
      <w:proofErr w:type="spellEnd"/>
      <w:r w:rsidRPr="005F3A6D">
        <w:rPr>
          <w:sz w:val="28"/>
          <w:szCs w:val="28"/>
        </w:rPr>
        <w:t xml:space="preserve"> e vamos desenvolver um projeto chamado Cordel.</w:t>
      </w:r>
    </w:p>
    <w:p w14:paraId="3560C769" w14:textId="39594455" w:rsidR="00275FBA" w:rsidRPr="005F3A6D" w:rsidRDefault="00275FBA" w:rsidP="00C67FE9">
      <w:pPr>
        <w:spacing w:after="0"/>
        <w:jc w:val="both"/>
        <w:rPr>
          <w:sz w:val="28"/>
          <w:szCs w:val="28"/>
        </w:rPr>
      </w:pPr>
      <w:r w:rsidRPr="005F3A6D">
        <w:rPr>
          <w:sz w:val="28"/>
          <w:szCs w:val="28"/>
        </w:rPr>
        <w:t xml:space="preserve">Vamos aprender novidades e coisas </w:t>
      </w:r>
      <w:r w:rsidR="005F3A6D">
        <w:rPr>
          <w:sz w:val="28"/>
          <w:szCs w:val="28"/>
        </w:rPr>
        <w:t xml:space="preserve">que </w:t>
      </w:r>
      <w:r w:rsidRPr="005F3A6D">
        <w:rPr>
          <w:sz w:val="28"/>
          <w:szCs w:val="28"/>
        </w:rPr>
        <w:t>já vi</w:t>
      </w:r>
      <w:r w:rsidR="005F3A6D">
        <w:rPr>
          <w:sz w:val="28"/>
          <w:szCs w:val="28"/>
        </w:rPr>
        <w:t>mos</w:t>
      </w:r>
      <w:r w:rsidR="00FD279A">
        <w:rPr>
          <w:sz w:val="28"/>
          <w:szCs w:val="28"/>
        </w:rPr>
        <w:t>,</w:t>
      </w:r>
      <w:r w:rsidR="000B1501" w:rsidRPr="005F3A6D">
        <w:rPr>
          <w:sz w:val="28"/>
          <w:szCs w:val="28"/>
        </w:rPr>
        <w:t xml:space="preserve"> </w:t>
      </w:r>
      <w:r w:rsidRPr="005F3A6D">
        <w:rPr>
          <w:sz w:val="28"/>
          <w:szCs w:val="28"/>
        </w:rPr>
        <w:t xml:space="preserve">mas muito importantes como as Tabelas em HTML5. </w:t>
      </w:r>
    </w:p>
    <w:p w14:paraId="78F52F43" w14:textId="237240BE" w:rsidR="000B1501" w:rsidRPr="005F3A6D" w:rsidRDefault="000B1501" w:rsidP="00C67FE9">
      <w:pPr>
        <w:spacing w:after="0"/>
        <w:jc w:val="both"/>
        <w:rPr>
          <w:sz w:val="28"/>
          <w:szCs w:val="28"/>
        </w:rPr>
      </w:pPr>
      <w:r w:rsidRPr="005F3A6D">
        <w:rPr>
          <w:sz w:val="28"/>
          <w:szCs w:val="28"/>
        </w:rPr>
        <w:t>Vamos aprender tabelas com topo fixo, vamos ver tabelas responsivas e mesclagem de tabelas.</w:t>
      </w:r>
    </w:p>
    <w:p w14:paraId="6B8530A2" w14:textId="77777777" w:rsidR="000B1501" w:rsidRDefault="000B1501" w:rsidP="000B1501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0B1501">
        <w:rPr>
          <w:rFonts w:ascii="Roboto" w:hAnsi="Roboto"/>
          <w:color w:val="FF0000"/>
          <w:highlight w:val="yellow"/>
        </w:rPr>
        <w:t>Capítulo 18 Aula 1</w:t>
      </w:r>
      <w:r w:rsidRPr="000B1501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O que é </w:t>
      </w:r>
      <w:proofErr w:type="spellStart"/>
      <w:r>
        <w:rPr>
          <w:rFonts w:ascii="Roboto" w:hAnsi="Roboto"/>
        </w:rPr>
        <w:t>Git</w:t>
      </w:r>
      <w:proofErr w:type="spellEnd"/>
      <w:r>
        <w:rPr>
          <w:rFonts w:ascii="Roboto" w:hAnsi="Roboto"/>
        </w:rPr>
        <w:t xml:space="preserve"> e GitHub</w:t>
      </w:r>
    </w:p>
    <w:p w14:paraId="712A8C44" w14:textId="5A8C6548" w:rsidR="000B1501" w:rsidRDefault="000B1501" w:rsidP="00275FBA">
      <w:r>
        <w:t xml:space="preserve">Uma das principais utilidades do Github, vamos ver neste capítulo. </w:t>
      </w:r>
    </w:p>
    <w:p w14:paraId="571652F9" w14:textId="1B994E4C" w:rsidR="000B1501" w:rsidRPr="000B1501" w:rsidRDefault="00D73368" w:rsidP="000B1501">
      <w:pPr>
        <w:jc w:val="center"/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0B8DA76" wp14:editId="11C2D134">
            <wp:simplePos x="0" y="0"/>
            <wp:positionH relativeFrom="column">
              <wp:posOffset>4255135</wp:posOffset>
            </wp:positionH>
            <wp:positionV relativeFrom="paragraph">
              <wp:posOffset>367030</wp:posOffset>
            </wp:positionV>
            <wp:extent cx="2362200" cy="2341290"/>
            <wp:effectExtent l="0" t="0" r="0" b="1905"/>
            <wp:wrapNone/>
            <wp:docPr id="2" name="Imagem 2" descr="Código Q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Código Q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395" cy="2345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1501" w:rsidRPr="000B1501">
        <w:rPr>
          <w:sz w:val="32"/>
          <w:szCs w:val="32"/>
        </w:rPr>
        <w:t xml:space="preserve">Afinal o que é </w:t>
      </w:r>
      <w:proofErr w:type="spellStart"/>
      <w:r w:rsidR="000B1501" w:rsidRPr="000B1501">
        <w:rPr>
          <w:sz w:val="32"/>
          <w:szCs w:val="32"/>
        </w:rPr>
        <w:t>Git</w:t>
      </w:r>
      <w:proofErr w:type="spellEnd"/>
      <w:r w:rsidR="000B1501" w:rsidRPr="000B1501">
        <w:rPr>
          <w:sz w:val="32"/>
          <w:szCs w:val="32"/>
        </w:rPr>
        <w:t xml:space="preserve"> e Github?</w:t>
      </w:r>
    </w:p>
    <w:p w14:paraId="3FC6ED89" w14:textId="4D71A37A" w:rsidR="000B1501" w:rsidRDefault="000B1501" w:rsidP="00D73368">
      <w:r>
        <w:rPr>
          <w:noProof/>
        </w:rPr>
        <w:drawing>
          <wp:inline distT="0" distB="0" distL="0" distR="0" wp14:anchorId="2CD7D416" wp14:editId="13D51137">
            <wp:extent cx="4000500" cy="238298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2842" cy="2396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7FA15" w14:textId="73A1C567" w:rsidR="00D73368" w:rsidRDefault="00D73368" w:rsidP="00D73368"/>
    <w:p w14:paraId="2CF92EA4" w14:textId="5346A78C" w:rsidR="000B1501" w:rsidRPr="005F3A6D" w:rsidRDefault="000B1501" w:rsidP="00C67FE9">
      <w:pPr>
        <w:jc w:val="both"/>
        <w:rPr>
          <w:sz w:val="28"/>
          <w:szCs w:val="28"/>
        </w:rPr>
      </w:pPr>
      <w:r w:rsidRPr="005F3A6D">
        <w:rPr>
          <w:sz w:val="28"/>
          <w:szCs w:val="28"/>
        </w:rPr>
        <w:t xml:space="preserve">Github é um local para guardar na Nuvem seus dados, também conhecido por </w:t>
      </w:r>
      <w:r w:rsidR="005F3A6D" w:rsidRPr="005F3A6D">
        <w:rPr>
          <w:b/>
          <w:bCs/>
          <w:sz w:val="28"/>
          <w:szCs w:val="28"/>
          <w:highlight w:val="yellow"/>
        </w:rPr>
        <w:t>REPOSITÓRIO.</w:t>
      </w:r>
    </w:p>
    <w:p w14:paraId="769297A9" w14:textId="67298976" w:rsidR="00F9751D" w:rsidRDefault="00F9751D" w:rsidP="00C67FE9">
      <w:pPr>
        <w:tabs>
          <w:tab w:val="left" w:pos="0"/>
        </w:tabs>
        <w:ind w:right="-5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No caso do </w:t>
      </w:r>
      <w:proofErr w:type="spellStart"/>
      <w:r>
        <w:rPr>
          <w:sz w:val="28"/>
          <w:szCs w:val="28"/>
        </w:rPr>
        <w:t>git</w:t>
      </w:r>
      <w:proofErr w:type="spellEnd"/>
      <w:r>
        <w:rPr>
          <w:sz w:val="28"/>
          <w:szCs w:val="28"/>
        </w:rPr>
        <w:t xml:space="preserve"> falamos um </w:t>
      </w:r>
      <w:r w:rsidRPr="00F9751D">
        <w:rPr>
          <w:b/>
          <w:bCs/>
          <w:color w:val="385623" w:themeColor="accent6" w:themeShade="80"/>
          <w:sz w:val="28"/>
          <w:szCs w:val="28"/>
        </w:rPr>
        <w:t>Repositório Local</w:t>
      </w:r>
      <w:r>
        <w:rPr>
          <w:sz w:val="28"/>
          <w:szCs w:val="28"/>
        </w:rPr>
        <w:t xml:space="preserve">, e o Github de </w:t>
      </w:r>
      <w:r w:rsidRPr="00F9751D">
        <w:rPr>
          <w:b/>
          <w:bCs/>
          <w:color w:val="1F4E79" w:themeColor="accent5" w:themeShade="80"/>
          <w:sz w:val="28"/>
          <w:szCs w:val="28"/>
        </w:rPr>
        <w:t>Repositório Remoto</w:t>
      </w:r>
      <w:r>
        <w:rPr>
          <w:sz w:val="28"/>
          <w:szCs w:val="28"/>
        </w:rPr>
        <w:t>.</w:t>
      </w:r>
    </w:p>
    <w:p w14:paraId="58969161" w14:textId="2DD1DE22" w:rsidR="005F3A6D" w:rsidRDefault="005F3A6D" w:rsidP="00C67FE9">
      <w:pPr>
        <w:tabs>
          <w:tab w:val="left" w:pos="0"/>
        </w:tabs>
        <w:ind w:right="-54"/>
        <w:jc w:val="both"/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</w:pPr>
      <w:r w:rsidRPr="005F3A6D">
        <w:rPr>
          <w:sz w:val="28"/>
          <w:szCs w:val="28"/>
        </w:rPr>
        <w:t xml:space="preserve">Para você ter as diversas versões salvas no Github, utilizaremos o </w:t>
      </w:r>
      <w:proofErr w:type="spellStart"/>
      <w:r w:rsidRPr="005F3A6D">
        <w:rPr>
          <w:sz w:val="28"/>
          <w:szCs w:val="28"/>
        </w:rPr>
        <w:t>Git</w:t>
      </w:r>
      <w:proofErr w:type="spellEnd"/>
      <w:r w:rsidRPr="005F3A6D">
        <w:rPr>
          <w:sz w:val="28"/>
          <w:szCs w:val="28"/>
        </w:rPr>
        <w:t xml:space="preserve"> (gerenciador de versões).</w:t>
      </w:r>
      <w:r>
        <w:rPr>
          <w:sz w:val="28"/>
          <w:szCs w:val="28"/>
        </w:rPr>
        <w:t xml:space="preserve"> O </w:t>
      </w:r>
      <w:proofErr w:type="spellStart"/>
      <w:r>
        <w:rPr>
          <w:sz w:val="28"/>
          <w:szCs w:val="28"/>
        </w:rPr>
        <w:t>Git</w:t>
      </w:r>
      <w:proofErr w:type="spellEnd"/>
      <w:r>
        <w:rPr>
          <w:sz w:val="28"/>
          <w:szCs w:val="28"/>
        </w:rPr>
        <w:t xml:space="preserve"> trabalha instalado em seu computador, porém ainda não guardamos em local seguro, </w:t>
      </w:r>
      <w:proofErr w:type="spellStart"/>
      <w:r>
        <w:rPr>
          <w:sz w:val="28"/>
          <w:szCs w:val="28"/>
        </w:rPr>
        <w:t>dái</w:t>
      </w:r>
      <w:proofErr w:type="spellEnd"/>
      <w:r>
        <w:rPr>
          <w:sz w:val="28"/>
          <w:szCs w:val="28"/>
        </w:rPr>
        <w:t xml:space="preserve"> entra o Github.</w:t>
      </w:r>
      <w:r w:rsidR="00F9751D">
        <w:rPr>
          <w:sz w:val="28"/>
          <w:szCs w:val="28"/>
        </w:rPr>
        <w:t xml:space="preserve"> </w:t>
      </w:r>
    </w:p>
    <w:p w14:paraId="0BBBB22F" w14:textId="5E05F7A3" w:rsidR="00F9751D" w:rsidRPr="00F9751D" w:rsidRDefault="00F9751D" w:rsidP="00C67FE9">
      <w:pPr>
        <w:tabs>
          <w:tab w:val="left" w:pos="0"/>
        </w:tabs>
        <w:ind w:right="-54"/>
        <w:jc w:val="both"/>
        <w:rPr>
          <w:rFonts w:ascii="CelesteSansWeb-Bold" w:hAnsi="CelesteSansWeb-Bold"/>
          <w:color w:val="000000"/>
          <w:sz w:val="26"/>
          <w:szCs w:val="44"/>
          <w:shd w:val="clear" w:color="auto" w:fill="FFFFFF"/>
        </w:rPr>
      </w:pPr>
      <w:r w:rsidRPr="00F9751D">
        <w:rPr>
          <w:rFonts w:ascii="CelesteSansWeb-Bold" w:hAnsi="CelesteSansWeb-Bold"/>
          <w:color w:val="000000"/>
          <w:sz w:val="26"/>
          <w:szCs w:val="44"/>
          <w:shd w:val="clear" w:color="auto" w:fill="FFFFFF"/>
        </w:rPr>
        <w:t xml:space="preserve">Para transferir os arquivos de Local para Remoto usaremos o </w:t>
      </w:r>
      <w:proofErr w:type="spellStart"/>
      <w:r w:rsidRPr="00F9751D">
        <w:rPr>
          <w:rFonts w:ascii="CelesteSansWeb-Bold" w:hAnsi="CelesteSansWeb-Bold"/>
          <w:color w:val="000000"/>
          <w:sz w:val="26"/>
          <w:szCs w:val="44"/>
          <w:shd w:val="clear" w:color="auto" w:fill="FFFFFF"/>
        </w:rPr>
        <w:t>Push</w:t>
      </w:r>
      <w:proofErr w:type="spellEnd"/>
      <w:r w:rsidRPr="00F9751D">
        <w:rPr>
          <w:rFonts w:ascii="CelesteSansWeb-Bold" w:hAnsi="CelesteSansWeb-Bold"/>
          <w:color w:val="000000"/>
          <w:sz w:val="26"/>
          <w:szCs w:val="44"/>
          <w:shd w:val="clear" w:color="auto" w:fill="FFFFFF"/>
        </w:rPr>
        <w:t>.</w:t>
      </w:r>
    </w:p>
    <w:p w14:paraId="6C1F51D7" w14:textId="5961C305" w:rsidR="00F9751D" w:rsidRDefault="000A3215" w:rsidP="00F9751D">
      <w:pPr>
        <w:tabs>
          <w:tab w:val="left" w:pos="0"/>
        </w:tabs>
        <w:ind w:right="-54"/>
        <w:rPr>
          <w:rFonts w:ascii="CelesteSansWeb-Bold" w:hAnsi="CelesteSansWeb-Bold"/>
          <w:color w:val="000000"/>
          <w:szCs w:val="36"/>
          <w:shd w:val="clear" w:color="auto" w:fill="FFFFFF"/>
        </w:rPr>
      </w:pPr>
      <w:r>
        <w:rPr>
          <w:rFonts w:ascii="CelesteSansWeb-Bold" w:hAnsi="CelesteSansWeb-Bold"/>
          <w:color w:val="000000"/>
          <w:szCs w:val="36"/>
          <w:shd w:val="clear" w:color="auto" w:fill="FFFFFF"/>
        </w:rPr>
        <w:lastRenderedPageBreak/>
        <w:t xml:space="preserve">Resumindo : </w:t>
      </w:r>
    </w:p>
    <w:p w14:paraId="168370CF" w14:textId="1C7C4963" w:rsidR="000A3215" w:rsidRDefault="000A3215" w:rsidP="000A3215">
      <w:pPr>
        <w:tabs>
          <w:tab w:val="left" w:pos="0"/>
        </w:tabs>
        <w:ind w:right="-54"/>
        <w:jc w:val="center"/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</w:pPr>
      <w:r>
        <w:rPr>
          <w:rFonts w:ascii="CelesteSansWeb-Bold" w:hAnsi="CelesteSansWeb-Bold"/>
          <w:b/>
          <w:bCs/>
          <w:noProof/>
          <w:color w:val="000000"/>
          <w:szCs w:val="36"/>
          <w:shd w:val="clear" w:color="auto" w:fill="FFFFFF"/>
        </w:rPr>
        <w:drawing>
          <wp:inline distT="0" distB="0" distL="0" distR="0" wp14:anchorId="31C9B0C9" wp14:editId="124281DA">
            <wp:extent cx="5524500" cy="3714212"/>
            <wp:effectExtent l="0" t="0" r="0" b="63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591" cy="3718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9A878" w14:textId="77777777" w:rsidR="000A3215" w:rsidRDefault="000A3215" w:rsidP="000A3215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0A3215">
        <w:rPr>
          <w:rFonts w:ascii="Roboto" w:hAnsi="Roboto"/>
          <w:color w:val="FF0000"/>
          <w:highlight w:val="yellow"/>
        </w:rPr>
        <w:t>Capítulo 18 Aula 2</w:t>
      </w:r>
      <w:r w:rsidRPr="000A3215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Instalação</w:t>
      </w:r>
    </w:p>
    <w:p w14:paraId="67180F7D" w14:textId="6EF4CD48" w:rsidR="000A3215" w:rsidRDefault="00893F70" w:rsidP="000A3215">
      <w:pPr>
        <w:tabs>
          <w:tab w:val="left" w:pos="0"/>
        </w:tabs>
        <w:ind w:right="-54"/>
        <w:rPr>
          <w:rFonts w:ascii="CelesteSansWeb-Bold" w:hAnsi="CelesteSansWeb-Bold"/>
          <w:b/>
          <w:bCs/>
          <w:color w:val="FF0000"/>
          <w:szCs w:val="36"/>
          <w:shd w:val="clear" w:color="auto" w:fill="FFFFFF"/>
        </w:rPr>
      </w:pPr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Vamos acessar o site do </w:t>
      </w:r>
      <w:proofErr w:type="spellStart"/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>git</w:t>
      </w:r>
      <w:proofErr w:type="spellEnd"/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 </w:t>
      </w:r>
      <w:r w:rsidRPr="00893F70">
        <w:t xml:space="preserve"> </w:t>
      </w:r>
      <w:hyperlink r:id="rId8" w:history="1">
        <w:r w:rsidRPr="001B60F2">
          <w:rPr>
            <w:rStyle w:val="Hyperlink"/>
            <w:rFonts w:ascii="CelesteSansWeb-Bold" w:hAnsi="CelesteSansWeb-Bold"/>
            <w:b/>
            <w:bCs/>
            <w:szCs w:val="36"/>
            <w:shd w:val="clear" w:color="auto" w:fill="FFFFFF"/>
          </w:rPr>
          <w:t>https://git-scm.com/downloads</w:t>
        </w:r>
      </w:hyperlink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  (-</w:t>
      </w:r>
      <w:proofErr w:type="spellStart"/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>scm</w:t>
      </w:r>
      <w:proofErr w:type="spellEnd"/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 </w:t>
      </w:r>
      <w:r w:rsidRPr="00893F70"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sym w:font="Wingdings" w:char="F0E8"/>
      </w:r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 </w:t>
      </w:r>
      <w:r w:rsidRPr="00893F70">
        <w:rPr>
          <w:rFonts w:ascii="CelesteSansWeb-Bold" w:hAnsi="CelesteSansWeb-Bold"/>
          <w:b/>
          <w:bCs/>
          <w:color w:val="FF0000"/>
          <w:szCs w:val="36"/>
          <w:highlight w:val="yellow"/>
          <w:shd w:val="clear" w:color="auto" w:fill="FFFFFF"/>
        </w:rPr>
        <w:t>Source Code Manager</w:t>
      </w:r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) </w:t>
      </w:r>
      <w:r w:rsidRPr="00893F70">
        <w:rPr>
          <w:rFonts w:ascii="CelesteSansWeb-Bold" w:hAnsi="CelesteSansWeb-Bold"/>
          <w:b/>
          <w:bCs/>
          <w:color w:val="FF0000"/>
          <w:szCs w:val="36"/>
          <w:highlight w:val="yellow"/>
          <w:shd w:val="clear" w:color="auto" w:fill="FFFFFF"/>
        </w:rPr>
        <w:t>Gerenciador de Código Fonte.</w:t>
      </w:r>
      <w:r w:rsidRPr="00893F70">
        <w:rPr>
          <w:rFonts w:ascii="CelesteSansWeb-Bold" w:hAnsi="CelesteSansWeb-Bold"/>
          <w:b/>
          <w:bCs/>
          <w:color w:val="FF0000"/>
          <w:szCs w:val="36"/>
          <w:shd w:val="clear" w:color="auto" w:fill="FFFFFF"/>
        </w:rPr>
        <w:t xml:space="preserve"> </w:t>
      </w:r>
    </w:p>
    <w:p w14:paraId="4074375F" w14:textId="79E062E5" w:rsidR="00893F70" w:rsidRDefault="007A1E9E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 w:rsidRPr="007A1E9E">
        <w:rPr>
          <w:rFonts w:ascii="CelesteSansWeb-Bold" w:hAnsi="CelesteSansWeb-Bold"/>
          <w:szCs w:val="36"/>
          <w:shd w:val="clear" w:color="auto" w:fill="FFFFFF"/>
        </w:rPr>
        <w:t xml:space="preserve">Uma ver que baixemos o </w:t>
      </w:r>
      <w:proofErr w:type="spellStart"/>
      <w:r w:rsidRPr="007A1E9E">
        <w:rPr>
          <w:rFonts w:ascii="CelesteSansWeb-Bold" w:hAnsi="CelesteSansWeb-Bold"/>
          <w:szCs w:val="36"/>
          <w:shd w:val="clear" w:color="auto" w:fill="FFFFFF"/>
        </w:rPr>
        <w:t>git-scm</w:t>
      </w:r>
      <w:proofErr w:type="spellEnd"/>
      <w:r w:rsidRPr="007A1E9E">
        <w:rPr>
          <w:rFonts w:ascii="CelesteSansWeb-Bold" w:hAnsi="CelesteSansWeb-Bold"/>
          <w:szCs w:val="36"/>
          <w:shd w:val="clear" w:color="auto" w:fill="FFFFFF"/>
        </w:rPr>
        <w:t xml:space="preserve"> é interessante que se reinicie seu micro e em seguida o github desktop será instalado também. </w:t>
      </w:r>
    </w:p>
    <w:p w14:paraId="64826D66" w14:textId="77777777" w:rsidR="00D73368" w:rsidRDefault="00D73368" w:rsidP="00D73368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D73368">
        <w:rPr>
          <w:rFonts w:ascii="Roboto" w:hAnsi="Roboto"/>
          <w:color w:val="FF0000"/>
          <w:highlight w:val="yellow"/>
        </w:rPr>
        <w:t>Capítulo 18 Aula 3</w:t>
      </w:r>
      <w:r w:rsidRPr="00D73368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Criando uma conta GitHub</w:t>
      </w:r>
    </w:p>
    <w:p w14:paraId="67439916" w14:textId="201017BF" w:rsidR="00D73368" w:rsidRPr="00502DA5" w:rsidRDefault="00D73368" w:rsidP="00D73368">
      <w:pPr>
        <w:tabs>
          <w:tab w:val="left" w:pos="0"/>
        </w:tabs>
        <w:ind w:right="-54"/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</w:rPr>
      </w:pPr>
      <w:r w:rsidRPr="00502DA5">
        <w:rPr>
          <w:sz w:val="40"/>
          <w:szCs w:val="40"/>
        </w:rPr>
        <w:t>(</w:t>
      </w:r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  <w:lang w:val="en-US"/>
        </w:rPr>
        <w:t xml:space="preserve">user: </w:t>
      </w:r>
      <w:proofErr w:type="spellStart"/>
      <w:r w:rsidR="005C26E9"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  <w:lang w:val="en-US"/>
        </w:rPr>
        <w:t>edneitatui</w:t>
      </w:r>
      <w:proofErr w:type="spellEnd"/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  <w:lang w:val="en-US"/>
        </w:rPr>
        <w:t xml:space="preserve"> email </w:t>
      </w:r>
      <w:hyperlink r:id="rId9" w:history="1">
        <w:r w:rsidR="005C26E9" w:rsidRPr="00502DA5">
          <w:rPr>
            <w:rStyle w:val="Hyperlink"/>
            <w:rFonts w:ascii="CelesteSansWeb-Bold" w:hAnsi="CelesteSansWeb-Bold"/>
            <w:b/>
            <w:bCs/>
            <w:sz w:val="28"/>
            <w:szCs w:val="48"/>
            <w:shd w:val="clear" w:color="auto" w:fill="FFFFFF"/>
            <w:lang w:val="en-US"/>
          </w:rPr>
          <w:t>edneigon...@gmail.com</w:t>
        </w:r>
      </w:hyperlink>
      <w:r w:rsidR="005C26E9"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  <w:lang w:val="en-US"/>
        </w:rPr>
        <w:t xml:space="preserve">  s</w:t>
      </w:r>
      <w:proofErr w:type="spellStart"/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</w:rPr>
        <w:t>enha</w:t>
      </w:r>
      <w:proofErr w:type="spellEnd"/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</w:rPr>
        <w:t xml:space="preserve"> </w:t>
      </w:r>
      <w:proofErr w:type="spellStart"/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</w:rPr>
        <w:t>sm</w:t>
      </w:r>
      <w:proofErr w:type="spellEnd"/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</w:rPr>
        <w:t>**$18** )</w:t>
      </w:r>
    </w:p>
    <w:p w14:paraId="303EF56F" w14:textId="370B5DF5" w:rsidR="00D73368" w:rsidRDefault="00F27E4F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noProof/>
          <w:szCs w:val="36"/>
          <w:shd w:val="clear" w:color="auto" w:fill="FFFFFF"/>
        </w:rPr>
        <w:lastRenderedPageBreak/>
        <w:drawing>
          <wp:inline distT="0" distB="0" distL="0" distR="0" wp14:anchorId="17053E86" wp14:editId="04BBF23D">
            <wp:extent cx="5657850" cy="375285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04E9A" w14:textId="7E75AA94" w:rsidR="00F27E4F" w:rsidRDefault="005E483F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hyperlink r:id="rId11" w:history="1">
        <w:r w:rsidR="000A747E" w:rsidRPr="00D61599">
          <w:rPr>
            <w:rStyle w:val="Hyperlink"/>
            <w:rFonts w:ascii="CelesteSansWeb-Bold" w:hAnsi="CelesteSansWeb-Bold"/>
            <w:szCs w:val="36"/>
            <w:shd w:val="clear" w:color="auto" w:fill="FFFFFF"/>
          </w:rPr>
          <w:t>https://www.cursoemvideo.com/curso/html5-e-css3-modulo-3-de-5-vip/aulas/modulo-3-2/modulos/capitulo-18-aula-3-criando-uma-conta-github/</w:t>
        </w:r>
      </w:hyperlink>
      <w:r w:rsidR="000A747E">
        <w:rPr>
          <w:rFonts w:ascii="CelesteSansWeb-Bold" w:hAnsi="CelesteSansWeb-Bold"/>
          <w:szCs w:val="36"/>
          <w:shd w:val="clear" w:color="auto" w:fill="FFFFFF"/>
        </w:rPr>
        <w:t xml:space="preserve"> </w:t>
      </w:r>
    </w:p>
    <w:p w14:paraId="031DE28F" w14:textId="429E8678" w:rsidR="000A747E" w:rsidRDefault="00955A3D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Ok, criado o repositório chamado </w:t>
      </w:r>
      <w:proofErr w:type="spellStart"/>
      <w:r>
        <w:rPr>
          <w:rFonts w:ascii="CelesteSansWeb-Bold" w:hAnsi="CelesteSansWeb-Bold"/>
          <w:szCs w:val="36"/>
          <w:shd w:val="clear" w:color="auto" w:fill="FFFFFF"/>
        </w:rPr>
        <w:t>github_html</w:t>
      </w:r>
      <w:proofErr w:type="spellEnd"/>
      <w:r>
        <w:rPr>
          <w:rFonts w:ascii="CelesteSansWeb-Bold" w:hAnsi="CelesteSansWeb-Bold"/>
          <w:szCs w:val="36"/>
          <w:shd w:val="clear" w:color="auto" w:fill="FFFFFF"/>
        </w:rPr>
        <w:t xml:space="preserve"> (para o Curso de HTML5 e CSS3 do Curso em </w:t>
      </w:r>
      <w:proofErr w:type="spellStart"/>
      <w:r>
        <w:rPr>
          <w:rFonts w:ascii="CelesteSansWeb-Bold" w:hAnsi="CelesteSansWeb-Bold"/>
          <w:szCs w:val="36"/>
          <w:shd w:val="clear" w:color="auto" w:fill="FFFFFF"/>
        </w:rPr>
        <w:t>Video</w:t>
      </w:r>
      <w:proofErr w:type="spellEnd"/>
      <w:r>
        <w:rPr>
          <w:rFonts w:ascii="CelesteSansWeb-Bold" w:hAnsi="CelesteSansWeb-Bold"/>
          <w:szCs w:val="36"/>
          <w:shd w:val="clear" w:color="auto" w:fill="FFFFFF"/>
        </w:rPr>
        <w:t>)</w:t>
      </w:r>
    </w:p>
    <w:p w14:paraId="5B0DA7A7" w14:textId="3EF35920" w:rsidR="00955A3D" w:rsidRDefault="00955A3D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Na web, também criamos um repositório no github.com </w:t>
      </w:r>
      <w:proofErr w:type="spellStart"/>
      <w:r>
        <w:rPr>
          <w:rFonts w:ascii="CelesteSansWeb-Bold" w:hAnsi="CelesteSansWeb-Bold"/>
          <w:szCs w:val="36"/>
          <w:shd w:val="clear" w:color="auto" w:fill="FFFFFF"/>
        </w:rPr>
        <w:t>remote</w:t>
      </w:r>
      <w:proofErr w:type="spellEnd"/>
      <w:r>
        <w:rPr>
          <w:rFonts w:ascii="CelesteSansWeb-Bold" w:hAnsi="CelesteSansWeb-Bold"/>
          <w:szCs w:val="36"/>
          <w:shd w:val="clear" w:color="auto" w:fill="FFFFFF"/>
        </w:rPr>
        <w:t xml:space="preserve">, que se chama </w:t>
      </w:r>
      <w:hyperlink r:id="rId12" w:history="1">
        <w:r w:rsidRPr="006560C9">
          <w:rPr>
            <w:rStyle w:val="Hyperlink"/>
            <w:rFonts w:ascii="CelesteSansWeb-Bold" w:hAnsi="CelesteSansWeb-Bold"/>
            <w:szCs w:val="36"/>
            <w:shd w:val="clear" w:color="auto" w:fill="FFFFFF"/>
          </w:rPr>
          <w:t>https://github.com/edneitatui</w:t>
        </w:r>
      </w:hyperlink>
      <w:r>
        <w:rPr>
          <w:rFonts w:ascii="CelesteSansWeb-Bold" w:hAnsi="CelesteSansWeb-Bold"/>
          <w:szCs w:val="36"/>
          <w:shd w:val="clear" w:color="auto" w:fill="FFFFFF"/>
        </w:rPr>
        <w:t xml:space="preserve">  </w:t>
      </w:r>
    </w:p>
    <w:p w14:paraId="0D218984" w14:textId="77777777" w:rsidR="00955A3D" w:rsidRDefault="00955A3D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O usuário é </w:t>
      </w:r>
      <w:proofErr w:type="spellStart"/>
      <w:r>
        <w:rPr>
          <w:rFonts w:ascii="CelesteSansWeb-Bold" w:hAnsi="CelesteSansWeb-Bold"/>
          <w:szCs w:val="36"/>
          <w:shd w:val="clear" w:color="auto" w:fill="FFFFFF"/>
        </w:rPr>
        <w:t>edneitatui</w:t>
      </w:r>
      <w:proofErr w:type="spellEnd"/>
      <w:r>
        <w:rPr>
          <w:rFonts w:ascii="CelesteSansWeb-Bold" w:hAnsi="CelesteSansWeb-Bold"/>
          <w:szCs w:val="36"/>
          <w:shd w:val="clear" w:color="auto" w:fill="FFFFFF"/>
        </w:rPr>
        <w:t xml:space="preserve">, o email </w:t>
      </w:r>
      <w:hyperlink r:id="rId13" w:history="1">
        <w:r w:rsidRPr="006560C9">
          <w:rPr>
            <w:rStyle w:val="Hyperlink"/>
            <w:rFonts w:ascii="CelesteSansWeb-Bold" w:hAnsi="CelesteSansWeb-Bold"/>
            <w:szCs w:val="36"/>
            <w:shd w:val="clear" w:color="auto" w:fill="FFFFFF"/>
          </w:rPr>
          <w:t>edneigoncalves@gmail.com</w:t>
        </w:r>
      </w:hyperlink>
      <w:r>
        <w:rPr>
          <w:rFonts w:ascii="CelesteSansWeb-Bold" w:hAnsi="CelesteSansWeb-Bold"/>
          <w:szCs w:val="36"/>
          <w:shd w:val="clear" w:color="auto" w:fill="FFFFFF"/>
        </w:rPr>
        <w:t xml:space="preserve"> e a senha </w:t>
      </w:r>
      <w:proofErr w:type="spellStart"/>
      <w:r>
        <w:rPr>
          <w:rFonts w:ascii="CelesteSansWeb-Bold" w:hAnsi="CelesteSansWeb-Bold"/>
          <w:szCs w:val="36"/>
          <w:shd w:val="clear" w:color="auto" w:fill="FFFFFF"/>
        </w:rPr>
        <w:t>Sm</w:t>
      </w:r>
      <w:proofErr w:type="spellEnd"/>
      <w:r>
        <w:rPr>
          <w:rFonts w:ascii="CelesteSansWeb-Bold" w:hAnsi="CelesteSansWeb-Bold"/>
          <w:szCs w:val="36"/>
          <w:shd w:val="clear" w:color="auto" w:fill="FFFFFF"/>
        </w:rPr>
        <w:t>**$18**</w:t>
      </w:r>
    </w:p>
    <w:p w14:paraId="2D5BA271" w14:textId="3A359CF8" w:rsidR="00955A3D" w:rsidRDefault="00955A3D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Lembrando que criei também o github desktop, e fixei na barra de tarefas. </w:t>
      </w:r>
    </w:p>
    <w:p w14:paraId="65FFE6C0" w14:textId="77777777" w:rsidR="00955A3D" w:rsidRDefault="00955A3D" w:rsidP="00955A3D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955A3D">
        <w:rPr>
          <w:rFonts w:ascii="Roboto" w:hAnsi="Roboto"/>
          <w:color w:val="FF0000"/>
          <w:highlight w:val="yellow"/>
        </w:rPr>
        <w:t>Capítulo 18 Aula 5</w:t>
      </w:r>
      <w:r w:rsidRPr="00955A3D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Gerenciando Repositórios</w:t>
      </w:r>
    </w:p>
    <w:p w14:paraId="0680C0EF" w14:textId="6C5CA48E" w:rsidR="00955A3D" w:rsidRDefault="003B671F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Quando abro o desktop pela primeira vez, ele já carrega todos os meus exercícios, pastas de desafio, e a lista toda de pdf do curso em vídeo... </w:t>
      </w:r>
    </w:p>
    <w:p w14:paraId="3921CAC8" w14:textId="2FC3492C" w:rsidR="003B671F" w:rsidRDefault="003B671F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>Faço uma alteração no arquivo Readme.md para ver o que acontece, e para minha surpresa, ele detecta a mudança, me informa que houve mudança no arquivo adicionando a letra (M), e clicando sobre ele e abrindo o Readme.md em (Arvore de Trabalho) ele me mostra o arquivo antes e depois.</w:t>
      </w:r>
    </w:p>
    <w:p w14:paraId="71DAE177" w14:textId="5AC3B823" w:rsidR="003B671F" w:rsidRDefault="003B671F" w:rsidP="003B671F">
      <w:pPr>
        <w:tabs>
          <w:tab w:val="left" w:pos="0"/>
        </w:tabs>
        <w:ind w:right="-54"/>
        <w:jc w:val="center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noProof/>
          <w:szCs w:val="36"/>
          <w:shd w:val="clear" w:color="auto" w:fill="FFFFFF"/>
        </w:rPr>
        <w:lastRenderedPageBreak/>
        <w:drawing>
          <wp:inline distT="0" distB="0" distL="0" distR="0" wp14:anchorId="0F48E3B4" wp14:editId="663357FF">
            <wp:extent cx="6429375" cy="4822031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302" cy="4824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C0323" w14:textId="066AD820" w:rsidR="003B671F" w:rsidRPr="00115C5D" w:rsidRDefault="004302CC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8"/>
          <w:szCs w:val="48"/>
          <w:shd w:val="clear" w:color="auto" w:fill="FFFFFF"/>
        </w:rPr>
      </w:pPr>
      <w:r w:rsidRPr="00115C5D">
        <w:rPr>
          <w:rFonts w:ascii="CelesteSansWeb-Bold" w:hAnsi="CelesteSansWeb-Bold"/>
          <w:sz w:val="28"/>
          <w:szCs w:val="48"/>
          <w:shd w:val="clear" w:color="auto" w:fill="FFFFFF"/>
        </w:rPr>
        <w:t xml:space="preserve">Depois de executar o </w:t>
      </w:r>
      <w:proofErr w:type="spellStart"/>
      <w:r w:rsidRPr="00115C5D">
        <w:rPr>
          <w:rFonts w:ascii="CelesteSansWeb-Bold" w:hAnsi="CelesteSansWeb-Bold"/>
          <w:sz w:val="28"/>
          <w:szCs w:val="48"/>
          <w:shd w:val="clear" w:color="auto" w:fill="FFFFFF"/>
        </w:rPr>
        <w:t>Commit</w:t>
      </w:r>
      <w:proofErr w:type="spellEnd"/>
      <w:r w:rsidRPr="00115C5D">
        <w:rPr>
          <w:rFonts w:ascii="CelesteSansWeb-Bold" w:hAnsi="CelesteSansWeb-Bold"/>
          <w:sz w:val="28"/>
          <w:szCs w:val="48"/>
          <w:shd w:val="clear" w:color="auto" w:fill="FFFFFF"/>
        </w:rPr>
        <w:t xml:space="preserve">, ele fará a atualização do repositório local, e no Github local ou no site, clique em atualizar o Github </w:t>
      </w:r>
      <w:proofErr w:type="spellStart"/>
      <w:r w:rsidRPr="00115C5D">
        <w:rPr>
          <w:rFonts w:ascii="CelesteSansWeb-Bold" w:hAnsi="CelesteSansWeb-Bold"/>
          <w:sz w:val="28"/>
          <w:szCs w:val="48"/>
          <w:shd w:val="clear" w:color="auto" w:fill="FFFFFF"/>
        </w:rPr>
        <w:t>remote</w:t>
      </w:r>
      <w:proofErr w:type="spellEnd"/>
      <w:r w:rsidRPr="00115C5D">
        <w:rPr>
          <w:rFonts w:ascii="CelesteSansWeb-Bold" w:hAnsi="CelesteSansWeb-Bold"/>
          <w:sz w:val="28"/>
          <w:szCs w:val="48"/>
          <w:shd w:val="clear" w:color="auto" w:fill="FFFFFF"/>
        </w:rPr>
        <w:t>, automaticamente ele atualizará o repositório.</w:t>
      </w:r>
    </w:p>
    <w:p w14:paraId="4BF1ED82" w14:textId="4308D4DE" w:rsidR="004302CC" w:rsidRPr="00115C5D" w:rsidRDefault="00E9150B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color w:val="FF0000"/>
          <w:sz w:val="30"/>
          <w:szCs w:val="52"/>
          <w:shd w:val="clear" w:color="auto" w:fill="FFFFFF"/>
        </w:rPr>
      </w:pPr>
      <w:r w:rsidRPr="00115C5D">
        <w:rPr>
          <w:rFonts w:ascii="CelesteSansWeb-Bold" w:hAnsi="CelesteSansWeb-Bold"/>
          <w:color w:val="FF0000"/>
          <w:sz w:val="30"/>
          <w:szCs w:val="52"/>
          <w:highlight w:val="yellow"/>
          <w:shd w:val="clear" w:color="auto" w:fill="FFFFFF"/>
        </w:rPr>
        <w:t>Detalhe importante:</w:t>
      </w:r>
    </w:p>
    <w:p w14:paraId="44DB293B" w14:textId="7CAB1251" w:rsidR="00E9150B" w:rsidRPr="00115C5D" w:rsidRDefault="00E9150B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6"/>
          <w:szCs w:val="44"/>
          <w:shd w:val="clear" w:color="auto" w:fill="FFFFFF"/>
        </w:rPr>
      </w:pP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Quando precisar </w:t>
      </w:r>
      <w:r w:rsidRPr="00115C5D">
        <w:rPr>
          <w:rFonts w:ascii="CelesteSansWeb-Bold" w:hAnsi="CelesteSansWeb-Bold"/>
          <w:b/>
          <w:bCs/>
          <w:color w:val="FF0000"/>
          <w:sz w:val="26"/>
          <w:szCs w:val="44"/>
          <w:shd w:val="clear" w:color="auto" w:fill="FFFFFF"/>
        </w:rPr>
        <w:t>deletar um repositório</w:t>
      </w:r>
      <w:r w:rsidRPr="00115C5D">
        <w:rPr>
          <w:rFonts w:ascii="CelesteSansWeb-Bold" w:hAnsi="CelesteSansWeb-Bold"/>
          <w:color w:val="FF0000"/>
          <w:sz w:val="26"/>
          <w:szCs w:val="44"/>
          <w:shd w:val="clear" w:color="auto" w:fill="FFFFFF"/>
        </w:rPr>
        <w:t xml:space="preserve"> 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do Github, tem de ir </w:t>
      </w:r>
      <w:r w:rsidR="00115C5D">
        <w:rPr>
          <w:rFonts w:ascii="CelesteSansWeb-Bold" w:hAnsi="CelesteSansWeb-Bold"/>
          <w:sz w:val="26"/>
          <w:szCs w:val="44"/>
          <w:shd w:val="clear" w:color="auto" w:fill="FFFFFF"/>
        </w:rPr>
        <w:t>abrir o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app Github </w:t>
      </w:r>
      <w:r w:rsidR="00115C5D">
        <w:rPr>
          <w:rFonts w:ascii="CelesteSansWeb-Bold" w:hAnsi="CelesteSansWeb-Bold"/>
          <w:sz w:val="26"/>
          <w:szCs w:val="44"/>
          <w:shd w:val="clear" w:color="auto" w:fill="FFFFFF"/>
        </w:rPr>
        <w:t>Desktop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>, abre o repositório que você quer apagar</w:t>
      </w:r>
      <w:r w:rsidR="00115C5D">
        <w:rPr>
          <w:rFonts w:ascii="CelesteSansWeb-Bold" w:hAnsi="CelesteSansWeb-Bold"/>
          <w:sz w:val="26"/>
          <w:szCs w:val="44"/>
          <w:shd w:val="clear" w:color="auto" w:fill="FFFFFF"/>
        </w:rPr>
        <w:t>.</w:t>
      </w:r>
    </w:p>
    <w:p w14:paraId="572D6B0E" w14:textId="31A98CD9" w:rsidR="00BF33B0" w:rsidRPr="00115C5D" w:rsidRDefault="00BF33B0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6"/>
          <w:szCs w:val="44"/>
          <w:shd w:val="clear" w:color="auto" w:fill="FFFFFF"/>
        </w:rPr>
      </w:pPr>
      <w:proofErr w:type="spellStart"/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>Commit</w:t>
      </w:r>
      <w:proofErr w:type="spellEnd"/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é fazer versões </w:t>
      </w:r>
      <w:r w:rsidR="009A4D95"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(ativa a </w:t>
      </w:r>
      <w:r w:rsidR="009A4D95" w:rsidRPr="00115C5D">
        <w:rPr>
          <w:rFonts w:ascii="CelesteSansWeb-Bold" w:hAnsi="CelesteSansWeb-Bold"/>
          <w:color w:val="FF0000"/>
          <w:sz w:val="26"/>
          <w:szCs w:val="44"/>
          <w:shd w:val="clear" w:color="auto" w:fill="FFFFFF"/>
        </w:rPr>
        <w:t>atualização do backup da última alteração dos dados</w:t>
      </w:r>
      <w:r w:rsidR="009A4D95"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) 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>do seu próprio código.</w:t>
      </w:r>
    </w:p>
    <w:p w14:paraId="7E2FB6FF" w14:textId="646E1CE1" w:rsidR="00BF33B0" w:rsidRPr="00115C5D" w:rsidRDefault="00D07543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6"/>
          <w:szCs w:val="44"/>
          <w:shd w:val="clear" w:color="auto" w:fill="FFFFFF"/>
        </w:rPr>
      </w:pP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No Github Desktop, ao abrir, selecione o </w:t>
      </w:r>
      <w:r w:rsidR="00115C5D" w:rsidRPr="00115C5D">
        <w:rPr>
          <w:rFonts w:ascii="CelesteSansWeb-Bold" w:hAnsi="CelesteSansWeb-Bold"/>
          <w:sz w:val="26"/>
          <w:szCs w:val="44"/>
          <w:shd w:val="clear" w:color="auto" w:fill="FFFFFF"/>
        </w:rPr>
        <w:t>repositório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que mais lhe interessar e pressione </w:t>
      </w:r>
      <w:proofErr w:type="spellStart"/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>Ctrl+Shift+A</w:t>
      </w:r>
      <w:proofErr w:type="spellEnd"/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e abre o </w:t>
      </w:r>
      <w:r w:rsidRPr="00115C5D">
        <w:rPr>
          <w:rFonts w:ascii="CelesteSansWeb-Bold" w:hAnsi="CelesteSansWeb-Bold"/>
          <w:b/>
          <w:bCs/>
          <w:color w:val="FF0000"/>
          <w:sz w:val="26"/>
          <w:szCs w:val="44"/>
          <w:shd w:val="clear" w:color="auto" w:fill="FFFFFF"/>
        </w:rPr>
        <w:t>Visual Studio Code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com os arquivos todos prontos para continuar seu</w:t>
      </w:r>
      <w:r w:rsid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s 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trabalhos.</w:t>
      </w:r>
    </w:p>
    <w:p w14:paraId="1D2DDC19" w14:textId="4975659F" w:rsidR="00CC1015" w:rsidRDefault="00CC1015" w:rsidP="00CC1015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CC1015">
        <w:rPr>
          <w:rFonts w:ascii="Roboto" w:hAnsi="Roboto"/>
          <w:color w:val="FF0000"/>
          <w:highlight w:val="yellow"/>
        </w:rPr>
        <w:t>Capítulo 18 Aula 6</w:t>
      </w:r>
      <w:r w:rsidRPr="00CC1015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GitHub </w:t>
      </w:r>
      <w:proofErr w:type="spellStart"/>
      <w:r>
        <w:rPr>
          <w:rFonts w:ascii="Roboto" w:hAnsi="Roboto"/>
        </w:rPr>
        <w:t>Pages</w:t>
      </w:r>
      <w:proofErr w:type="spellEnd"/>
      <w:r>
        <w:rPr>
          <w:rFonts w:ascii="Roboto" w:hAnsi="Roboto"/>
        </w:rPr>
        <w:t xml:space="preserve"> </w:t>
      </w:r>
    </w:p>
    <w:p w14:paraId="18641991" w14:textId="1AB247E1" w:rsidR="00D07543" w:rsidRDefault="005D20F0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Aprendemos a  usar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Gihub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Desktop</w:t>
      </w:r>
      <w:r w:rsidR="00852B14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r w:rsidR="00E75CC9">
        <w:rPr>
          <w:rFonts w:ascii="CelesteSansWeb-Bold" w:hAnsi="CelesteSansWeb-Bold"/>
          <w:sz w:val="24"/>
          <w:szCs w:val="40"/>
          <w:shd w:val="clear" w:color="auto" w:fill="FFFFFF"/>
        </w:rPr>
        <w:t>(local)</w:t>
      </w:r>
    </w:p>
    <w:p w14:paraId="62314C31" w14:textId="365BE4C6" w:rsidR="00852B14" w:rsidRDefault="00852B14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Aprendemos também a gerenciar o</w:t>
      </w:r>
      <w:r w:rsidR="00E75CC9">
        <w:rPr>
          <w:rFonts w:ascii="CelesteSansWeb-Bold" w:hAnsi="CelesteSansWeb-Bold"/>
          <w:sz w:val="24"/>
          <w:szCs w:val="40"/>
          <w:shd w:val="clear" w:color="auto" w:fill="FFFFFF"/>
        </w:rPr>
        <w:t>s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diretórios on line no Github </w:t>
      </w:r>
      <w:r w:rsidR="00E75CC9">
        <w:rPr>
          <w:rFonts w:ascii="CelesteSansWeb-Bold" w:hAnsi="CelesteSansWeb-Bold"/>
          <w:sz w:val="24"/>
          <w:szCs w:val="40"/>
          <w:shd w:val="clear" w:color="auto" w:fill="FFFFFF"/>
        </w:rPr>
        <w:t>Remote</w:t>
      </w:r>
    </w:p>
    <w:p w14:paraId="3C051703" w14:textId="5E93D463" w:rsidR="00852B14" w:rsidRDefault="00852B14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Mais detalhes, ver </w:t>
      </w:r>
      <w:hyperlink r:id="rId15" w:history="1">
        <w:r w:rsidRPr="001F0C4F">
          <w:rPr>
            <w:rStyle w:val="Hyperlink"/>
            <w:rFonts w:ascii="CelesteSansWeb-Bold" w:hAnsi="CelesteSansWeb-Bold"/>
            <w:sz w:val="24"/>
            <w:szCs w:val="40"/>
            <w:shd w:val="clear" w:color="auto" w:fill="FFFFFF"/>
          </w:rPr>
          <w:t>https://docs.github.com/en/pages</w:t>
        </w:r>
      </w:hyperlink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;</w:t>
      </w:r>
    </w:p>
    <w:p w14:paraId="09D2C6C8" w14:textId="09BEDF4A" w:rsidR="00852B14" w:rsidRDefault="009F245E" w:rsidP="00115C5D">
      <w:pPr>
        <w:tabs>
          <w:tab w:val="left" w:pos="0"/>
        </w:tabs>
        <w:ind w:right="-54"/>
        <w:jc w:val="both"/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Minha página configurada no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Github.Remote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... </w:t>
      </w:r>
      <w:hyperlink r:id="rId16" w:history="1">
        <w:r>
          <w:rPr>
            <w:rStyle w:val="Hyperlink"/>
            <w:rFonts w:ascii="Segoe UI" w:hAnsi="Segoe UI" w:cs="Segoe UI"/>
            <w:sz w:val="21"/>
            <w:szCs w:val="21"/>
            <w:shd w:val="clear" w:color="auto" w:fill="FFFFFF"/>
          </w:rPr>
          <w:t>https://edneitatui.github.io/github_html/</w:t>
        </w:r>
      </w:hyperlink>
      <w:r>
        <w:t xml:space="preserve"> </w:t>
      </w:r>
    </w:p>
    <w:p w14:paraId="7A88E15C" w14:textId="77777777" w:rsidR="009F245E" w:rsidRDefault="009F245E" w:rsidP="00115C5D">
      <w:pPr>
        <w:tabs>
          <w:tab w:val="left" w:pos="0"/>
        </w:tabs>
        <w:ind w:right="-54"/>
        <w:jc w:val="both"/>
      </w:pPr>
    </w:p>
    <w:p w14:paraId="0DF5E43F" w14:textId="20299377" w:rsidR="009F245E" w:rsidRDefault="009F245E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D93E9F7" wp14:editId="2CA3657B">
            <wp:extent cx="6743700" cy="409575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AF95E" w14:textId="2FF3424E" w:rsidR="009F245E" w:rsidRDefault="009F245E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E para acessar </w:t>
      </w:r>
      <w:r w:rsidRPr="00355F7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seu primeiro projeto</w:t>
      </w:r>
      <w:r w:rsidR="00355F7D" w:rsidRPr="00355F7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 xml:space="preserve"> ex001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>, entre com o endereço do repositório :</w:t>
      </w:r>
    </w:p>
    <w:p w14:paraId="5F27649F" w14:textId="3DFE45AF" w:rsidR="009F245E" w:rsidRDefault="005E483F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hyperlink r:id="rId18" w:history="1">
        <w:r w:rsidR="009F245E" w:rsidRPr="009C2540">
          <w:rPr>
            <w:rStyle w:val="Hyperlink"/>
            <w:rFonts w:ascii="CelesteSansWeb-Bold" w:hAnsi="CelesteSansWeb-Bold"/>
            <w:sz w:val="24"/>
            <w:szCs w:val="40"/>
            <w:shd w:val="clear" w:color="auto" w:fill="FFFFFF"/>
          </w:rPr>
          <w:t>https://edneitatui.github.io/github_html/ex001/index.html</w:t>
        </w:r>
      </w:hyperlink>
      <w:r w:rsidR="009F245E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5EC4241D" w14:textId="3F429885" w:rsidR="009F245E" w:rsidRDefault="00355F7D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EF60685" wp14:editId="780F3C48">
            <wp:extent cx="6743700" cy="19050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934D8" w14:textId="77777777" w:rsidR="009B6EBD" w:rsidRDefault="00355F7D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E para acessar seu </w:t>
      </w:r>
      <w:r w:rsidRPr="009B6EB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segundo projeto ex002</w:t>
      </w:r>
      <w:r w:rsidRPr="009B6EBD">
        <w:rPr>
          <w:rFonts w:ascii="CelesteSansWeb-Bold" w:hAnsi="CelesteSansWeb-Bold"/>
          <w:color w:val="FF0000"/>
          <w:sz w:val="24"/>
          <w:szCs w:val="40"/>
          <w:shd w:val="clear" w:color="auto" w:fill="FFFFFF"/>
        </w:rPr>
        <w:t xml:space="preserve"> 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... </w:t>
      </w:r>
    </w:p>
    <w:p w14:paraId="0EB36E90" w14:textId="491F3C15" w:rsidR="00355F7D" w:rsidRDefault="005E483F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hyperlink r:id="rId20" w:history="1">
        <w:r w:rsidR="009B6EBD" w:rsidRPr="009C2540">
          <w:rPr>
            <w:rStyle w:val="Hyperlink"/>
            <w:rFonts w:ascii="CelesteSansWeb-Bold" w:hAnsi="CelesteSansWeb-Bold"/>
            <w:sz w:val="24"/>
            <w:szCs w:val="40"/>
            <w:shd w:val="clear" w:color="auto" w:fill="FFFFFF"/>
          </w:rPr>
          <w:t>https://edneitatui.github.io/github_html/ex002/index.html</w:t>
        </w:r>
      </w:hyperlink>
      <w:r w:rsidR="008D56CD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78E203C0" w14:textId="7C1C4AE5" w:rsidR="00355F7D" w:rsidRDefault="00355F7D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5C47BB6C" wp14:editId="478E9482">
            <wp:extent cx="6743700" cy="2219325"/>
            <wp:effectExtent l="0" t="0" r="0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21E69" w14:textId="593805E4" w:rsidR="008D56CD" w:rsidRDefault="00157009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 xml:space="preserve">Inserindo um link para chamar o ex001, diretamente do arquivo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readme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, ele disponibilizará uma opção para chamar os exercícios que você precisar.</w:t>
      </w:r>
    </w:p>
    <w:p w14:paraId="1A810C88" w14:textId="5A4C7650" w:rsidR="006F582F" w:rsidRDefault="006F582F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Criando um repositório</w:t>
      </w:r>
      <w:r w:rsidR="003C07D9">
        <w:rPr>
          <w:rFonts w:ascii="CelesteSansWeb-Bold" w:hAnsi="CelesteSansWeb-Bold"/>
          <w:sz w:val="24"/>
          <w:szCs w:val="40"/>
          <w:shd w:val="clear" w:color="auto" w:fill="FFFFFF"/>
        </w:rPr>
        <w:t xml:space="preserve"> novo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hospedar o Projeto Androide. </w:t>
      </w:r>
    </w:p>
    <w:p w14:paraId="5546D165" w14:textId="1C864777" w:rsidR="00157009" w:rsidRDefault="006F582F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Abrir a pasta do Desafio 10, copiar as pastas mais importantes inclusive o arquivo android.html;</w:t>
      </w:r>
    </w:p>
    <w:p w14:paraId="667066F6" w14:textId="0702E960" w:rsidR="006F582F" w:rsidRDefault="006F582F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Abrir um novo repositório no Github desktop (em Github Desktop, abrir no menu um New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Repository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, e ao abrir a tela de ?Criação do Novo repositório, nomear como projeto_androi</w:t>
      </w:r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 xml:space="preserve">d e logo abaixo, descrever sobre o novo projeto, e marcar a </w:t>
      </w:r>
      <w:r w:rsidR="003C07D9">
        <w:rPr>
          <w:rFonts w:ascii="CelesteSansWeb-Bold" w:hAnsi="CelesteSansWeb-Bold"/>
          <w:sz w:val="24"/>
          <w:szCs w:val="40"/>
          <w:shd w:val="clear" w:color="auto" w:fill="FFFFFF"/>
        </w:rPr>
        <w:t>última</w:t>
      </w:r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 xml:space="preserve"> linha de Licença, como MIT </w:t>
      </w:r>
      <w:proofErr w:type="spellStart"/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>License</w:t>
      </w:r>
      <w:proofErr w:type="spellEnd"/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 xml:space="preserve">, e clicar em Create </w:t>
      </w:r>
      <w:proofErr w:type="spellStart"/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>Repository</w:t>
      </w:r>
      <w:proofErr w:type="spellEnd"/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>.</w:t>
      </w:r>
    </w:p>
    <w:p w14:paraId="3F0E65A6" w14:textId="3416D040" w:rsidR="00B12FCD" w:rsidRDefault="00B12FCD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Criado o Repositório Local (github desktop), clicamos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Publish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Repository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publicar nosso novo repositório, e agora irá montar um repositório na Web ou seja, Github Remote. Lembrando que precisamos </w:t>
      </w:r>
      <w:r w:rsidRPr="00B12FC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desmarcar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a tela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Keep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This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Code Private, pois queremos ele como público. Em seguida Publicar. </w:t>
      </w:r>
    </w:p>
    <w:p w14:paraId="6A3FE391" w14:textId="6B05C1C1" w:rsidR="003C07D9" w:rsidRDefault="003C07D9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Voltando para a pasta de estudos no seu micro (Github Desktop), localizar a pasta nova que foi criada, em nosso caso (erroneamente) </w:t>
      </w:r>
      <w:r w:rsidRPr="003C07D9">
        <w:rPr>
          <w:rFonts w:ascii="CelesteSansWeb-Bold" w:hAnsi="CelesteSansWeb-Bold"/>
          <w:sz w:val="24"/>
          <w:szCs w:val="40"/>
          <w:shd w:val="clear" w:color="auto" w:fill="FFFFFF"/>
        </w:rPr>
        <w:t xml:space="preserve">D:\Geek_Tools_236139\ITecnology_40Gb_20238\CD_Cursos\Curso Python Guia de </w:t>
      </w:r>
      <w:r w:rsidR="00505103" w:rsidRPr="003C07D9">
        <w:rPr>
          <w:rFonts w:ascii="CelesteSansWeb-Bold" w:hAnsi="CelesteSansWeb-Bold"/>
          <w:sz w:val="24"/>
          <w:szCs w:val="40"/>
          <w:shd w:val="clear" w:color="auto" w:fill="FFFFFF"/>
        </w:rPr>
        <w:t>Programação</w:t>
      </w:r>
      <w:r w:rsidRPr="003C07D9">
        <w:rPr>
          <w:rFonts w:ascii="CelesteSansWeb-Bold" w:hAnsi="CelesteSansWeb-Bold"/>
          <w:sz w:val="24"/>
          <w:szCs w:val="40"/>
          <w:shd w:val="clear" w:color="auto" w:fill="FFFFFF"/>
        </w:rPr>
        <w:t xml:space="preserve"> Ramos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>/Projeto-Android e em seguida copiamos para dentro dela os arquivos colados do Projeto Android (original). Renomeamos o arquivo android.html para index.html.</w:t>
      </w:r>
    </w:p>
    <w:p w14:paraId="49A1ABB0" w14:textId="389625E1" w:rsidR="003C07D9" w:rsidRDefault="003C07D9" w:rsidP="00115C5D">
      <w:pPr>
        <w:tabs>
          <w:tab w:val="left" w:pos="0"/>
        </w:tabs>
        <w:ind w:right="-54"/>
        <w:jc w:val="both"/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Em seguida executamos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Commit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, para ele copiar todos os arquivos para o novo repositório</w:t>
      </w:r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 xml:space="preserve"> ... Usamos a tecla </w:t>
      </w:r>
      <w:proofErr w:type="spellStart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>Push</w:t>
      </w:r>
      <w:proofErr w:type="spellEnd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 xml:space="preserve">. Em seguida acessamos a pasta da web do Github e em Perfil do usuário, já teremos o novo Repositório criado com sucesso, clicando nele, já veremos as pastas e o arquivo index.html. Clicando sobre o item settings (configurações) descemos até Github </w:t>
      </w:r>
      <w:proofErr w:type="spellStart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>Pages</w:t>
      </w:r>
      <w:proofErr w:type="spellEnd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 xml:space="preserve">, clicamos sobre </w:t>
      </w:r>
      <w:proofErr w:type="spellStart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>None</w:t>
      </w:r>
      <w:proofErr w:type="spellEnd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 xml:space="preserve"> e escolhemos a opção master </w:t>
      </w:r>
      <w:proofErr w:type="spellStart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>Branch</w:t>
      </w:r>
      <w:proofErr w:type="spellEnd"/>
      <w:r w:rsidR="0099077D">
        <w:rPr>
          <w:rFonts w:ascii="CelesteSansWeb-Bold" w:hAnsi="CelesteSansWeb-Bold"/>
          <w:sz w:val="24"/>
          <w:szCs w:val="40"/>
          <w:shd w:val="clear" w:color="auto" w:fill="FFFFFF"/>
        </w:rPr>
        <w:t xml:space="preserve"> (mais interessantes para projeto único). Uma vez saldo, já podemos visualizar no Github </w:t>
      </w:r>
      <w:proofErr w:type="spellStart"/>
      <w:r w:rsidR="0099077D">
        <w:rPr>
          <w:rFonts w:ascii="CelesteSansWeb-Bold" w:hAnsi="CelesteSansWeb-Bold"/>
          <w:sz w:val="24"/>
          <w:szCs w:val="40"/>
          <w:shd w:val="clear" w:color="auto" w:fill="FFFFFF"/>
        </w:rPr>
        <w:t>Pages</w:t>
      </w:r>
      <w:proofErr w:type="spellEnd"/>
      <w:r w:rsidR="0099077D">
        <w:rPr>
          <w:rFonts w:ascii="CelesteSansWeb-Bold" w:hAnsi="CelesteSansWeb-Bold"/>
          <w:sz w:val="24"/>
          <w:szCs w:val="40"/>
          <w:shd w:val="clear" w:color="auto" w:fill="FFFFFF"/>
        </w:rPr>
        <w:t xml:space="preserve"> o link do novo projeto ... </w:t>
      </w:r>
      <w:hyperlink r:id="rId22" w:history="1">
        <w:r w:rsidR="0099077D">
          <w:rPr>
            <w:rStyle w:val="Hyperlink"/>
            <w:rFonts w:ascii="Segoe UI" w:hAnsi="Segoe UI" w:cs="Segoe UI"/>
            <w:sz w:val="21"/>
            <w:szCs w:val="21"/>
            <w:shd w:val="clear" w:color="auto" w:fill="FFFFFF"/>
          </w:rPr>
          <w:t>https://edneitatui.github.io/Projeto-Android/</w:t>
        </w:r>
      </w:hyperlink>
      <w:r w:rsidR="0099077D">
        <w:t xml:space="preserve"> </w:t>
      </w:r>
      <w:r w:rsidR="000A250D">
        <w:t xml:space="preserve"> </w:t>
      </w:r>
    </w:p>
    <w:p w14:paraId="7337E8E0" w14:textId="05A99327" w:rsidR="000A250D" w:rsidRDefault="00114477" w:rsidP="00115C5D">
      <w:pPr>
        <w:tabs>
          <w:tab w:val="left" w:pos="0"/>
        </w:tabs>
        <w:ind w:right="-54"/>
        <w:jc w:val="both"/>
      </w:pPr>
      <w:r>
        <w:rPr>
          <w:noProof/>
        </w:rPr>
        <w:drawing>
          <wp:inline distT="0" distB="0" distL="0" distR="0" wp14:anchorId="557EF7F6" wp14:editId="02FB8C6F">
            <wp:extent cx="6680618" cy="3238500"/>
            <wp:effectExtent l="0" t="0" r="6350" b="0"/>
            <wp:docPr id="6" name="Imagem 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664" cy="3241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636A6" w14:textId="4009BDB3" w:rsidR="0099077D" w:rsidRDefault="0099077D" w:rsidP="00115C5D">
      <w:pPr>
        <w:tabs>
          <w:tab w:val="left" w:pos="0"/>
        </w:tabs>
        <w:ind w:right="-54"/>
        <w:jc w:val="both"/>
      </w:pPr>
      <w:r>
        <w:t xml:space="preserve">Nesta mesma página o último status, vemos que foi salvo com sucesso, à partir daí é só clicar sobre o link para acessar a </w:t>
      </w:r>
      <w:r w:rsidR="000A250D">
        <w:t>página do Projeto Android diretamente no site</w:t>
      </w:r>
      <w:r w:rsidR="008E423F">
        <w:t xml:space="preserve">, </w:t>
      </w:r>
      <w:hyperlink r:id="rId24" w:history="1">
        <w:r w:rsidR="008E423F" w:rsidRPr="000765ED">
          <w:rPr>
            <w:rStyle w:val="Hyperlink"/>
          </w:rPr>
          <w:t>https://edneitatui.github.io/Projeto-Android/</w:t>
        </w:r>
      </w:hyperlink>
      <w:r w:rsidR="008E423F">
        <w:t xml:space="preserve"> </w:t>
      </w:r>
    </w:p>
    <w:p w14:paraId="01F22C8F" w14:textId="15D43200" w:rsidR="000A250D" w:rsidRDefault="000A250D" w:rsidP="00115C5D">
      <w:pPr>
        <w:tabs>
          <w:tab w:val="left" w:pos="0"/>
        </w:tabs>
        <w:ind w:right="-54"/>
        <w:jc w:val="both"/>
      </w:pPr>
      <w:r>
        <w:t>Bingo!!</w:t>
      </w:r>
    </w:p>
    <w:p w14:paraId="088EDF21" w14:textId="2BB00D34" w:rsidR="00080980" w:rsidRDefault="00080980" w:rsidP="00115C5D">
      <w:pPr>
        <w:tabs>
          <w:tab w:val="left" w:pos="0"/>
        </w:tabs>
        <w:ind w:right="-54"/>
        <w:jc w:val="both"/>
      </w:pPr>
      <w:r>
        <w:rPr>
          <w:noProof/>
        </w:rPr>
        <w:lastRenderedPageBreak/>
        <w:drawing>
          <wp:inline distT="0" distB="0" distL="0" distR="0" wp14:anchorId="1A410278" wp14:editId="76B503C5">
            <wp:extent cx="6743700" cy="5076825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73E43" w14:textId="56D76AA9" w:rsidR="008E423F" w:rsidRDefault="008E423F" w:rsidP="00115C5D">
      <w:pPr>
        <w:tabs>
          <w:tab w:val="left" w:pos="0"/>
        </w:tabs>
        <w:ind w:right="-54"/>
        <w:jc w:val="both"/>
      </w:pPr>
      <w:r>
        <w:t xml:space="preserve">E ainda mais uma dica pra facilitar o acesso das pessoas à sua página do Github Remote, é cria um </w:t>
      </w:r>
      <w:proofErr w:type="spellStart"/>
      <w:r>
        <w:t>QRCode</w:t>
      </w:r>
      <w:proofErr w:type="spellEnd"/>
      <w:r>
        <w:t xml:space="preserve"> para o endereço que você criou, que vai facilitar bastante.</w:t>
      </w:r>
    </w:p>
    <w:p w14:paraId="39000BB9" w14:textId="088DEC95" w:rsidR="005D00FB" w:rsidRDefault="00C70043" w:rsidP="00C70043">
      <w:pPr>
        <w:tabs>
          <w:tab w:val="left" w:pos="0"/>
        </w:tabs>
        <w:ind w:right="-54"/>
        <w:jc w:val="center"/>
      </w:pPr>
      <w:r>
        <w:rPr>
          <w:noProof/>
        </w:rPr>
        <w:drawing>
          <wp:inline distT="0" distB="0" distL="0" distR="0" wp14:anchorId="5A723B44" wp14:editId="13C1B01C">
            <wp:extent cx="1866900" cy="180022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25715" w14:textId="77777777" w:rsidR="00F82A41" w:rsidRDefault="00F82A41" w:rsidP="00F82A41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Lembrando que o Github só é compatível com linguagens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Html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,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Css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JavaScript</w:t>
      </w:r>
      <w:proofErr w:type="spellEnd"/>
    </w:p>
    <w:p w14:paraId="7944D061" w14:textId="63F64CBA" w:rsidR="005D00FB" w:rsidRDefault="00C70043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Muito legal. Acesse e veja sua nova página na web.</w:t>
      </w:r>
    </w:p>
    <w:p w14:paraId="404F19E2" w14:textId="067C08BA" w:rsidR="00C70043" w:rsidRDefault="00C70043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============================================================================== </w:t>
      </w:r>
    </w:p>
    <w:p w14:paraId="6DAC85C1" w14:textId="77777777" w:rsidR="00F82A41" w:rsidRPr="00F82A41" w:rsidRDefault="00F82A41" w:rsidP="00F82A41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40"/>
          <w:szCs w:val="40"/>
        </w:rPr>
      </w:pPr>
      <w:r w:rsidRPr="00F82A41">
        <w:rPr>
          <w:rFonts w:ascii="Roboto" w:hAnsi="Roboto"/>
          <w:color w:val="FF0000"/>
          <w:highlight w:val="yellow"/>
        </w:rPr>
        <w:t>Capítulo 18 Aula 7</w:t>
      </w:r>
      <w:r w:rsidRPr="00F82A41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</w:t>
      </w:r>
      <w:r w:rsidRPr="00F82A41">
        <w:rPr>
          <w:rFonts w:ascii="Roboto" w:hAnsi="Roboto"/>
          <w:sz w:val="40"/>
          <w:szCs w:val="40"/>
        </w:rPr>
        <w:t>Manutenção em sites no GitHub</w:t>
      </w:r>
    </w:p>
    <w:p w14:paraId="7E8D8555" w14:textId="3E24D062" w:rsidR="009B6907" w:rsidRDefault="005A0404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Neste capítulo aprendemos a montar um novo repositório, a fazer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Commit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colocar o site no ar, digo na web. Aprendemos a criar um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QRCod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de nosso link, ou seja, do link da nossa página, de modo que não precisamos decorar um link longo, mas a compartilhar apenas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QRCod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que qualquer um possa ver nossos trabalhos. Fizemos também algumas alterações no site do Android para que possa ser exposto em qualquer um dos dispositivos.</w:t>
      </w:r>
    </w:p>
    <w:p w14:paraId="255B1BFD" w14:textId="77777777" w:rsidR="005A0404" w:rsidRDefault="005A0404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26ED2580" w14:textId="77777777" w:rsidR="005A0404" w:rsidRDefault="005A0404" w:rsidP="005A0404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============================================================================== </w:t>
      </w:r>
    </w:p>
    <w:p w14:paraId="67230898" w14:textId="460D8DB4" w:rsidR="005A0404" w:rsidRDefault="005A040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5A0404">
        <w:rPr>
          <w:rFonts w:ascii="Roboto" w:hAnsi="Roboto"/>
          <w:color w:val="FF0000"/>
          <w:highlight w:val="yellow"/>
        </w:rPr>
        <w:t>Capítulo 18 Aula 8</w:t>
      </w:r>
      <w:r w:rsidRPr="005A0404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GitHub Social</w:t>
      </w:r>
    </w:p>
    <w:p w14:paraId="11020E1B" w14:textId="0121FCEE" w:rsidR="005A0404" w:rsidRDefault="005A040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 w:rsidRPr="002E069F">
        <w:rPr>
          <w:rFonts w:ascii="Arial Nova" w:hAnsi="Arial Nova"/>
          <w:b w:val="0"/>
          <w:bCs w:val="0"/>
          <w:sz w:val="24"/>
          <w:szCs w:val="24"/>
        </w:rPr>
        <w:t xml:space="preserve">O Github também é considerado uma rede social, pois </w:t>
      </w:r>
      <w:r w:rsidR="007B36D8">
        <w:rPr>
          <w:rFonts w:ascii="Arial Nova" w:hAnsi="Arial Nova"/>
          <w:b w:val="0"/>
          <w:bCs w:val="0"/>
          <w:sz w:val="24"/>
          <w:szCs w:val="24"/>
        </w:rPr>
        <w:t>temos diversos recursos como uma rede social mesmo, como seguidores, Projetos a seguir, além de resolução de problemas em sites diversos, que foram compartilhados com outros parceiros do Github.</w:t>
      </w:r>
    </w:p>
    <w:p w14:paraId="0FF0D6D5" w14:textId="33D8566B" w:rsidR="007B36D8" w:rsidRDefault="007B36D8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Por exemplo:</w:t>
      </w:r>
    </w:p>
    <w:p w14:paraId="0D78079D" w14:textId="295EAAF8" w:rsidR="007B36D8" w:rsidRDefault="007B36D8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drawing>
          <wp:inline distT="0" distB="0" distL="0" distR="0" wp14:anchorId="16D48660" wp14:editId="74CB735D">
            <wp:extent cx="6750685" cy="2285365"/>
            <wp:effectExtent l="0" t="0" r="0" b="63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228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1C02A" w14:textId="7919AC93" w:rsidR="007B36D8" w:rsidRDefault="007B36D8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noProof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t>Postei um problema (hipotético) que eu tive com email ...</w:t>
      </w:r>
    </w:p>
    <w:p w14:paraId="68FE69C1" w14:textId="788FD119" w:rsidR="007B36D8" w:rsidRDefault="007B36D8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drawing>
          <wp:inline distT="0" distB="0" distL="0" distR="0" wp14:anchorId="599560A3" wp14:editId="16061E84">
            <wp:extent cx="6743700" cy="41719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593B5" w14:textId="69E3EF96" w:rsidR="007B36D8" w:rsidRDefault="004D5815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lastRenderedPageBreak/>
        <w:drawing>
          <wp:inline distT="0" distB="0" distL="0" distR="0" wp14:anchorId="46C8DFDA" wp14:editId="416A76F8">
            <wp:extent cx="6743700" cy="45339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B4513" w14:textId="65E8EF18" w:rsidR="004D5815" w:rsidRDefault="004D5815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Veja, que sua pergunta entra um pool de dificuldades, problemas onde muitos veem e podem ajudar.</w:t>
      </w:r>
    </w:p>
    <w:p w14:paraId="0334C7EA" w14:textId="77777777" w:rsidR="008D5C84" w:rsidRDefault="008D5C84" w:rsidP="008D5C8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8D5C84">
        <w:rPr>
          <w:rFonts w:ascii="Roboto" w:hAnsi="Roboto"/>
          <w:color w:val="FF0000"/>
          <w:highlight w:val="yellow"/>
        </w:rPr>
        <w:t>Capítulo 18 Aula 9</w:t>
      </w:r>
      <w:r w:rsidRPr="008D5C84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Clonando Repositórios</w:t>
      </w:r>
    </w:p>
    <w:p w14:paraId="342954B2" w14:textId="14F3EDF8" w:rsidR="004D5815" w:rsidRDefault="0016677B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Muito interessante, porque podemos clonar um repositório que te interesse para desenvolver um outro e usar este como exemplo.</w:t>
      </w:r>
    </w:p>
    <w:p w14:paraId="6CFD0567" w14:textId="6146894B" w:rsidR="0016677B" w:rsidRDefault="001B4DB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Para fazer uma pesquisa no github todo ...</w:t>
      </w:r>
    </w:p>
    <w:p w14:paraId="6A0DFE53" w14:textId="6124F393" w:rsidR="001B4DB4" w:rsidRDefault="001B4DB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drawing>
          <wp:inline distT="0" distB="0" distL="0" distR="0" wp14:anchorId="0FE72E65" wp14:editId="08769D4C">
            <wp:extent cx="6743700" cy="3038475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13F9E" w14:textId="118CE336" w:rsidR="001B4DB4" w:rsidRDefault="001B4DB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 xml:space="preserve">Clicar em Github </w:t>
      </w:r>
      <w:proofErr w:type="spellStart"/>
      <w:r>
        <w:rPr>
          <w:rFonts w:ascii="Arial Nova" w:hAnsi="Arial Nova"/>
          <w:b w:val="0"/>
          <w:bCs w:val="0"/>
          <w:sz w:val="24"/>
          <w:szCs w:val="24"/>
        </w:rPr>
        <w:t>All</w:t>
      </w:r>
      <w:proofErr w:type="spellEnd"/>
      <w:r>
        <w:rPr>
          <w:rFonts w:ascii="Arial Nova" w:hAnsi="Arial Nova"/>
          <w:b w:val="0"/>
          <w:bCs w:val="0"/>
          <w:sz w:val="24"/>
          <w:szCs w:val="24"/>
        </w:rPr>
        <w:t xml:space="preserve"> ... ao abrir vou clicar no primeiro link, do Torvalds/linux ... </w:t>
      </w:r>
    </w:p>
    <w:p w14:paraId="64F551AD" w14:textId="2FCD7BA3" w:rsidR="001B4DB4" w:rsidRDefault="009B28CB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lastRenderedPageBreak/>
        <w:drawing>
          <wp:inline distT="0" distB="0" distL="0" distR="0" wp14:anchorId="4CA6A52E" wp14:editId="0C68B565">
            <wp:extent cx="6743700" cy="3076575"/>
            <wp:effectExtent l="0" t="0" r="0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CD755" w14:textId="068E3DD9" w:rsidR="009B28CB" w:rsidRDefault="009B28CB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Bingo... tenho acesso a todos arquivos do Github Linux.</w:t>
      </w:r>
    </w:p>
    <w:p w14:paraId="7518CFF6" w14:textId="77777777" w:rsidR="00065F5A" w:rsidRDefault="00065F5A" w:rsidP="00065F5A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065F5A">
        <w:rPr>
          <w:rFonts w:ascii="Roboto" w:hAnsi="Roboto"/>
          <w:color w:val="FF0000"/>
          <w:highlight w:val="yellow"/>
        </w:rPr>
        <w:t>Capítulo 18 Aula 10</w:t>
      </w:r>
      <w:r w:rsidRPr="00065F5A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GitHub em outro PC</w:t>
      </w:r>
    </w:p>
    <w:p w14:paraId="5C3A5C38" w14:textId="0E1F3ED9" w:rsidR="008C4BE0" w:rsidRDefault="008C4BE0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Quando for se movimentar, ou seja, ir para outro local, e você deseja instalar seu projeto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htmlcss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no servidor da faculdade, p. ex.:, é simples...: Você precisará ter neste outro micro:</w:t>
      </w:r>
    </w:p>
    <w:p w14:paraId="5FBABDEE" w14:textId="56F4C4BE" w:rsidR="008C4BE0" w:rsidRDefault="008C4BE0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Navegador (</w:t>
      </w:r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 xml:space="preserve"> google </w:t>
      </w:r>
      <w:proofErr w:type="spellStart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>chrome</w:t>
      </w:r>
      <w:proofErr w:type="spellEnd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 xml:space="preserve"> p.ex.), </w:t>
      </w:r>
      <w:proofErr w:type="spellStart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>VSCode</w:t>
      </w:r>
      <w:proofErr w:type="spellEnd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 xml:space="preserve">, e Github desktop e o </w:t>
      </w:r>
      <w:proofErr w:type="spellStart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>Git</w:t>
      </w:r>
      <w:proofErr w:type="spellEnd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>.</w:t>
      </w:r>
    </w:p>
    <w:p w14:paraId="6ABC625E" w14:textId="4123370E" w:rsidR="005A0404" w:rsidRDefault="008C4BE0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Você abre o navegador, acessa o Github </w:t>
      </w:r>
      <w:proofErr w:type="spellStart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>Deskop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,</w:t>
      </w:r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 xml:space="preserve"> abre a guia </w:t>
      </w:r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File, </w:t>
      </w:r>
      <w:proofErr w:type="spellStart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>Options</w:t>
      </w:r>
      <w:proofErr w:type="spellEnd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, e a aba </w:t>
      </w:r>
      <w:proofErr w:type="spellStart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>Accounts</w:t>
      </w:r>
      <w:proofErr w:type="spellEnd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, clica o </w:t>
      </w:r>
      <w:proofErr w:type="spellStart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>Sign</w:t>
      </w:r>
      <w:proofErr w:type="spellEnd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 In de cima que te dará acesso ao Github.com. Na tela do </w:t>
      </w:r>
      <w:proofErr w:type="spellStart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>Sign</w:t>
      </w:r>
      <w:proofErr w:type="spellEnd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 In insira o login e senha do Github Remote, uma vez logado, 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já aparecerá os seus repositórios</w:t>
      </w:r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. </w:t>
      </w:r>
    </w:p>
    <w:p w14:paraId="7F03E3A8" w14:textId="2B5BE9C7" w:rsidR="00627FAD" w:rsidRDefault="00627FAD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Nota: em alguns casos, pode acontecer que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Git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não esteja funcionando, aí é </w:t>
      </w:r>
      <w:r w:rsidR="002357C7">
        <w:rPr>
          <w:rFonts w:ascii="CelesteSansWeb-Bold" w:hAnsi="CelesteSansWeb-Bold"/>
          <w:sz w:val="24"/>
          <w:szCs w:val="40"/>
          <w:shd w:val="clear" w:color="auto" w:fill="FFFFFF"/>
        </w:rPr>
        <w:t xml:space="preserve">volta no menu File, </w:t>
      </w:r>
      <w:proofErr w:type="spellStart"/>
      <w:r w:rsidR="002357C7">
        <w:rPr>
          <w:rFonts w:ascii="CelesteSansWeb-Bold" w:hAnsi="CelesteSansWeb-Bold"/>
          <w:sz w:val="24"/>
          <w:szCs w:val="40"/>
          <w:shd w:val="clear" w:color="auto" w:fill="FFFFFF"/>
        </w:rPr>
        <w:t>Options</w:t>
      </w:r>
      <w:proofErr w:type="spellEnd"/>
      <w:r w:rsidR="002357C7">
        <w:rPr>
          <w:rFonts w:ascii="CelesteSansWeb-Bold" w:hAnsi="CelesteSansWeb-Bold"/>
          <w:sz w:val="24"/>
          <w:szCs w:val="40"/>
          <w:shd w:val="clear" w:color="auto" w:fill="FFFFFF"/>
        </w:rPr>
        <w:t xml:space="preserve">, e quando abrir na tela, clica em </w:t>
      </w:r>
      <w:proofErr w:type="spellStart"/>
      <w:r w:rsidR="002357C7">
        <w:rPr>
          <w:rFonts w:ascii="CelesteSansWeb-Bold" w:hAnsi="CelesteSansWeb-Bold"/>
          <w:sz w:val="24"/>
          <w:szCs w:val="40"/>
          <w:shd w:val="clear" w:color="auto" w:fill="FFFFFF"/>
        </w:rPr>
        <w:t>Git</w:t>
      </w:r>
      <w:proofErr w:type="spellEnd"/>
      <w:r w:rsidR="002357C7">
        <w:rPr>
          <w:rFonts w:ascii="CelesteSansWeb-Bold" w:hAnsi="CelesteSansWeb-Bold"/>
          <w:sz w:val="24"/>
          <w:szCs w:val="40"/>
          <w:shd w:val="clear" w:color="auto" w:fill="FFFFFF"/>
        </w:rPr>
        <w:t>, e deverá aparecer seu username e email ...</w:t>
      </w:r>
    </w:p>
    <w:p w14:paraId="0FFAF685" w14:textId="5393FDB8" w:rsidR="002357C7" w:rsidRDefault="002357C7" w:rsidP="002357C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B32452D" wp14:editId="1B9F9140">
            <wp:extent cx="6750685" cy="4684395"/>
            <wp:effectExtent l="0" t="0" r="0" b="190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68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BA71B" w14:textId="66F83476" w:rsidR="002357C7" w:rsidRDefault="002357C7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A partir daí clica sobre o username e sobre o email e clica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Save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.</w:t>
      </w:r>
      <w:r w:rsidR="00F6010C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 w:rsidR="00F6010C">
        <w:rPr>
          <w:rFonts w:ascii="CelesteSansWeb-Bold" w:hAnsi="CelesteSansWeb-Bold"/>
          <w:sz w:val="24"/>
          <w:szCs w:val="40"/>
          <w:shd w:val="clear" w:color="auto" w:fill="FFFFFF"/>
        </w:rPr>
        <w:t>Observer</w:t>
      </w:r>
      <w:proofErr w:type="spellEnd"/>
      <w:r w:rsidR="00F6010C">
        <w:rPr>
          <w:rFonts w:ascii="CelesteSansWeb-Bold" w:hAnsi="CelesteSansWeb-Bold"/>
          <w:sz w:val="24"/>
          <w:szCs w:val="40"/>
          <w:shd w:val="clear" w:color="auto" w:fill="FFFFFF"/>
        </w:rPr>
        <w:t xml:space="preserve"> que no micro novo, você não terá a pasta do projeto e terá de escolher no Github Desktop, </w:t>
      </w:r>
      <w:r w:rsidR="00F6010C" w:rsidRPr="00F6010C">
        <w:rPr>
          <w:rFonts w:ascii="CelesteSansWeb-Bold" w:hAnsi="CelesteSansWeb-Bold"/>
          <w:sz w:val="24"/>
          <w:szCs w:val="40"/>
          <w:highlight w:val="yellow"/>
          <w:shd w:val="clear" w:color="auto" w:fill="FFFFFF"/>
        </w:rPr>
        <w:t>um local e o projeto que vai querer adicionar no seu micro.</w:t>
      </w:r>
    </w:p>
    <w:p w14:paraId="5B0179F8" w14:textId="08D77C17" w:rsidR="00F6010C" w:rsidRDefault="00F6010C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8D6811A" wp14:editId="22F499EA">
            <wp:extent cx="6296025" cy="486727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02B16" w14:textId="103655E4" w:rsidR="00F6010C" w:rsidRDefault="00F6010C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Seleciona o projeto e pressiona Clonar o projeto ‘tal’ </w:t>
      </w:r>
    </w:p>
    <w:p w14:paraId="18ED930E" w14:textId="180AA20B" w:rsidR="00F6010C" w:rsidRDefault="00F6010C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FCB6169" wp14:editId="44B97904">
            <wp:extent cx="6743700" cy="4676775"/>
            <wp:effectExtent l="0" t="0" r="0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73C29" w14:textId="0B3E6CD7" w:rsidR="00F6010C" w:rsidRDefault="00F6010C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>A próxima tela vai te perguntar em qual pasta você deseja guardar seu projeto:</w:t>
      </w:r>
    </w:p>
    <w:p w14:paraId="74E21F56" w14:textId="23260DE0" w:rsidR="00F6010C" w:rsidRDefault="009B3E4A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2580543" wp14:editId="30B8D656">
            <wp:extent cx="6750685" cy="4665345"/>
            <wp:effectExtent l="0" t="0" r="0" b="190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66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F1ED3" w14:textId="153377CE" w:rsidR="009B3E4A" w:rsidRDefault="009B3E4A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Clica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choose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... ele te dará acesso à pasta de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Documents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onde você criará uma pasta (nome Estudos)</w:t>
      </w:r>
    </w:p>
    <w:p w14:paraId="7287CEBC" w14:textId="6BAF6651" w:rsidR="009B3E4A" w:rsidRDefault="009B3E4A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3A2483CE" wp14:editId="3E9CFFFC">
            <wp:extent cx="6467475" cy="4466942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4043" cy="4471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17287" w14:textId="28152D81" w:rsidR="002357C7" w:rsidRDefault="002357C7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F7F883A" w14:textId="320A4B36" w:rsidR="009B3E4A" w:rsidRDefault="00C4105E" w:rsidP="00C4105E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854F717" wp14:editId="4AD6EB36">
            <wp:extent cx="6496050" cy="4514204"/>
            <wp:effectExtent l="0" t="0" r="0" b="127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576" cy="4516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4333A" w14:textId="1377B69A" w:rsidR="00C4105E" w:rsidRDefault="00445C8D" w:rsidP="00C4105E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Veja que logo em seguida já aparece a pasta recém criada na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Documents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...</w:t>
      </w:r>
    </w:p>
    <w:p w14:paraId="72A4EC76" w14:textId="77777777" w:rsidR="00445C8D" w:rsidRDefault="00445C8D" w:rsidP="00C4105E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6A3F48D1" w14:textId="3C1065C0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2829681" wp14:editId="4D9CCD2B">
            <wp:extent cx="5734050" cy="4379206"/>
            <wp:effectExtent l="0" t="0" r="0" b="254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074" cy="438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C4C64" w14:textId="1E905C8A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Em seguida clica em clone ...</w:t>
      </w:r>
    </w:p>
    <w:p w14:paraId="233AD1F5" w14:textId="4919F433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A7B3F67" wp14:editId="18C389B0">
            <wp:extent cx="6743700" cy="4714875"/>
            <wp:effectExtent l="0" t="0" r="0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A14E2" w14:textId="2C1C4857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Na sequência ele começa a clonar os arquivos na sua pasta ...</w:t>
      </w:r>
    </w:p>
    <w:p w14:paraId="360BFD98" w14:textId="5410030D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856D204" wp14:editId="60DCAA8F">
            <wp:extent cx="6743700" cy="470535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1F493" w14:textId="4C64E5FE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Depois de alguns segundos ... </w:t>
      </w:r>
    </w:p>
    <w:p w14:paraId="55D82CCB" w14:textId="0572FB15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C8309D4" wp14:editId="1B0E0F70">
            <wp:extent cx="5934075" cy="4525527"/>
            <wp:effectExtent l="0" t="0" r="0" b="889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137" cy="4527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6FB5E" w14:textId="14CCE6C5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Confirmando que os arquivos do projeto foram clonados para seu novo micro ...</w:t>
      </w:r>
    </w:p>
    <w:p w14:paraId="13BDCCF7" w14:textId="364C5995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Clica em abrir projeto com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VSCode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...</w:t>
      </w:r>
    </w:p>
    <w:p w14:paraId="2A156C1E" w14:textId="24DFB0A2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8D631D8" wp14:editId="6BF15891">
            <wp:extent cx="6238875" cy="4344301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876" cy="4345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7F75E" w14:textId="0CB62B41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Pronto já estamos com o projeto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html-css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completo e no VSC pronto para edição ...</w:t>
      </w:r>
    </w:p>
    <w:p w14:paraId="43A605D3" w14:textId="42274D00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7804E88" wp14:editId="7EF96F14">
            <wp:extent cx="6591300" cy="4226625"/>
            <wp:effectExtent l="0" t="0" r="0" b="254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3146" cy="4227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1C0DA" w14:textId="1B8A45C8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Vamos fazer um teste, criando uma nova pasta com o ex022 ...</w:t>
      </w:r>
    </w:p>
    <w:p w14:paraId="22A3CEF8" w14:textId="299D6FEF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76E54A38" wp14:editId="2266DC0F">
            <wp:extent cx="6486525" cy="4177762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3823" cy="4182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BF7E6" w14:textId="33402EF6" w:rsidR="007A728D" w:rsidRDefault="000C39F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Vamos criar ainda um arquivo index.html dentro da pasta ex022 ...</w:t>
      </w:r>
    </w:p>
    <w:p w14:paraId="405668C9" w14:textId="20772AF5" w:rsidR="000C39FA" w:rsidRDefault="000C39F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CDEACBF" wp14:editId="417AD62C">
            <wp:extent cx="6429375" cy="4177278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141" cy="417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7ABBC" w14:textId="736B5EDD" w:rsidR="000C39FA" w:rsidRDefault="000C39F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Vamos fazer um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Commit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copiar para o Github Desktop o arquivo recém criado ...</w:t>
      </w:r>
    </w:p>
    <w:p w14:paraId="79232A2F" w14:textId="05078F2E" w:rsidR="000C39FA" w:rsidRDefault="000C39F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516C849A" wp14:editId="7B87A9B7">
            <wp:extent cx="6743700" cy="489585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C8F29" w14:textId="5E5448AB" w:rsidR="00EF5E9A" w:rsidRDefault="00EF5E9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Uma vez feito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Commit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inserindo os arquivos no Github Desktop, clicamos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Push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Orign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Commitar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o Github </w:t>
      </w:r>
    </w:p>
    <w:p w14:paraId="6274B4FD" w14:textId="37485109" w:rsidR="00EF5E9A" w:rsidRDefault="00EF5E9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7410D48" wp14:editId="4CDD9D6D">
            <wp:extent cx="6486525" cy="4452615"/>
            <wp:effectExtent l="0" t="0" r="0" b="571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8961" cy="4454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98F79" w14:textId="0DA2FCD7" w:rsidR="00EF5E9A" w:rsidRDefault="00EF5E9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Pronto tudo salvo no Github Remote ,,,</w:t>
      </w:r>
    </w:p>
    <w:p w14:paraId="40CA8A3D" w14:textId="66158D77" w:rsidR="00EF5E9A" w:rsidRDefault="00EF5E9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749FDE4" wp14:editId="73A782CC">
            <wp:extent cx="6743700" cy="466725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10CEF" w14:textId="0441C2C2" w:rsidR="00EF5E9A" w:rsidRDefault="00960E6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Se quiser é só acessar seu repositório publico no Github Remote (não precisa nem estar logado pra enxergar o trabalho recentemente salvo).</w:t>
      </w:r>
    </w:p>
    <w:p w14:paraId="69D940B3" w14:textId="15FB8F7D" w:rsidR="00960E67" w:rsidRDefault="00960E6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61B0BF35" wp14:editId="4CCBAFBE">
            <wp:extent cx="6543675" cy="3660022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5390" cy="3660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F3BCE" w14:textId="74A2A18C" w:rsidR="000C39FA" w:rsidRDefault="00960E6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Mas, como fazer para remover este repositório da máquina da faculdade (p.ex.) pois outras pessoas poderão acessar meus trabalhos ?</w:t>
      </w:r>
    </w:p>
    <w:p w14:paraId="1E1C725F" w14:textId="2CD3EF89" w:rsidR="00960E67" w:rsidRDefault="00960E6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Simples, fecha tudo, deixa só o Github Desktop aberto, vai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Repository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seleciona Remove</w:t>
      </w:r>
    </w:p>
    <w:p w14:paraId="59991D4E" w14:textId="77777777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C30F5DA" w14:textId="62061E90" w:rsidR="00960E6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CAC2693" wp14:editId="152939D5">
            <wp:extent cx="6743700" cy="464820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F635D" w14:textId="032BF33C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A8EC545" wp14:editId="0A983B8F">
            <wp:extent cx="6562725" cy="4544707"/>
            <wp:effectExtent l="0" t="0" r="0" b="825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728" cy="4547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EF846" w14:textId="1A515537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Pronto, após confirmar e Remover, ele irá apagar todos os arquivos deixando apenas a pasta Estudos ...</w:t>
      </w:r>
    </w:p>
    <w:p w14:paraId="3D3EE4BD" w14:textId="0D319B38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35743960" wp14:editId="77B6DF32">
            <wp:extent cx="6238875" cy="4762500"/>
            <wp:effectExtent l="0" t="0" r="9525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C64A6" w14:textId="6020463A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Antes de desligar o computador, terá 3 passos para finalizar o Github Desktop ...</w:t>
      </w:r>
    </w:p>
    <w:p w14:paraId="513307E5" w14:textId="1F3036D3" w:rsidR="00D83FB7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FAF2CBA" wp14:editId="46BC38C9">
            <wp:extent cx="6743700" cy="468630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3FA52" w14:textId="3D9C1D29" w:rsidR="00E411E2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Clica em File,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Options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,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Accounts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Sign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Out ...</w:t>
      </w:r>
    </w:p>
    <w:p w14:paraId="29177F1E" w14:textId="678374D8" w:rsidR="00E411E2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Na mesma tela de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Options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, clicar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Git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apagar seu usuário e email ... e</w:t>
      </w:r>
      <w:r w:rsidRPr="00E411E2">
        <w:rPr>
          <w:rFonts w:ascii="CelesteSansWeb-Bold" w:hAnsi="CelesteSansWeb-Bold"/>
          <w:color w:val="FF0000"/>
          <w:sz w:val="24"/>
          <w:szCs w:val="40"/>
          <w:shd w:val="clear" w:color="auto" w:fill="FFFFFF"/>
        </w:rPr>
        <w:t xml:space="preserve"> </w:t>
      </w:r>
      <w:proofErr w:type="spellStart"/>
      <w:r w:rsidRPr="00E411E2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Save</w:t>
      </w:r>
      <w:proofErr w:type="spellEnd"/>
      <w:r w:rsidRPr="00E411E2">
        <w:rPr>
          <w:rFonts w:ascii="CelesteSansWeb-Bold" w:hAnsi="CelesteSansWeb-Bold"/>
          <w:color w:val="FF0000"/>
          <w:sz w:val="24"/>
          <w:szCs w:val="40"/>
          <w:shd w:val="clear" w:color="auto" w:fill="FFFFFF"/>
        </w:rPr>
        <w:t xml:space="preserve"> </w:t>
      </w:r>
    </w:p>
    <w:p w14:paraId="00794E29" w14:textId="39266753" w:rsidR="00E411E2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2A39CEB" wp14:editId="3CD9AD6E">
            <wp:extent cx="6743700" cy="4657725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6A15D" w14:textId="5A4ACE95" w:rsidR="00E411E2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>E Terceira e última coisa, Fechar o Github Desktop e clicar sobre a lixeira e esvaziá-la.</w:t>
      </w:r>
    </w:p>
    <w:p w14:paraId="02E41F78" w14:textId="1D835B1C" w:rsidR="0083198D" w:rsidRDefault="008319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1FAAA71" wp14:editId="5A0FF3DE">
            <wp:extent cx="2428875" cy="1885950"/>
            <wp:effectExtent l="0" t="0" r="952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B0881" w14:textId="782ED1E0" w:rsidR="0083198D" w:rsidRDefault="008319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Só pra confirmar, faço login na pasta Github Remote, e confirmo que os arquivos estão intactos ...</w:t>
      </w:r>
    </w:p>
    <w:p w14:paraId="37367882" w14:textId="607A003C" w:rsidR="0083198D" w:rsidRDefault="008319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6FD86863" wp14:editId="64C6F46E">
            <wp:extent cx="6743700" cy="3933825"/>
            <wp:effectExtent l="0" t="0" r="0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7E3B3" w14:textId="28E5622F" w:rsidR="0083198D" w:rsidRDefault="008319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02F45ED9" w14:textId="143C51C4" w:rsidR="0083198D" w:rsidRDefault="00622828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Para maior segurança de acesso ao seu Github, é importante que utilize a Autenticação em Dois Fatores.</w:t>
      </w:r>
    </w:p>
    <w:p w14:paraId="6919921C" w14:textId="5A4CDD64" w:rsidR="00622828" w:rsidRDefault="00622828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Mais detalhes assista este vídeo </w:t>
      </w:r>
      <w:hyperlink r:id="rId57" w:history="1">
        <w:r w:rsidRPr="00EA562F">
          <w:rPr>
            <w:rStyle w:val="Hyperlink"/>
            <w:rFonts w:ascii="CelesteSansWeb-Bold" w:hAnsi="CelesteSansWeb-Bold"/>
            <w:sz w:val="24"/>
            <w:szCs w:val="40"/>
            <w:shd w:val="clear" w:color="auto" w:fill="FFFFFF"/>
          </w:rPr>
          <w:t>https://www.youtube.com/watch?v=bsI6P_IM_hg</w:t>
        </w:r>
      </w:hyperlink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51D619B2" w14:textId="728135CE" w:rsidR="00622828" w:rsidRDefault="00622828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640187CF" w14:textId="5CE208B3" w:rsidR="009E2656" w:rsidRDefault="009E2656" w:rsidP="009E2656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36"/>
          <w:szCs w:val="36"/>
        </w:rPr>
      </w:pPr>
      <w:r w:rsidRPr="009E2656">
        <w:rPr>
          <w:rFonts w:ascii="Roboto" w:hAnsi="Roboto"/>
          <w:color w:val="FF0000"/>
          <w:highlight w:val="yellow"/>
        </w:rPr>
        <w:t>Capítulo 19 Aula 01</w:t>
      </w:r>
      <w:r w:rsidRPr="009E2656">
        <w:rPr>
          <w:rFonts w:ascii="Roboto" w:hAnsi="Roboto"/>
          <w:color w:val="FF0000"/>
        </w:rPr>
        <w:t xml:space="preserve"> </w:t>
      </w:r>
      <w:r w:rsidRPr="009E2656">
        <w:rPr>
          <w:rFonts w:ascii="Roboto" w:hAnsi="Roboto"/>
          <w:sz w:val="36"/>
          <w:szCs w:val="36"/>
        </w:rPr>
        <w:t>– Trabalhando com imagens de fundo</w:t>
      </w:r>
      <w:r>
        <w:rPr>
          <w:rFonts w:ascii="Roboto" w:hAnsi="Roboto"/>
          <w:sz w:val="36"/>
          <w:szCs w:val="36"/>
        </w:rPr>
        <w:t xml:space="preserve"> </w:t>
      </w:r>
    </w:p>
    <w:p w14:paraId="66749BC2" w14:textId="0F6050CD" w:rsidR="009E2656" w:rsidRDefault="00C37F57" w:rsidP="00C37F57">
      <w:pPr>
        <w:pStyle w:val="Ttulo1"/>
        <w:shd w:val="clear" w:color="auto" w:fill="FFFFFF"/>
        <w:spacing w:before="0" w:beforeAutospacing="0" w:after="120" w:afterAutospacing="0"/>
        <w:jc w:val="both"/>
        <w:textAlignment w:val="baseline"/>
        <w:rPr>
          <w:rFonts w:ascii="Roboto" w:hAnsi="Roboto"/>
          <w:b w:val="0"/>
          <w:bCs w:val="0"/>
          <w:sz w:val="24"/>
          <w:szCs w:val="24"/>
        </w:rPr>
      </w:pPr>
      <w:r>
        <w:rPr>
          <w:rFonts w:ascii="Roboto" w:hAnsi="Roboto"/>
          <w:b w:val="0"/>
          <w:bCs w:val="0"/>
          <w:sz w:val="24"/>
          <w:szCs w:val="24"/>
        </w:rPr>
        <w:t>Estas Imagens de Fundo, n</w:t>
      </w:r>
      <w:r w:rsidR="002769F3" w:rsidRPr="002769F3">
        <w:rPr>
          <w:rFonts w:ascii="Roboto" w:hAnsi="Roboto"/>
          <w:b w:val="0"/>
          <w:bCs w:val="0"/>
          <w:sz w:val="24"/>
          <w:szCs w:val="24"/>
        </w:rPr>
        <w:t>ão são consideradas estas imagens</w:t>
      </w:r>
      <w:r>
        <w:rPr>
          <w:rFonts w:ascii="Roboto" w:hAnsi="Roboto"/>
          <w:b w:val="0"/>
          <w:bCs w:val="0"/>
          <w:sz w:val="24"/>
          <w:szCs w:val="24"/>
        </w:rPr>
        <w:t xml:space="preserve"> que compõem seu site</w:t>
      </w:r>
      <w:r w:rsidR="002769F3" w:rsidRPr="002769F3">
        <w:rPr>
          <w:rFonts w:ascii="Roboto" w:hAnsi="Roboto"/>
          <w:b w:val="0"/>
          <w:bCs w:val="0"/>
          <w:sz w:val="24"/>
          <w:szCs w:val="24"/>
        </w:rPr>
        <w:t xml:space="preserve">, como conteúdo de seus desenvolvimentos </w:t>
      </w:r>
      <w:proofErr w:type="spellStart"/>
      <w:r w:rsidR="002769F3" w:rsidRPr="002769F3">
        <w:rPr>
          <w:rFonts w:ascii="Roboto" w:hAnsi="Roboto"/>
          <w:b w:val="0"/>
          <w:bCs w:val="0"/>
          <w:sz w:val="24"/>
          <w:szCs w:val="24"/>
        </w:rPr>
        <w:t>html</w:t>
      </w:r>
      <w:proofErr w:type="spellEnd"/>
      <w:r w:rsidR="002769F3" w:rsidRPr="002769F3">
        <w:rPr>
          <w:rFonts w:ascii="Roboto" w:hAnsi="Roboto"/>
          <w:b w:val="0"/>
          <w:bCs w:val="0"/>
          <w:sz w:val="24"/>
          <w:szCs w:val="24"/>
        </w:rPr>
        <w:t>, mas um complemento</w:t>
      </w:r>
      <w:r>
        <w:rPr>
          <w:rFonts w:ascii="Roboto" w:hAnsi="Roboto"/>
          <w:b w:val="0"/>
          <w:bCs w:val="0"/>
          <w:sz w:val="24"/>
          <w:szCs w:val="24"/>
        </w:rPr>
        <w:t xml:space="preserve"> que apenas seja um melhoramento do visual que você irá apresentar ao seu cliente, em suas páginas </w:t>
      </w:r>
      <w:proofErr w:type="spellStart"/>
      <w:r>
        <w:rPr>
          <w:rFonts w:ascii="Roboto" w:hAnsi="Roboto"/>
          <w:b w:val="0"/>
          <w:bCs w:val="0"/>
          <w:sz w:val="24"/>
          <w:szCs w:val="24"/>
        </w:rPr>
        <w:t>html-css</w:t>
      </w:r>
      <w:proofErr w:type="spellEnd"/>
      <w:r>
        <w:rPr>
          <w:rFonts w:ascii="Roboto" w:hAnsi="Roboto"/>
          <w:b w:val="0"/>
          <w:bCs w:val="0"/>
          <w:sz w:val="24"/>
          <w:szCs w:val="24"/>
        </w:rPr>
        <w:t xml:space="preserve">. Baixar alguns arquivos e fazer alguns testes. </w:t>
      </w:r>
    </w:p>
    <w:p w14:paraId="7D088071" w14:textId="77777777" w:rsidR="00C37F57" w:rsidRPr="002769F3" w:rsidRDefault="00C37F57" w:rsidP="00C37F57">
      <w:pPr>
        <w:pStyle w:val="Ttulo1"/>
        <w:shd w:val="clear" w:color="auto" w:fill="FFFFFF"/>
        <w:spacing w:before="0" w:beforeAutospacing="0" w:after="120" w:afterAutospacing="0"/>
        <w:jc w:val="both"/>
        <w:textAlignment w:val="baseline"/>
        <w:rPr>
          <w:rFonts w:ascii="Roboto" w:hAnsi="Roboto"/>
          <w:b w:val="0"/>
          <w:bCs w:val="0"/>
          <w:sz w:val="24"/>
          <w:szCs w:val="24"/>
        </w:rPr>
      </w:pPr>
    </w:p>
    <w:p w14:paraId="61FA1060" w14:textId="77777777" w:rsidR="009E2656" w:rsidRDefault="009E2656" w:rsidP="00C37F57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5293B964" w14:textId="77777777" w:rsidR="00E411E2" w:rsidRPr="00115C5D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sectPr w:rsidR="00E411E2" w:rsidRPr="00115C5D" w:rsidSect="005F3A6D">
      <w:pgSz w:w="11906" w:h="16838"/>
      <w:pgMar w:top="709" w:right="566" w:bottom="568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elesteSansWeb-Bold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A83742"/>
    <w:multiLevelType w:val="multilevel"/>
    <w:tmpl w:val="303E14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D534813"/>
    <w:multiLevelType w:val="multilevel"/>
    <w:tmpl w:val="A6EA0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/>
  <w:attachedTemplate r:id="rId1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0630"/>
    <w:rsid w:val="00003C24"/>
    <w:rsid w:val="00035176"/>
    <w:rsid w:val="00065F5A"/>
    <w:rsid w:val="00080980"/>
    <w:rsid w:val="000952A3"/>
    <w:rsid w:val="000A250D"/>
    <w:rsid w:val="000A3215"/>
    <w:rsid w:val="000A747E"/>
    <w:rsid w:val="000B1501"/>
    <w:rsid w:val="000C39FA"/>
    <w:rsid w:val="00103DDF"/>
    <w:rsid w:val="00114477"/>
    <w:rsid w:val="00115C5D"/>
    <w:rsid w:val="00157009"/>
    <w:rsid w:val="0016677B"/>
    <w:rsid w:val="001B4DB4"/>
    <w:rsid w:val="00216920"/>
    <w:rsid w:val="00216DD8"/>
    <w:rsid w:val="002357C7"/>
    <w:rsid w:val="00275FBA"/>
    <w:rsid w:val="002769F3"/>
    <w:rsid w:val="002A26D2"/>
    <w:rsid w:val="002A7A6A"/>
    <w:rsid w:val="002E069F"/>
    <w:rsid w:val="002E1995"/>
    <w:rsid w:val="00355F7D"/>
    <w:rsid w:val="003B671F"/>
    <w:rsid w:val="003C07D9"/>
    <w:rsid w:val="00421471"/>
    <w:rsid w:val="004302CC"/>
    <w:rsid w:val="00445C8D"/>
    <w:rsid w:val="00452B3D"/>
    <w:rsid w:val="004665A5"/>
    <w:rsid w:val="0047255A"/>
    <w:rsid w:val="004912FE"/>
    <w:rsid w:val="004D5815"/>
    <w:rsid w:val="00502DA5"/>
    <w:rsid w:val="00505103"/>
    <w:rsid w:val="005A0404"/>
    <w:rsid w:val="005C26E9"/>
    <w:rsid w:val="005D00FB"/>
    <w:rsid w:val="005D20F0"/>
    <w:rsid w:val="005E0527"/>
    <w:rsid w:val="005E483F"/>
    <w:rsid w:val="005F3A6D"/>
    <w:rsid w:val="006119CA"/>
    <w:rsid w:val="00622828"/>
    <w:rsid w:val="00627FAD"/>
    <w:rsid w:val="00667A94"/>
    <w:rsid w:val="006F582F"/>
    <w:rsid w:val="007A1E9E"/>
    <w:rsid w:val="007A728D"/>
    <w:rsid w:val="007B36D8"/>
    <w:rsid w:val="0083198D"/>
    <w:rsid w:val="00852B14"/>
    <w:rsid w:val="00893F70"/>
    <w:rsid w:val="008C4BE0"/>
    <w:rsid w:val="008D56CD"/>
    <w:rsid w:val="008D5C84"/>
    <w:rsid w:val="008E423F"/>
    <w:rsid w:val="0094449C"/>
    <w:rsid w:val="00955A3D"/>
    <w:rsid w:val="00960E67"/>
    <w:rsid w:val="0099077D"/>
    <w:rsid w:val="009A4D95"/>
    <w:rsid w:val="009B28CB"/>
    <w:rsid w:val="009B3E4A"/>
    <w:rsid w:val="009B6907"/>
    <w:rsid w:val="009B6EBD"/>
    <w:rsid w:val="009C268B"/>
    <w:rsid w:val="009E2656"/>
    <w:rsid w:val="009F245E"/>
    <w:rsid w:val="00B12FCD"/>
    <w:rsid w:val="00B25CDA"/>
    <w:rsid w:val="00BF33B0"/>
    <w:rsid w:val="00C37F57"/>
    <w:rsid w:val="00C4105E"/>
    <w:rsid w:val="00C67FE9"/>
    <w:rsid w:val="00C70043"/>
    <w:rsid w:val="00C84688"/>
    <w:rsid w:val="00CC1015"/>
    <w:rsid w:val="00D07543"/>
    <w:rsid w:val="00D4040B"/>
    <w:rsid w:val="00D60630"/>
    <w:rsid w:val="00D73368"/>
    <w:rsid w:val="00D83FB7"/>
    <w:rsid w:val="00DF5B16"/>
    <w:rsid w:val="00E411E2"/>
    <w:rsid w:val="00E641E7"/>
    <w:rsid w:val="00E75CC9"/>
    <w:rsid w:val="00E9150B"/>
    <w:rsid w:val="00EF5E9A"/>
    <w:rsid w:val="00F0252C"/>
    <w:rsid w:val="00F27E4F"/>
    <w:rsid w:val="00F6010C"/>
    <w:rsid w:val="00F82A41"/>
    <w:rsid w:val="00F9751D"/>
    <w:rsid w:val="00FD27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B79EE1"/>
  <w15:chartTrackingRefBased/>
  <w15:docId w15:val="{24309B5D-894C-4612-A234-321857BC30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0404"/>
  </w:style>
  <w:style w:type="paragraph" w:styleId="Ttulo1">
    <w:name w:val="heading 1"/>
    <w:basedOn w:val="Normal"/>
    <w:link w:val="Ttulo1Char"/>
    <w:uiPriority w:val="9"/>
    <w:qFormat/>
    <w:rsid w:val="000952A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5E0527"/>
    <w:pPr>
      <w:keepNext/>
      <w:jc w:val="center"/>
      <w:outlineLvl w:val="1"/>
    </w:pPr>
    <w:rPr>
      <w:b/>
      <w:bCs/>
      <w:sz w:val="28"/>
      <w:szCs w:val="28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DF5B16"/>
    <w:pPr>
      <w:keepNext/>
      <w:spacing w:after="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2A7A6A"/>
    <w:pPr>
      <w:keepNext/>
      <w:jc w:val="center"/>
      <w:outlineLvl w:val="3"/>
    </w:pPr>
    <w:rPr>
      <w:b/>
      <w:bCs/>
      <w:sz w:val="48"/>
      <w:szCs w:val="48"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00035176"/>
    <w:pPr>
      <w:keepNext/>
      <w:jc w:val="center"/>
      <w:outlineLvl w:val="4"/>
    </w:pPr>
    <w:rPr>
      <w:b/>
      <w:bCs/>
      <w:sz w:val="44"/>
      <w:szCs w:val="4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0952A3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customStyle="1" w:styleId="prefixo">
    <w:name w:val="prefixo"/>
    <w:basedOn w:val="Fontepargpadro"/>
    <w:rsid w:val="000952A3"/>
  </w:style>
  <w:style w:type="character" w:styleId="Hyperlink">
    <w:name w:val="Hyperlink"/>
    <w:basedOn w:val="Fontepargpadro"/>
    <w:uiPriority w:val="99"/>
    <w:unhideWhenUsed/>
    <w:rsid w:val="000952A3"/>
    <w:rPr>
      <w:color w:val="0000FF"/>
      <w:u w:val="single"/>
    </w:rPr>
  </w:style>
  <w:style w:type="character" w:customStyle="1" w:styleId="origem">
    <w:name w:val="origem"/>
    <w:basedOn w:val="Fontepargpadro"/>
    <w:rsid w:val="000952A3"/>
  </w:style>
  <w:style w:type="paragraph" w:styleId="NormalWeb">
    <w:name w:val="Normal (Web)"/>
    <w:basedOn w:val="Normal"/>
    <w:uiPriority w:val="99"/>
    <w:semiHidden/>
    <w:unhideWhenUsed/>
    <w:rsid w:val="000952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0952A3"/>
    <w:rPr>
      <w:b/>
      <w:bCs/>
    </w:rPr>
  </w:style>
  <w:style w:type="paragraph" w:styleId="Corpodetexto">
    <w:name w:val="Body Text"/>
    <w:basedOn w:val="Normal"/>
    <w:link w:val="CorpodetextoChar"/>
    <w:uiPriority w:val="99"/>
    <w:unhideWhenUsed/>
    <w:rsid w:val="000952A3"/>
    <w:pPr>
      <w:spacing w:after="0" w:line="348" w:lineRule="atLeast"/>
      <w:textAlignment w:val="baseline"/>
    </w:pPr>
    <w:rPr>
      <w:rFonts w:ascii="inherit" w:eastAsia="Times New Roman" w:hAnsi="inherit" w:cs="Times New Roman"/>
      <w:b/>
      <w:bCs/>
      <w:color w:val="333333"/>
      <w:spacing w:val="-5"/>
      <w:sz w:val="27"/>
      <w:szCs w:val="28"/>
      <w:lang w:eastAsia="pt-BR"/>
    </w:rPr>
  </w:style>
  <w:style w:type="character" w:customStyle="1" w:styleId="CorpodetextoChar">
    <w:name w:val="Corpo de texto Char"/>
    <w:basedOn w:val="Fontepargpadro"/>
    <w:link w:val="Corpodetexto"/>
    <w:uiPriority w:val="99"/>
    <w:rsid w:val="000952A3"/>
    <w:rPr>
      <w:rFonts w:ascii="inherit" w:eastAsia="Times New Roman" w:hAnsi="inherit" w:cs="Times New Roman"/>
      <w:b/>
      <w:bCs/>
      <w:color w:val="333333"/>
      <w:spacing w:val="-5"/>
      <w:sz w:val="27"/>
      <w:szCs w:val="28"/>
      <w:lang w:eastAsia="pt-BR"/>
    </w:rPr>
  </w:style>
  <w:style w:type="paragraph" w:styleId="Corpodetexto2">
    <w:name w:val="Body Text 2"/>
    <w:basedOn w:val="Normal"/>
    <w:link w:val="Corpodetexto2Char"/>
    <w:uiPriority w:val="99"/>
    <w:unhideWhenUsed/>
    <w:rsid w:val="000952A3"/>
    <w:pPr>
      <w:spacing w:after="0" w:line="348" w:lineRule="atLeast"/>
      <w:textAlignment w:val="baseline"/>
    </w:pPr>
    <w:rPr>
      <w:rFonts w:ascii="inherit" w:eastAsia="Times New Roman" w:hAnsi="inherit" w:cs="Times New Roman"/>
      <w:b/>
      <w:bCs/>
      <w:color w:val="333333"/>
      <w:spacing w:val="-5"/>
      <w:sz w:val="29"/>
      <w:szCs w:val="32"/>
      <w:lang w:eastAsia="pt-BR"/>
    </w:rPr>
  </w:style>
  <w:style w:type="character" w:customStyle="1" w:styleId="Corpodetexto2Char">
    <w:name w:val="Corpo de texto 2 Char"/>
    <w:basedOn w:val="Fontepargpadro"/>
    <w:link w:val="Corpodetexto2"/>
    <w:uiPriority w:val="99"/>
    <w:rsid w:val="000952A3"/>
    <w:rPr>
      <w:rFonts w:ascii="inherit" w:eastAsia="Times New Roman" w:hAnsi="inherit" w:cs="Times New Roman"/>
      <w:b/>
      <w:bCs/>
      <w:color w:val="333333"/>
      <w:spacing w:val="-5"/>
      <w:sz w:val="29"/>
      <w:szCs w:val="32"/>
      <w:lang w:eastAsia="pt-BR"/>
    </w:rPr>
  </w:style>
  <w:style w:type="paragraph" w:styleId="Corpodetexto3">
    <w:name w:val="Body Text 3"/>
    <w:basedOn w:val="Normal"/>
    <w:link w:val="Corpodetexto3Char"/>
    <w:uiPriority w:val="99"/>
    <w:unhideWhenUsed/>
    <w:rsid w:val="000952A3"/>
    <w:pPr>
      <w:shd w:val="clear" w:color="auto" w:fill="FFFFFF"/>
      <w:spacing w:after="225" w:line="240" w:lineRule="atLeast"/>
      <w:jc w:val="center"/>
      <w:textAlignment w:val="baseline"/>
      <w:outlineLvl w:val="0"/>
    </w:pPr>
    <w:rPr>
      <w:rFonts w:ascii="Arial" w:eastAsia="Times New Roman" w:hAnsi="Arial" w:cs="Arial"/>
      <w:b/>
      <w:bCs/>
      <w:color w:val="3C3C3C"/>
      <w:spacing w:val="-14"/>
      <w:kern w:val="36"/>
      <w:sz w:val="54"/>
      <w:szCs w:val="54"/>
      <w:lang w:eastAsia="pt-BR"/>
    </w:rPr>
  </w:style>
  <w:style w:type="character" w:customStyle="1" w:styleId="Corpodetexto3Char">
    <w:name w:val="Corpo de texto 3 Char"/>
    <w:basedOn w:val="Fontepargpadro"/>
    <w:link w:val="Corpodetexto3"/>
    <w:uiPriority w:val="99"/>
    <w:rsid w:val="000952A3"/>
    <w:rPr>
      <w:rFonts w:ascii="Arial" w:eastAsia="Times New Roman" w:hAnsi="Arial" w:cs="Arial"/>
      <w:b/>
      <w:bCs/>
      <w:color w:val="3C3C3C"/>
      <w:spacing w:val="-14"/>
      <w:kern w:val="36"/>
      <w:sz w:val="54"/>
      <w:szCs w:val="54"/>
      <w:shd w:val="clear" w:color="auto" w:fill="FFFFFF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5E0527"/>
    <w:rPr>
      <w:b/>
      <w:bCs/>
      <w:sz w:val="28"/>
      <w:szCs w:val="28"/>
    </w:rPr>
  </w:style>
  <w:style w:type="character" w:customStyle="1" w:styleId="Ttulo3Char">
    <w:name w:val="Título 3 Char"/>
    <w:basedOn w:val="Fontepargpadro"/>
    <w:link w:val="Ttulo3"/>
    <w:uiPriority w:val="9"/>
    <w:rsid w:val="00DF5B16"/>
    <w:rPr>
      <w:b/>
      <w:bCs/>
      <w:sz w:val="28"/>
      <w:szCs w:val="28"/>
    </w:rPr>
  </w:style>
  <w:style w:type="character" w:styleId="MenoPendente">
    <w:name w:val="Unresolved Mention"/>
    <w:basedOn w:val="Fontepargpadro"/>
    <w:uiPriority w:val="99"/>
    <w:semiHidden/>
    <w:unhideWhenUsed/>
    <w:rsid w:val="002A26D2"/>
    <w:rPr>
      <w:color w:val="605E5C"/>
      <w:shd w:val="clear" w:color="auto" w:fill="E1DFDD"/>
    </w:rPr>
  </w:style>
  <w:style w:type="paragraph" w:styleId="Ttulo">
    <w:name w:val="Title"/>
    <w:basedOn w:val="Normal"/>
    <w:next w:val="Normal"/>
    <w:link w:val="TtuloChar"/>
    <w:uiPriority w:val="10"/>
    <w:qFormat/>
    <w:rsid w:val="002A7A6A"/>
    <w:pPr>
      <w:jc w:val="center"/>
    </w:pPr>
    <w:rPr>
      <w:b/>
      <w:bCs/>
      <w:sz w:val="36"/>
      <w:szCs w:val="36"/>
    </w:rPr>
  </w:style>
  <w:style w:type="character" w:customStyle="1" w:styleId="TtuloChar">
    <w:name w:val="Título Char"/>
    <w:basedOn w:val="Fontepargpadro"/>
    <w:link w:val="Ttulo"/>
    <w:uiPriority w:val="10"/>
    <w:rsid w:val="002A7A6A"/>
    <w:rPr>
      <w:b/>
      <w:bCs/>
      <w:sz w:val="36"/>
      <w:szCs w:val="36"/>
    </w:rPr>
  </w:style>
  <w:style w:type="character" w:customStyle="1" w:styleId="Ttulo4Char">
    <w:name w:val="Título 4 Char"/>
    <w:basedOn w:val="Fontepargpadro"/>
    <w:link w:val="Ttulo4"/>
    <w:uiPriority w:val="9"/>
    <w:rsid w:val="002A7A6A"/>
    <w:rPr>
      <w:b/>
      <w:bCs/>
      <w:sz w:val="48"/>
      <w:szCs w:val="48"/>
    </w:rPr>
  </w:style>
  <w:style w:type="paragraph" w:styleId="Subttulo">
    <w:name w:val="Subtitle"/>
    <w:basedOn w:val="Normal"/>
    <w:next w:val="Normal"/>
    <w:link w:val="SubttuloChar"/>
    <w:uiPriority w:val="11"/>
    <w:qFormat/>
    <w:rsid w:val="00035176"/>
    <w:pPr>
      <w:jc w:val="center"/>
    </w:pPr>
    <w:rPr>
      <w:b/>
      <w:bCs/>
    </w:rPr>
  </w:style>
  <w:style w:type="character" w:customStyle="1" w:styleId="SubttuloChar">
    <w:name w:val="Subtítulo Char"/>
    <w:basedOn w:val="Fontepargpadro"/>
    <w:link w:val="Subttulo"/>
    <w:uiPriority w:val="11"/>
    <w:rsid w:val="00035176"/>
    <w:rPr>
      <w:b/>
      <w:bCs/>
    </w:rPr>
  </w:style>
  <w:style w:type="character" w:customStyle="1" w:styleId="Ttulo5Char">
    <w:name w:val="Título 5 Char"/>
    <w:basedOn w:val="Fontepargpadro"/>
    <w:link w:val="Ttulo5"/>
    <w:uiPriority w:val="9"/>
    <w:rsid w:val="00035176"/>
    <w:rPr>
      <w:b/>
      <w:bCs/>
      <w:sz w:val="44"/>
      <w:szCs w:val="44"/>
    </w:rPr>
  </w:style>
  <w:style w:type="character" w:styleId="HiperlinkVisitado">
    <w:name w:val="FollowedHyperlink"/>
    <w:basedOn w:val="Fontepargpadro"/>
    <w:uiPriority w:val="99"/>
    <w:semiHidden/>
    <w:unhideWhenUsed/>
    <w:rsid w:val="00955A3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16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96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7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65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349039">
          <w:marLeft w:val="0"/>
          <w:marRight w:val="0"/>
          <w:marTop w:val="0"/>
          <w:marBottom w:val="480"/>
          <w:divBdr>
            <w:top w:val="single" w:sz="6" w:space="12" w:color="EBEBEB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8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469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4697024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804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886911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6731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3042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1132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5850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3950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1603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5578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70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3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7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4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1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15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30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9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2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74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edneigoncalves@gmail.com" TargetMode="External"/><Relationship Id="rId18" Type="http://schemas.openxmlformats.org/officeDocument/2006/relationships/hyperlink" Target="https://edneitatui.github.io/github_html/ex001/index.html" TargetMode="External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8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hyperlink" Target="https://edneitatui.github.io/github_html/" TargetMode="External"/><Relationship Id="rId29" Type="http://schemas.openxmlformats.org/officeDocument/2006/relationships/image" Target="media/image14.png"/><Relationship Id="rId11" Type="http://schemas.openxmlformats.org/officeDocument/2006/relationships/hyperlink" Target="https://www.cursoemvideo.com/curso/html5-e-css3-modulo-3-de-5-vip/aulas/modulo-3-2/modulos/capitulo-18-aula-3-criando-uma-conta-github/" TargetMode="External"/><Relationship Id="rId24" Type="http://schemas.openxmlformats.org/officeDocument/2006/relationships/hyperlink" Target="https://edneitatui.github.io/Projeto-Android/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hyperlink" Target="mailto:edneigon...@gmail.com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s://edneitatui.github.io/Projeto-Android/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8" Type="http://schemas.openxmlformats.org/officeDocument/2006/relationships/hyperlink" Target="https://git-scm.com/downloads" TargetMode="External"/><Relationship Id="rId51" Type="http://schemas.openxmlformats.org/officeDocument/2006/relationships/image" Target="media/image36.png"/><Relationship Id="rId3" Type="http://schemas.openxmlformats.org/officeDocument/2006/relationships/settings" Target="settings.xml"/><Relationship Id="rId12" Type="http://schemas.openxmlformats.org/officeDocument/2006/relationships/hyperlink" Target="https://github.com/edneitatui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theme" Target="theme/theme1.xml"/><Relationship Id="rId20" Type="http://schemas.openxmlformats.org/officeDocument/2006/relationships/hyperlink" Target="https://edneitatui.github.io/github_html/ex002/index.html" TargetMode="External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hyperlink" Target="https://docs.github.com/en/pages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hyperlink" Target="https://www.youtube.com/watch?v=bsI6P_IM_hg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ednei\OneDrive\Ednei\Assuntos%20Familiares\Documentos\Modelos%20Personalizados%20do%20Office\Doc.dotx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Doc</Template>
  <TotalTime>2945</TotalTime>
  <Pages>23</Pages>
  <Words>1840</Words>
  <Characters>9941</Characters>
  <Application>Microsoft Office Word</Application>
  <DocSecurity>0</DocSecurity>
  <Lines>82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ednei</dc:creator>
  <cp:keywords/>
  <dc:description/>
  <cp:lastModifiedBy>Ednei Goncalves</cp:lastModifiedBy>
  <cp:revision>29</cp:revision>
  <dcterms:created xsi:type="dcterms:W3CDTF">2021-12-07T15:06:00Z</dcterms:created>
  <dcterms:modified xsi:type="dcterms:W3CDTF">2021-12-20T19:17:00Z</dcterms:modified>
</cp:coreProperties>
</file>