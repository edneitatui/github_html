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5468E8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5468E8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5468E8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Uma outra opção que no início parece ser promissora, mas no resultado final, fica deformada a imagem em background,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resultado final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uma outra alternativa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 também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439DC219" w:rsidR="00602932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capítulo, vimos um site feito por Gustavo, sobre uma poesia de Milton Duarte e com o link abaixo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pra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quem quiser conhecer a página: </w:t>
      </w:r>
      <w:hyperlink r:id="rId116" w:history="1">
        <w:r w:rsidRPr="00592821">
          <w:rPr>
            <w:rStyle w:val="Hyperlink"/>
            <w:rFonts w:ascii="Arial Nova" w:hAnsi="Arial Nova"/>
            <w:sz w:val="24"/>
            <w:szCs w:val="40"/>
            <w:shd w:val="clear" w:color="auto" w:fill="FFFFFF"/>
          </w:rPr>
          <w:t>https://professorguanabara.github.io/projeto-cordel/</w:t>
        </w:r>
      </w:hyperlink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62BFFF8" w14:textId="3884828E" w:rsidR="00FD2E8E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sobre o autor tem um link sobre o nome dele nesta página, para saber mais.</w:t>
      </w:r>
    </w:p>
    <w:p w14:paraId="451C73FC" w14:textId="62DF1191" w:rsidR="00FD2E8E" w:rsidRP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FD2E8E">
        <w:rPr>
          <w:rFonts w:ascii="Roboto" w:hAnsi="Roboto"/>
          <w:color w:val="FF0000"/>
          <w:highlight w:val="yellow"/>
        </w:rPr>
        <w:t>Capítulo 20 Aula 02</w:t>
      </w:r>
    </w:p>
    <w:p w14:paraId="61FE77ED" w14:textId="7A4BB2EF" w:rsid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Organizando os arquivos</w:t>
      </w:r>
    </w:p>
    <w:p w14:paraId="4E9161B8" w14:textId="678FEB21" w:rsidR="00FD2E8E" w:rsidRDefault="00236146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Fazer cursos gratuitos de tecnologia das coisas ...</w:t>
      </w:r>
    </w:p>
    <w:p w14:paraId="173C4667" w14:textId="4DBB2FD2" w:rsidR="00236146" w:rsidRDefault="00E174C3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Baixando os arquivos do desafio_12, cordel-moderno.pdf e pacote-d012.zip</w:t>
      </w:r>
    </w:p>
    <w:p w14:paraId="62307C2F" w14:textId="7918FC39" w:rsidR="00E174C3" w:rsidRP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E174C3">
        <w:rPr>
          <w:rFonts w:ascii="Roboto" w:hAnsi="Roboto"/>
          <w:color w:val="FF0000"/>
          <w:highlight w:val="yellow"/>
        </w:rPr>
        <w:t>Capítulo 20 Aula 03</w:t>
      </w:r>
    </w:p>
    <w:p w14:paraId="32A71E04" w14:textId="463108EE" w:rsid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Ajustando o HTML</w:t>
      </w:r>
    </w:p>
    <w:p w14:paraId="2126780D" w14:textId="0746300A" w:rsidR="00E174C3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Passo a passo como montar esta página.</w:t>
      </w:r>
    </w:p>
    <w:p w14:paraId="2AAD9493" w14:textId="51A58199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Primeiramente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copiamos o arquivo texto completo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do Cordel Moderno.txt, baixado do github.io do Gustavo guanabara 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colamos em nosso arquivo index.html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dentro do desafio_12;</w:t>
      </w:r>
    </w:p>
    <w:p w14:paraId="34BED445" w14:textId="650D2378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começamos a configurar ponto por ponto da página.</w:t>
      </w:r>
    </w:p>
    <w:p w14:paraId="0752D69B" w14:textId="77777777" w:rsidR="002A3A89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Iniciamos o primeiro 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á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grafo, que o tema “Cordel Moderno” 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mais o nome do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autor Milton Duarte, selecionado seu nome no texto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 xml:space="preserve"> o cabeçalho com header;</w:t>
      </w:r>
    </w:p>
    <w:p w14:paraId="4416AC34" w14:textId="38679F26" w:rsidR="00080470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o cabeçalho “Cordel Moderno” </w:t>
      </w:r>
      <w:r w:rsidR="0008047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 h1;</w:t>
      </w:r>
    </w:p>
    <w:p w14:paraId="43179189" w14:textId="77777777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nome do autor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como:</w:t>
      </w:r>
    </w:p>
    <w:p w14:paraId="7A514C3E" w14:textId="4FA6CCE4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&lt;a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href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//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.....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endereço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do autor ...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target=”_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blank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”&gt; 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&lt;/a&gt;</w:t>
      </w:r>
    </w:p>
    <w:p w14:paraId="4D0F3559" w14:textId="6DE9DE49" w:rsidR="003938CC" w:rsidRDefault="003938CC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como ficou :</w:t>
      </w:r>
    </w:p>
    <w:p w14:paraId="40018C88" w14:textId="307E6B8D" w:rsidR="003938CC" w:rsidRDefault="003938CC" w:rsidP="003938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23E66A" wp14:editId="5F03E9B3">
            <wp:extent cx="6057900" cy="29241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DDA8" w14:textId="0C873D35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 sequência, vamos gerar um paragrafo para todo o texto, selecionando tudo e pressionando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;</w:t>
      </w:r>
    </w:p>
    <w:p w14:paraId="514CE85A" w14:textId="65E56558" w:rsidR="00423760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vamos inserir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o desenvolvedor da página, que neste ponto adicionamos “Site criado por Gustavo Guanabara para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”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seguindo vamos pressionar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para envelopar como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enter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2C6DCFB7" w14:textId="2F013B46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Seguimos configurando os sites de Gustavo Guanabara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vejam como ficou.</w:t>
      </w:r>
    </w:p>
    <w:p w14:paraId="5D4BB6AF" w14:textId="3E6CF01E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4B53855" wp14:editId="56501725">
            <wp:extent cx="6305550" cy="14859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7C72" w14:textId="57DB4849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 seguida configuramos todos os parágrafos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&gt;, veja:</w:t>
      </w:r>
    </w:p>
    <w:p w14:paraId="127107DE" w14:textId="7FD91717" w:rsidR="00423760" w:rsidRDefault="0048501A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1F2104F" wp14:editId="10CA603F">
            <wp:extent cx="3590925" cy="34766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D0C8" w14:textId="40F2A07D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143BFFC" wp14:editId="3B1C1F89">
            <wp:extent cx="3574826" cy="4695820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70" cy="47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AD75" w14:textId="1B378AB5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A61F9B0" wp14:editId="4F376557">
            <wp:extent cx="6019800" cy="45720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D081" w14:textId="3CD0FBE6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385C7E99" w14:textId="277F6240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não são selecionadas com parágrafos, portanto teremos de envelopar e adicionar parágrafos.</w:t>
      </w:r>
    </w:p>
    <w:p w14:paraId="5CE8F98E" w14:textId="742D33E8" w:rsidR="003F125F" w:rsidRDefault="00AF30E4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Cada bloco de paragrafo são chamados 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septilhas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(estrofe composta de 7 versos, daí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sépt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).</w:t>
      </w:r>
    </w:p>
    <w:p w14:paraId="575BBA81" w14:textId="7B4CF4B4" w:rsidR="00AD53E9" w:rsidRDefault="00AD53E9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este primeiro bloco, está tudo configurado corretamente, em seguida vamos criar o style.css para podermos configurar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css’s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48BFDD4D" w14:textId="5BF27964" w:rsidR="00AF30E4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00F8EE" wp14:editId="29A9E7CF">
            <wp:simplePos x="0" y="0"/>
            <wp:positionH relativeFrom="column">
              <wp:posOffset>4112260</wp:posOffset>
            </wp:positionH>
            <wp:positionV relativeFrom="paragraph">
              <wp:posOffset>395605</wp:posOffset>
            </wp:positionV>
            <wp:extent cx="2571750" cy="4600575"/>
            <wp:effectExtent l="0" t="0" r="0" b="9525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3E9">
        <w:rPr>
          <w:rFonts w:ascii="Arial Nova" w:hAnsi="Arial Nova"/>
          <w:sz w:val="24"/>
          <w:szCs w:val="40"/>
          <w:shd w:val="clear" w:color="auto" w:fill="FFFFFF"/>
        </w:rPr>
        <w:t xml:space="preserve">Ao digitarmos o link da style.css o próprio </w:t>
      </w:r>
      <w:proofErr w:type="spellStart"/>
      <w:r w:rsidR="00EA584C"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 w:rsidR="00EA584C">
        <w:rPr>
          <w:rFonts w:ascii="Arial Nova" w:hAnsi="Arial Nova"/>
          <w:sz w:val="24"/>
          <w:szCs w:val="40"/>
          <w:shd w:val="clear" w:color="auto" w:fill="FFFFFF"/>
        </w:rPr>
        <w:t xml:space="preserve"> irá informar que não existe o arquivo criado e ao clicar sobre o link, informa que ainda não existe e nos oferece a oportunidade de cria-lo. Vejamos:</w:t>
      </w:r>
    </w:p>
    <w:p w14:paraId="7EDE7BC1" w14:textId="70E9FF4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C19882" w14:textId="7805FD6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8D70B4C" w14:textId="0CD922FA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1F856D" w14:textId="314E475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313BCE9" w14:textId="4742EF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DEFBF6D" w14:textId="218FA9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F589D53" w14:textId="25984B6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925901" w14:textId="2F6D755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53BA616" w14:textId="4547D5C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 que ainda não existe a pasta “Estilo/Style.css </w:t>
      </w:r>
      <w:r w:rsidRPr="00814237">
        <w:rPr>
          <w:rFonts w:ascii="Arial Nova" w:hAnsi="Arial Nova"/>
          <w:sz w:val="24"/>
          <w:szCs w:val="40"/>
          <w:shd w:val="clear" w:color="auto" w:fill="FFFFFF"/>
        </w:rPr>
        <w:sym w:font="Wingdings" w:char="F0E8"/>
      </w:r>
    </w:p>
    <w:p w14:paraId="5E9EEC9A" w14:textId="11E7B37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DC2503" w14:textId="18849C9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277FEAF" w14:textId="40725CE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62B32A" w14:textId="2B803F0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1FFCC08" w14:textId="7D4347D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927E38A" w14:textId="2A50F64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F04F721" w14:textId="7C89980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59B6704" w14:textId="75CBF01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BC7D624" w14:textId="2C6EE6B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596BB53" w14:textId="729D30B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364082D" w14:textId="7F9A525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555241" w14:textId="0A417D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7D4030" w14:textId="19143BD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8488F1B" w14:textId="52A6DD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67EA237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6EF1B67" w14:textId="0653197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6BA2804" wp14:editId="6BE5DC6E">
            <wp:extent cx="6076950" cy="16859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496A" w14:textId="027F02F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Após clicarmos para ele criar a pasta, vejam:</w:t>
      </w:r>
    </w:p>
    <w:p w14:paraId="5DA1C101" w14:textId="452FD3C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E2F9AAB" wp14:editId="79F849B0">
            <wp:extent cx="6648450" cy="484822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A6D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097155F" w14:textId="77777777" w:rsidR="00EA584C" w:rsidRDefault="00EA584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BDD69D6" w14:textId="28322DC3" w:rsidR="00EC038D" w:rsidRDefault="00EC038D" w:rsidP="00EC038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EC038D">
        <w:rPr>
          <w:rFonts w:ascii="Roboto" w:hAnsi="Roboto"/>
          <w:color w:val="FF0000"/>
          <w:highlight w:val="yellow"/>
        </w:rPr>
        <w:t>Capítulo 20 Aula 04</w:t>
      </w:r>
      <w:r w:rsidRPr="00EC038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Ajustando o Estilo</w:t>
      </w:r>
    </w:p>
    <w:p w14:paraId="647C63CE" w14:textId="58A244DC" w:rsidR="002A3A89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Neste capítulo, vamos configurar passo a passo (comentada) todo corpo da página.</w:t>
      </w:r>
    </w:p>
    <w:p w14:paraId="64388097" w14:textId="2E8D9838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final vamos fazer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 Github Desktop e o Remote.</w:t>
      </w:r>
    </w:p>
    <w:p w14:paraId="09157AD5" w14:textId="5C7ED756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78C191D" w14:textId="77777777" w:rsidR="00374957" w:rsidRDefault="00374957" w:rsidP="0037495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374957">
        <w:rPr>
          <w:rFonts w:ascii="Roboto" w:hAnsi="Roboto"/>
          <w:color w:val="FF0000"/>
          <w:highlight w:val="yellow"/>
        </w:rPr>
        <w:t>Capítulo 20 Aula 05</w:t>
      </w:r>
      <w:r w:rsidRPr="0037495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Aplicando as fontes</w:t>
      </w:r>
    </w:p>
    <w:p w14:paraId="66A36A99" w14:textId="257756FD" w:rsidR="004F41A0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Entramos no Google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selecionamos 2 fontes para uso nesta página.</w:t>
      </w:r>
      <w:r w:rsidR="004F41A0">
        <w:rPr>
          <w:rFonts w:ascii="Arial Nova" w:hAnsi="Arial Nova"/>
          <w:sz w:val="24"/>
          <w:szCs w:val="40"/>
          <w:shd w:val="clear" w:color="auto" w:fill="FFFFFF"/>
        </w:rPr>
        <w:t xml:space="preserve"> São elas: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C7AD4C4" w14:textId="77777777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17EC17" w14:textId="263D65E5" w:rsidR="00374957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Passion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One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fontstage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</w:p>
    <w:p w14:paraId="78B0DF69" w14:textId="27C8B3A4" w:rsidR="004F41A0" w:rsidRDefault="004F41A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Passion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+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One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: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wght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@ 400; 700; 900</w:t>
      </w:r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 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</w:p>
    <w:p w14:paraId="5D5545D6" w14:textId="77777777" w:rsidR="00087442" w:rsidRPr="00087442" w:rsidRDefault="00087442" w:rsidP="00087442">
      <w:pPr>
        <w:numPr>
          <w:ilvl w:val="0"/>
          <w:numId w:val="4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de fontes: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Passion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 xml:space="preserve"> 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One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59A06D13" w14:textId="11378E84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B630E5C" w14:textId="78467CB9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Sriracha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script</w:t>
      </w:r>
    </w:p>
    <w:p w14:paraId="432BAA6F" w14:textId="0DE24F69" w:rsidR="004F41A0" w:rsidRDefault="00590E0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Sriracha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 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 w:rsidR="00087442"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</w:t>
      </w:r>
    </w:p>
    <w:p w14:paraId="6C0FF2DB" w14:textId="77777777" w:rsidR="00087442" w:rsidRPr="00087442" w:rsidRDefault="00087442" w:rsidP="00087442">
      <w:pPr>
        <w:numPr>
          <w:ilvl w:val="0"/>
          <w:numId w:val="3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da fonte: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Sriracha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3E0D1E6D" w14:textId="3AE4A74E" w:rsidR="00087442" w:rsidRDefault="00087442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0F33CF7" w14:textId="1C6A0084" w:rsidR="00087442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os comentários adicionados ao código fonte.</w:t>
      </w:r>
    </w:p>
    <w:p w14:paraId="29A28B51" w14:textId="5BC7613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AE95D11" w14:textId="7777777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9A2699B" w14:textId="77777777" w:rsidR="000B4E5A" w:rsidRPr="000B4E5A" w:rsidRDefault="000B4E5A" w:rsidP="000B4E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0B4E5A">
        <w:rPr>
          <w:rFonts w:ascii="Roboto" w:hAnsi="Roboto"/>
          <w:color w:val="FF0000"/>
          <w:highlight w:val="yellow"/>
        </w:rPr>
        <w:lastRenderedPageBreak/>
        <w:t>Capítulo 20 Aula 06</w:t>
      </w:r>
      <w:r w:rsidRPr="000B4E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0B4E5A">
        <w:rPr>
          <w:rFonts w:ascii="Roboto" w:hAnsi="Roboto"/>
          <w:sz w:val="40"/>
          <w:szCs w:val="40"/>
        </w:rPr>
        <w:t xml:space="preserve">Imagens com efeito </w:t>
      </w:r>
      <w:proofErr w:type="spellStart"/>
      <w:r w:rsidRPr="000B4E5A">
        <w:rPr>
          <w:rFonts w:ascii="Roboto" w:hAnsi="Roboto"/>
          <w:sz w:val="40"/>
          <w:szCs w:val="40"/>
        </w:rPr>
        <w:t>parallax</w:t>
      </w:r>
      <w:proofErr w:type="spellEnd"/>
    </w:p>
    <w:p w14:paraId="4B970F4B" w14:textId="17A46BF1" w:rsidR="000B4E5A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Aqui inserimos diversos efeitos muito importantes e interessantes, que devido à complexidade, resolvi escrever diretamente no código fonte em forma de comentários, portanto analise cada linha e procure entender com base nos comentários.</w:t>
      </w:r>
    </w:p>
    <w:p w14:paraId="19CDB739" w14:textId="62FC55FA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Style.css:</w:t>
      </w:r>
    </w:p>
    <w:p w14:paraId="057B4153" w14:textId="77777777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A7E3D3" w14:textId="798486F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B25F9AA" wp14:editId="602D53D2">
            <wp:extent cx="6619875" cy="62198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DACC" w14:textId="2B7C460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29BD74E" wp14:editId="58E0DD76">
            <wp:extent cx="6677025" cy="58197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6D70" w14:textId="625C9FB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5EC62C1" wp14:editId="5D28F3D1">
            <wp:extent cx="6677025" cy="590844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85" cy="5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E5B0" w14:textId="11581E3C" w:rsidR="00E0764E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5BFE3AD" wp14:editId="5225EC00">
            <wp:extent cx="6677025" cy="1864929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063" cy="186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1E76" w14:textId="6EBDECDD" w:rsidR="00FD38C7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8CBC2B6" w14:textId="30387BE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F6E468" w14:textId="4DEE0948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do código fonte Index.html:</w:t>
      </w:r>
    </w:p>
    <w:p w14:paraId="3FE6FC54" w14:textId="1F6B276C" w:rsidR="00E0764E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AFF242" wp14:editId="30A3CFE7">
            <wp:extent cx="6122334" cy="56007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937" cy="56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0AA3" w14:textId="18167409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4377781" wp14:editId="22945325">
            <wp:extent cx="6124575" cy="59675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43" cy="59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2B20" w14:textId="1B60FAEB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227A67F" wp14:editId="7CF28C75">
            <wp:extent cx="6143625" cy="54292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BFC5" w14:textId="698AB025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1D68AC" wp14:editId="25A35A43">
            <wp:extent cx="6143625" cy="1213196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150" cy="121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7A4C" w14:textId="3B899080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Nota: Este efeito que acabamos de configurar (que a imagem fica fixa ao fundo enquanto movimentamos o texto para leitura), chama-se Efeito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Paralax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27796087" w14:textId="77777777" w:rsidR="00913CC3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12DD21E" w14:textId="77777777" w:rsidR="00FD38C7" w:rsidRPr="00FD38C7" w:rsidRDefault="00FD38C7" w:rsidP="00FD38C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D38C7">
        <w:rPr>
          <w:rFonts w:ascii="Roboto" w:hAnsi="Roboto"/>
          <w:color w:val="FF0000"/>
          <w:highlight w:val="yellow"/>
        </w:rPr>
        <w:t>Capítulo 20 Aula 07</w:t>
      </w:r>
      <w:r w:rsidRPr="00FD38C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D38C7">
        <w:rPr>
          <w:rFonts w:ascii="Roboto" w:hAnsi="Roboto"/>
          <w:sz w:val="44"/>
          <w:szCs w:val="44"/>
        </w:rPr>
        <w:t>Hospedando o projeto cordel</w:t>
      </w:r>
    </w:p>
    <w:p w14:paraId="6B40DD11" w14:textId="27D43FB6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Importante: Para ter acesso on line ao novo projeto que acabamos de montar, Cordel Moderno, vamos ao Github Desktop, e clicamos sobre File New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na tela, adicionamos o nome do novo Repositório “Cordel Moderno” e em </w:t>
      </w:r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Descrição, detalhamos rapidamente sobre o projeto, e depois de clicar em criar, clicamos em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Publish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, ou seja, Publicamos. Assim que estiver publicado, abre-se uma tela, onde clicamos em Show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Repositóry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>, copiamos os arquivos do desafio12 para dentro deste novo repositório.</w:t>
      </w:r>
    </w:p>
    <w:p w14:paraId="149CEECE" w14:textId="48A9693D" w:rsidR="00AD0CDA" w:rsidRDefault="00AD0CDA" w:rsidP="00AD0CDA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23B053" wp14:editId="624F14DC">
            <wp:extent cx="5819775" cy="3514725"/>
            <wp:effectExtent l="0" t="0" r="9525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73702" w14:textId="746157DA" w:rsidR="00AD0CDA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abrir no Github Desktop, vemos que todos os arquivos já estão disponíveis, e neste momento faremos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os dados no Github Remote.</w:t>
      </w:r>
    </w:p>
    <w:p w14:paraId="03C31ED7" w14:textId="55B82729" w:rsidR="004F2628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entramos no Github Remote, e confirmamos os arquivos.</w:t>
      </w:r>
    </w:p>
    <w:p w14:paraId="14C33307" w14:textId="51648902" w:rsidR="00B713EE" w:rsidRDefault="00B713EE" w:rsidP="00B713E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73E6785" wp14:editId="04FCBD44">
            <wp:extent cx="5852160" cy="2926080"/>
            <wp:effectExtent l="0" t="0" r="0" b="762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E1D4" w14:textId="0F05C602" w:rsidR="00B713EE" w:rsidRDefault="00B713EE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Após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clicamos no Projeto Cordel, e ao confirmar os arquivos todos transferidos, clicamos sobre Configurações</w:t>
      </w:r>
      <w:r w:rsidR="00A157FC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6B8A062D" w14:textId="05CBDD4F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Nota: Aqui existe uma atualização do software Github Remote, que não existia na época em que o curso foi criado, portanto alguns comandos são diferentes, deveremos clicar em:</w:t>
      </w:r>
    </w:p>
    <w:p w14:paraId="78F5CFE0" w14:textId="1E308B99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Configurações; descer até Github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Pages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veremos que não existe mais o menu de opções, mas apenas u</w:t>
      </w:r>
      <w:r w:rsidR="00CA1A6A">
        <w:rPr>
          <w:rFonts w:ascii="Arial Nova" w:hAnsi="Arial Nova"/>
          <w:sz w:val="24"/>
          <w:szCs w:val="40"/>
          <w:shd w:val="clear" w:color="auto" w:fill="FFFFFF"/>
        </w:rPr>
        <w:t>ma opção:</w:t>
      </w:r>
    </w:p>
    <w:p w14:paraId="4768265A" w14:textId="4F934640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2E0E530" wp14:editId="02669E9A">
            <wp:extent cx="6743700" cy="12668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E90E" w14:textId="4A8A6F05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Clica em Confira Aqui, em seguida em </w:t>
      </w:r>
      <w:r w:rsidR="0090235B">
        <w:rPr>
          <w:rFonts w:ascii="Arial Nova" w:hAnsi="Arial Nova"/>
          <w:sz w:val="24"/>
          <w:szCs w:val="40"/>
          <w:shd w:val="clear" w:color="auto" w:fill="FFFFFF"/>
        </w:rPr>
        <w:t>Fonte, Principal, e se abrirá o local raiz do projeto e clicando em Salve, o link se abrirá com o endereço web para acesso ao Projeto.</w:t>
      </w:r>
    </w:p>
    <w:p w14:paraId="3BD1E1F1" w14:textId="47524F54" w:rsidR="0090235B" w:rsidRDefault="0090235B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Copie o link, pois este será o endereço da page do projeto Cordel Moderno que acabamos de montar, e estará pronto para divulgar para quem quiser, que neste caso será:</w:t>
      </w:r>
    </w:p>
    <w:p w14:paraId="3BBA2D78" w14:textId="0DE63548" w:rsidR="0090235B" w:rsidRDefault="005468E8" w:rsidP="00B713EE">
      <w:pPr>
        <w:tabs>
          <w:tab w:val="left" w:pos="0"/>
        </w:tabs>
        <w:spacing w:after="0"/>
        <w:ind w:right="-54"/>
      </w:pPr>
      <w:hyperlink r:id="rId136" w:history="1">
        <w:r w:rsidR="0090235B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https://edneitatui.github.io/Projeto-Cordel/</w:t>
        </w:r>
      </w:hyperlink>
      <w:r w:rsidR="0090235B">
        <w:t xml:space="preserve"> </w:t>
      </w:r>
    </w:p>
    <w:p w14:paraId="5396C048" w14:textId="595B5BAD" w:rsidR="00E139DA" w:rsidRDefault="00E139DA" w:rsidP="00B713EE">
      <w:pPr>
        <w:tabs>
          <w:tab w:val="left" w:pos="0"/>
        </w:tabs>
        <w:spacing w:after="0"/>
        <w:ind w:right="-54"/>
      </w:pPr>
    </w:p>
    <w:p w14:paraId="51432C50" w14:textId="77777777" w:rsidR="00E139DA" w:rsidRPr="00E139DA" w:rsidRDefault="00E139DA" w:rsidP="00E139D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E139DA">
        <w:rPr>
          <w:rFonts w:ascii="Roboto" w:hAnsi="Roboto"/>
          <w:color w:val="FF0000"/>
          <w:highlight w:val="yellow"/>
        </w:rPr>
        <w:t>Capítulo 21 Aula 01</w:t>
      </w:r>
      <w:r w:rsidRPr="00E139DA">
        <w:rPr>
          <w:rFonts w:ascii="Roboto" w:hAnsi="Roboto"/>
          <w:color w:val="FF0000"/>
        </w:rPr>
        <w:t xml:space="preserve"> </w:t>
      </w:r>
      <w:r w:rsidRPr="00E139DA">
        <w:rPr>
          <w:rFonts w:ascii="Roboto" w:hAnsi="Roboto"/>
          <w:sz w:val="40"/>
          <w:szCs w:val="40"/>
        </w:rPr>
        <w:t>– Quando usar e não usar tabelas</w:t>
      </w:r>
    </w:p>
    <w:p w14:paraId="5ECE7D8F" w14:textId="77777777" w:rsidR="00AB50FE" w:rsidRDefault="00AB50FE" w:rsidP="00AB50F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AB50FE">
        <w:rPr>
          <w:rFonts w:ascii="Roboto" w:hAnsi="Roboto"/>
          <w:color w:val="FF0000"/>
          <w:highlight w:val="yellow"/>
        </w:rPr>
        <w:t>Capítulo 21 Aula 02</w:t>
      </w:r>
      <w:r w:rsidRPr="00AB50FE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AB50FE">
        <w:rPr>
          <w:rFonts w:ascii="Roboto" w:hAnsi="Roboto"/>
          <w:sz w:val="40"/>
          <w:szCs w:val="40"/>
        </w:rPr>
        <w:t>Primeira Tabela em HTML</w:t>
      </w:r>
    </w:p>
    <w:p w14:paraId="78C52A0B" w14:textId="41304F6A" w:rsidR="0090235B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Atentar para os lembretes dentro do código fonte ...</w:t>
      </w:r>
    </w:p>
    <w:p w14:paraId="75636DB2" w14:textId="7271D13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BCEB880" wp14:editId="018A3ECD">
            <wp:extent cx="6743700" cy="511492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299B" w14:textId="2111453D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D41DC19" wp14:editId="6EA9759B">
            <wp:extent cx="6750685" cy="5309235"/>
            <wp:effectExtent l="0" t="0" r="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FA52" w14:textId="72C363CF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como fica a tabela na página:</w:t>
      </w:r>
    </w:p>
    <w:p w14:paraId="4CD8FE33" w14:textId="77777777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E9E8904" w14:textId="3B9CCA10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94E3541" wp14:editId="21B8D286">
            <wp:extent cx="4133850" cy="196215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91FF" w14:textId="6736069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EA80B3A" w14:textId="2FC37C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98358DA" w14:textId="3EF491B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786F052" w14:textId="1EBE67A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9A96A2" w14:textId="0A918418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B854BE3" w14:textId="13BCFBAA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40F6513" w14:textId="6DA56C35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351314" w14:textId="5529E0C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2A0E52B" w14:textId="318489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493166D" w14:textId="59D01ED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03B6C95" w14:textId="22C14122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AEC873F" w14:textId="7777777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717A14C" w14:textId="77777777" w:rsidR="00D73FAD" w:rsidRPr="00F75F86" w:rsidRDefault="00D73FAD" w:rsidP="00D73FA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D73FAD">
        <w:rPr>
          <w:rFonts w:ascii="Roboto" w:hAnsi="Roboto"/>
          <w:color w:val="FF0000"/>
          <w:highlight w:val="yellow"/>
        </w:rPr>
        <w:t>Capítulo 21 Aula 03</w:t>
      </w:r>
      <w:r w:rsidRPr="00D73FA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75F86">
        <w:rPr>
          <w:rFonts w:ascii="Roboto" w:hAnsi="Roboto"/>
          <w:sz w:val="32"/>
          <w:szCs w:val="32"/>
        </w:rPr>
        <w:t>Alinhamento de conteúdos em tabelas</w:t>
      </w:r>
    </w:p>
    <w:p w14:paraId="755F9403" w14:textId="0F0D6A2F" w:rsidR="00B713EE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1BCA12E9" wp14:editId="49070E81">
            <wp:extent cx="6743700" cy="4429125"/>
            <wp:effectExtent l="0" t="0" r="0" b="952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F4EF0" w14:textId="3AC0D94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511796" wp14:editId="62A3AD2D">
            <wp:extent cx="6750685" cy="46177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3D35" w14:textId="0182576D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08A709D" w14:textId="7A0F0B7A" w:rsidR="00421231" w:rsidRDefault="0015185E" w:rsidP="00421231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15185E">
        <w:rPr>
          <w:rFonts w:ascii="Roboto" w:hAnsi="Roboto"/>
          <w:color w:val="FF0000"/>
          <w:highlight w:val="yellow"/>
        </w:rPr>
        <w:t>Capítulo 21 Aula 04</w:t>
      </w:r>
    </w:p>
    <w:p w14:paraId="55171348" w14:textId="384296CA" w:rsidR="0015185E" w:rsidRDefault="0015185E" w:rsidP="00421231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4"/>
          <w:szCs w:val="44"/>
        </w:rPr>
      </w:pPr>
      <w:r>
        <w:rPr>
          <w:rFonts w:ascii="Roboto" w:hAnsi="Roboto"/>
        </w:rPr>
        <w:t xml:space="preserve">– </w:t>
      </w:r>
      <w:r w:rsidRPr="0015185E">
        <w:rPr>
          <w:rFonts w:ascii="Roboto" w:hAnsi="Roboto"/>
          <w:sz w:val="44"/>
          <w:szCs w:val="44"/>
        </w:rPr>
        <w:t>Anatomia de tabelas grandes</w:t>
      </w:r>
      <w:r w:rsidR="00421231">
        <w:rPr>
          <w:rFonts w:ascii="Roboto" w:hAnsi="Roboto"/>
          <w:sz w:val="44"/>
          <w:szCs w:val="44"/>
        </w:rPr>
        <w:t xml:space="preserve"> –</w:t>
      </w:r>
    </w:p>
    <w:p w14:paraId="71165DFD" w14:textId="7F3AA540" w:rsidR="00421231" w:rsidRDefault="00421231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Como exemplo de tabelas, usaremos uma tabela pronta</w:t>
      </w:r>
      <w:r w:rsidR="00F86B1D">
        <w:rPr>
          <w:rFonts w:ascii="Roboto" w:hAnsi="Roboto"/>
          <w:b w:val="0"/>
          <w:bCs w:val="0"/>
          <w:sz w:val="24"/>
          <w:szCs w:val="24"/>
        </w:rPr>
        <w:t>, que não tem TFOOD (pé) e criaremos em nossa tabela002.html um TFOOT para servir de explicação.</w:t>
      </w:r>
    </w:p>
    <w:p w14:paraId="07E28070" w14:textId="176609A7" w:rsidR="00F86B1D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</w:p>
    <w:p w14:paraId="408D11A7" w14:textId="54AA495F" w:rsidR="00F86B1D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Abaixo inserimos alguns comentários para deixar claro, onde trabalharemos para construir as tabelas, lembrando sempre que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não foi inspirado para trabalhar com tabelas, porém foram desenvolvidas várias opções de ferramentas que podemos utilizar dentro de nossa página, de forma que acomode adequadamente as tabelas.</w:t>
      </w:r>
    </w:p>
    <w:p w14:paraId="23CDA6BE" w14:textId="77777777" w:rsidR="00F86B1D" w:rsidRPr="00421231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</w:p>
    <w:p w14:paraId="546112D1" w14:textId="6FC8E398" w:rsidR="00421231" w:rsidRDefault="00421231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766626ED" wp14:editId="2562164E">
            <wp:extent cx="6448425" cy="4200525"/>
            <wp:effectExtent l="0" t="0" r="9525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319D" w14:textId="238289B6" w:rsidR="00421231" w:rsidRDefault="00421231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61E9D7EB" w14:textId="630D332D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0C713944" w14:textId="6EAE991A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3B346B83" w14:textId="650D5E2C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CE2B92B" w14:textId="30E671C7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13A799E4" w14:textId="1FC774F4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1DE862A" w14:textId="10CDC4B7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1005096" w14:textId="4420557F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277CBC29" w14:textId="72A6CB31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03CE1908" w14:textId="77777777" w:rsidR="00EC0BF2" w:rsidRPr="00421231" w:rsidRDefault="00EC0BF2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71DF0E0B" w14:textId="152AC1D2" w:rsidR="006C5DD3" w:rsidRDefault="006C5DD3" w:rsidP="0042123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 título de exemplo vamos trabalhar com uma tabela pronta, retirada de:</w:t>
      </w:r>
    </w:p>
    <w:p w14:paraId="245A58A7" w14:textId="436512EB" w:rsidR="006C5DD3" w:rsidRDefault="005468E8" w:rsidP="006C5DD3">
      <w:pPr>
        <w:tabs>
          <w:tab w:val="left" w:pos="0"/>
        </w:tabs>
        <w:spacing w:after="0"/>
        <w:ind w:right="-54"/>
        <w:rPr>
          <w:rFonts w:ascii="Arial Nova" w:hAnsi="Arial Nova"/>
          <w:szCs w:val="36"/>
          <w:shd w:val="clear" w:color="auto" w:fill="FFFFFF"/>
        </w:rPr>
      </w:pPr>
      <w:hyperlink r:id="rId143" w:history="1">
        <w:r w:rsidR="006C5DD3" w:rsidRPr="006C5DD3">
          <w:rPr>
            <w:rStyle w:val="Hyperlink"/>
            <w:rFonts w:ascii="Arial Nova" w:hAnsi="Arial Nova"/>
            <w:szCs w:val="36"/>
            <w:shd w:val="clear" w:color="auto" w:fill="FFFFFF"/>
          </w:rPr>
          <w:t>https://pt.wikipedia.org/wiki/Lista_de_unidades_federativas_do_Brasil_por_popula%C3%A7%C3%A3o</w:t>
        </w:r>
      </w:hyperlink>
    </w:p>
    <w:p w14:paraId="0048AAB4" w14:textId="77777777" w:rsidR="006C5DD3" w:rsidRDefault="006C5DD3" w:rsidP="006C5DD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15C512" w14:textId="60CEC532" w:rsidR="00F75F86" w:rsidRDefault="00421231" w:rsidP="00421231">
      <w:pPr>
        <w:tabs>
          <w:tab w:val="left" w:pos="0"/>
        </w:tabs>
        <w:spacing w:after="0"/>
        <w:ind w:right="-54"/>
        <w:jc w:val="right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D983A95" wp14:editId="210BE7F7">
            <wp:extent cx="6743700" cy="5819775"/>
            <wp:effectExtent l="0" t="0" r="0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7653" w14:textId="6E4FF04C" w:rsidR="006C5DD3" w:rsidRDefault="00421231" w:rsidP="00421231">
      <w:pPr>
        <w:tabs>
          <w:tab w:val="left" w:pos="0"/>
        </w:tabs>
        <w:spacing w:after="0"/>
        <w:ind w:right="-54"/>
        <w:jc w:val="right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DD21077" wp14:editId="18F060F2">
            <wp:extent cx="6750685" cy="2532380"/>
            <wp:effectExtent l="0" t="0" r="0" b="127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9265" w14:textId="34185E6C" w:rsidR="006C5DD3" w:rsidRDefault="00DD00B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Nas tabelas, dentro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você pode colocar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tfoot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qualquer lugar dentro do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&lt;/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que o navegador sempre irá colocar na posição correta.</w:t>
      </w:r>
    </w:p>
    <w:p w14:paraId="25EB130D" w14:textId="6777017E" w:rsidR="00DD00BB" w:rsidRDefault="00B73A2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O WDC orienta que para tabelas, sejam utilizadas,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thead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tbody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tfoot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principalmente em tabelas grandes, mas nada impede que você utilize para tabelas menores.</w:t>
      </w:r>
    </w:p>
    <w:p w14:paraId="5B813B14" w14:textId="06EA35F5" w:rsidR="007E6CD1" w:rsidRDefault="007E6CD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o uso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Caption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muito importante para ilustrar o motivo da tabela, e por este motivo, sempre deve vir fora do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thead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em sua forma padrão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caption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&gt;&lt;/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caption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</w:t>
      </w:r>
    </w:p>
    <w:p w14:paraId="00765D46" w14:textId="7D7D1440" w:rsidR="00B73A2B" w:rsidRDefault="00B73A2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Vamos ver como ficou nossa tabela, depois de montada:</w:t>
      </w:r>
    </w:p>
    <w:p w14:paraId="427EDDED" w14:textId="5B9A7CC2" w:rsidR="00B73A2B" w:rsidRDefault="007E6CD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650EEFF" wp14:editId="2DA6305F">
            <wp:extent cx="6675120" cy="6217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4473" w14:textId="2298BFE1" w:rsidR="00EC0BF2" w:rsidRDefault="00EC0BF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5030EF1" w14:textId="1EE72912" w:rsidR="00EC0BF2" w:rsidRDefault="00EC0BF2" w:rsidP="00EC0BF2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EC0BF2">
        <w:rPr>
          <w:rFonts w:ascii="Roboto" w:hAnsi="Roboto"/>
          <w:color w:val="FF0000"/>
          <w:highlight w:val="yellow"/>
        </w:rPr>
        <w:t>Capítulo 21 Aula 05</w:t>
      </w:r>
      <w:r w:rsidRPr="00EC0BF2">
        <w:rPr>
          <w:rFonts w:ascii="Roboto" w:hAnsi="Roboto"/>
          <w:color w:val="FF0000"/>
        </w:rPr>
        <w:t xml:space="preserve"> </w:t>
      </w:r>
      <w:r w:rsidRPr="00EC0BF2">
        <w:rPr>
          <w:rFonts w:ascii="Roboto" w:hAnsi="Roboto"/>
          <w:sz w:val="44"/>
          <w:szCs w:val="44"/>
        </w:rPr>
        <w:t xml:space="preserve">– </w:t>
      </w:r>
      <w:proofErr w:type="spellStart"/>
      <w:r w:rsidRPr="00EC0BF2">
        <w:rPr>
          <w:rFonts w:ascii="Roboto" w:hAnsi="Roboto"/>
          <w:sz w:val="44"/>
          <w:szCs w:val="44"/>
        </w:rPr>
        <w:t>Caption</w:t>
      </w:r>
      <w:proofErr w:type="spellEnd"/>
      <w:r w:rsidRPr="00EC0BF2">
        <w:rPr>
          <w:rFonts w:ascii="Roboto" w:hAnsi="Roboto"/>
          <w:sz w:val="44"/>
          <w:szCs w:val="44"/>
        </w:rPr>
        <w:t xml:space="preserve"> e Escopo de títulos</w:t>
      </w:r>
      <w:r w:rsidR="002D2D5E">
        <w:rPr>
          <w:rFonts w:ascii="Roboto" w:hAnsi="Roboto"/>
          <w:sz w:val="44"/>
          <w:szCs w:val="44"/>
        </w:rPr>
        <w:t xml:space="preserve"> </w:t>
      </w:r>
    </w:p>
    <w:p w14:paraId="251F501D" w14:textId="7D67BC15" w:rsidR="002D2D5E" w:rsidRPr="002D2D5E" w:rsidRDefault="002D2D5E" w:rsidP="00EC0BF2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Fizemos algumas anotações no corpo do código fonte, acompanhe.</w:t>
      </w:r>
    </w:p>
    <w:p w14:paraId="606A3A53" w14:textId="77777777" w:rsidR="002D2D5E" w:rsidRDefault="002D2D5E" w:rsidP="002D2D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D2D5E">
        <w:rPr>
          <w:rFonts w:ascii="Roboto" w:hAnsi="Roboto"/>
          <w:color w:val="FF0000"/>
          <w:highlight w:val="yellow"/>
        </w:rPr>
        <w:t>Capítulo 21 Aula 06</w:t>
      </w:r>
      <w:r w:rsidRPr="002D2D5E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Efeito Zebrado</w:t>
      </w:r>
    </w:p>
    <w:p w14:paraId="5905D4E2" w14:textId="0942296F" w:rsidR="00EC0BF2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FEE46" wp14:editId="73F24767">
            <wp:extent cx="6343650" cy="605790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2CCA" w14:textId="43094C60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D3916D" wp14:editId="1E57B8E8">
            <wp:extent cx="6362700" cy="65913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E886" w14:textId="744EE505" w:rsidR="005801B1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o código fonte desta tabela, com efeito zebrado, aplicado nas colunas, ímpares = branco e pares = cinza claro.</w:t>
      </w:r>
    </w:p>
    <w:p w14:paraId="11B4F4EB" w14:textId="191B2C04" w:rsidR="008968AE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podemos utilizar várias combinações, sendo que uma delas também muito utilizada é colunas com 2n-1 com fundo branco e 2n para fundo cinza. </w:t>
      </w:r>
    </w:p>
    <w:p w14:paraId="4B9C0338" w14:textId="535B5FF5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AF94839" wp14:editId="3D500CD6">
            <wp:extent cx="6286500" cy="5247629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929" cy="525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1FD4" w14:textId="0DC42705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CB10A16" wp14:editId="416D00CA">
            <wp:extent cx="6276975" cy="5106691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056" cy="511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9A8EF" w14:textId="07D8B736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96E0DE1" wp14:editId="64901DEB">
            <wp:extent cx="6273871" cy="523875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260" cy="524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493E" w14:textId="105514E8" w:rsidR="005801B1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CDD3EFE" wp14:editId="5DD6B11A">
            <wp:extent cx="6292578" cy="518160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519" cy="518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AF52" w14:textId="5F495EA7" w:rsidR="008968AE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8CA408" wp14:editId="63DAE328">
            <wp:extent cx="6273476" cy="521017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337" cy="522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26CE" w14:textId="17C30B27" w:rsidR="008968AE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1A1658B1" wp14:editId="6FE7B936">
            <wp:extent cx="6280700" cy="2971800"/>
            <wp:effectExtent l="0" t="0" r="635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13" cy="297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2A6A" w14:textId="77777777" w:rsidR="00CE3DFF" w:rsidRPr="00CE3DFF" w:rsidRDefault="00CE3DFF" w:rsidP="00CE3DF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CE3DFF">
        <w:rPr>
          <w:rFonts w:ascii="Roboto" w:hAnsi="Roboto"/>
          <w:color w:val="FF0000"/>
          <w:highlight w:val="yellow"/>
        </w:rPr>
        <w:t>Capítulo 21 Aula 07</w:t>
      </w:r>
      <w:r w:rsidRPr="00CE3DF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CE3DFF">
        <w:rPr>
          <w:rFonts w:ascii="Roboto" w:hAnsi="Roboto"/>
          <w:sz w:val="32"/>
          <w:szCs w:val="32"/>
        </w:rPr>
        <w:t>Cabeçalho fixo para tabelas grandes</w:t>
      </w:r>
    </w:p>
    <w:p w14:paraId="291868B8" w14:textId="18453A6A" w:rsidR="00CE3DFF" w:rsidRDefault="007E4DE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 vimos que ao inserir um parâmetro no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thead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ele pode fixar o menu do cabeçalho, </w:t>
      </w:r>
    </w:p>
    <w:p w14:paraId="32DEC462" w14:textId="2720AF35" w:rsidR="007E4DE4" w:rsidRDefault="007E4DE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627F86A7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thead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tfoot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515D977F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background-color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E4DE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#383838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E89D362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7E4DE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white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87F0DD3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1D422C79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thead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 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tr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 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th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0EB0E91D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position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7E4DE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sticky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3EBB821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top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E4DE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503A579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background-color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E4DE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#383838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FE56060" w14:textId="0BB35855" w:rsidR="007E4DE4" w:rsidRDefault="007E4DE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 propriedade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position:sticky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pode fixar </w:t>
      </w:r>
      <w:r w:rsidR="00F45CE5">
        <w:rPr>
          <w:rFonts w:ascii="Arial Nova" w:hAnsi="Arial Nova"/>
          <w:sz w:val="24"/>
          <w:szCs w:val="40"/>
          <w:shd w:val="clear" w:color="auto" w:fill="FFFFFF"/>
        </w:rPr>
        <w:t>cabeçalho e mantê-lo até o final da tabela.</w:t>
      </w:r>
    </w:p>
    <w:p w14:paraId="7A506714" w14:textId="0C39A343" w:rsidR="006A0636" w:rsidRDefault="006A0636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64D913F7" w14:textId="5D485BD5" w:rsidR="00F45CE5" w:rsidRDefault="006A0636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48"/>
          <w:szCs w:val="48"/>
          <w:shd w:val="clear" w:color="auto" w:fill="FFFFFF"/>
        </w:rPr>
      </w:pPr>
      <w:r w:rsidRPr="006A0636">
        <w:rPr>
          <w:rFonts w:ascii="Roboto" w:hAnsi="Roboto"/>
          <w:color w:val="FF0000"/>
          <w:sz w:val="48"/>
          <w:szCs w:val="48"/>
          <w:highlight w:val="yellow"/>
        </w:rPr>
        <w:t>Capítulo 21 Aula 0</w:t>
      </w:r>
      <w:r w:rsidRPr="006A0636">
        <w:rPr>
          <w:rFonts w:ascii="Roboto" w:hAnsi="Roboto"/>
          <w:color w:val="FF0000"/>
          <w:sz w:val="48"/>
          <w:szCs w:val="48"/>
          <w:highlight w:val="yellow"/>
        </w:rPr>
        <w:t>8</w:t>
      </w:r>
      <w:r>
        <w:rPr>
          <w:rFonts w:ascii="Roboto" w:hAnsi="Roboto"/>
          <w:color w:val="FF0000"/>
          <w:sz w:val="48"/>
          <w:szCs w:val="48"/>
        </w:rPr>
        <w:t xml:space="preserve"> </w:t>
      </w:r>
      <w:r>
        <w:rPr>
          <w:rFonts w:ascii="Arial Nova" w:hAnsi="Arial Nova"/>
          <w:sz w:val="48"/>
          <w:szCs w:val="48"/>
          <w:shd w:val="clear" w:color="auto" w:fill="FFFFFF"/>
        </w:rPr>
        <w:t xml:space="preserve">– Mesclagem de células </w:t>
      </w:r>
    </w:p>
    <w:p w14:paraId="3BF7DD6F" w14:textId="48EDAD3E" w:rsidR="00AE7BCF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3FBA1AA5" wp14:editId="2111C5DD">
            <wp:extent cx="6750685" cy="5998210"/>
            <wp:effectExtent l="0" t="0" r="0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99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08E6" w14:textId="77777777" w:rsidR="00AE7BCF" w:rsidRDefault="00AE7BCF">
      <w:pPr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br w:type="page"/>
      </w:r>
    </w:p>
    <w:p w14:paraId="5147C216" w14:textId="40255044" w:rsidR="006A0636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6E405267" wp14:editId="685FD96E">
            <wp:extent cx="6686485" cy="2867025"/>
            <wp:effectExtent l="0" t="0" r="63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523" cy="286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0B7B" w14:textId="5870A629" w:rsidR="00AE7BCF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 xml:space="preserve">Com as mesclagens nossa </w:t>
      </w:r>
      <w:proofErr w:type="spellStart"/>
      <w:r>
        <w:rPr>
          <w:rFonts w:ascii="Arial Nova" w:hAnsi="Arial Nova"/>
          <w:sz w:val="24"/>
          <w:szCs w:val="24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24"/>
          <w:shd w:val="clear" w:color="auto" w:fill="FFFFFF"/>
        </w:rPr>
        <w:t xml:space="preserve"> tomou um formato adequado para uma determinada utilidade, que para a maioria dos casos, não tem muita utilidade, é muito específica.</w:t>
      </w:r>
    </w:p>
    <w:p w14:paraId="74A36263" w14:textId="58FE058F" w:rsidR="00AE7BCF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353ECE79" wp14:editId="18AA514F">
            <wp:extent cx="6685915" cy="4090207"/>
            <wp:effectExtent l="0" t="0" r="635" b="571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481" cy="4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3231" w14:textId="0871D778" w:rsidR="00AE7BCF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>Vemos claramente no código conte, as linhas comentadas, como ficarão nossa planilha antes mesmo de vê-las no browser. Analise os comentários ...</w:t>
      </w:r>
    </w:p>
    <w:p w14:paraId="457A38F6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632B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32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"2"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Vamos duplicar 2 colunas para B     --&gt;</w:t>
      </w:r>
    </w:p>
    <w:p w14:paraId="7CE81EB7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&gt;C&lt;/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 Vamos retirar a letra C --&gt;</w:t>
      </w:r>
    </w:p>
    <w:p w14:paraId="6FEF3B27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7BD3DEE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FDA98E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632B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32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"3"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Vamos triplicar as linhas para D   --&gt;</w:t>
      </w:r>
    </w:p>
    <w:p w14:paraId="3B5E7B1D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2A5C8CD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632B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32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"2"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Vamos duplicar as linhas para F    --&gt;</w:t>
      </w:r>
    </w:p>
    <w:p w14:paraId="1D151BF8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DDEB51C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3D6DFF7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&gt;G&lt;/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Vamos retirar a letra G --&gt;</w:t>
      </w:r>
    </w:p>
    <w:p w14:paraId="155AFD0C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EAA61A4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&gt;I&lt;/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Vamos retirar a letra I --&gt;</w:t>
      </w:r>
    </w:p>
    <w:p w14:paraId="4970B7D4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4492566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52C6451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&gt;J&lt;/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Vamos retirar a letra J --&gt;</w:t>
      </w:r>
    </w:p>
    <w:p w14:paraId="13113BFD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&gt;L&lt;/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Vamos retirar a letra L --&gt;</w:t>
      </w:r>
    </w:p>
    <w:p w14:paraId="1737141B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632B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32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"2"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&lt;!-- 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VAmos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duplicar colunas para letra M--&gt;</w:t>
      </w:r>
    </w:p>
    <w:p w14:paraId="1263BD8F" w14:textId="370B1651" w:rsidR="00C632B8" w:rsidRDefault="00C632B8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3F63F858" w14:textId="6EACF1E6" w:rsidR="00C632B8" w:rsidRDefault="00C632B8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 xml:space="preserve">Modulo 03 – </w:t>
      </w:r>
    </w:p>
    <w:p w14:paraId="7BC8F312" w14:textId="03497EA8" w:rsidR="00C632B8" w:rsidRDefault="00C632B8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 w:rsidRPr="006A0636">
        <w:rPr>
          <w:rFonts w:ascii="Roboto" w:hAnsi="Roboto"/>
          <w:color w:val="FF0000"/>
          <w:sz w:val="48"/>
          <w:szCs w:val="48"/>
          <w:highlight w:val="yellow"/>
        </w:rPr>
        <w:t>Capítulo 21 Aula 0</w:t>
      </w:r>
      <w:r>
        <w:rPr>
          <w:rFonts w:ascii="Roboto" w:hAnsi="Roboto"/>
          <w:color w:val="FF0000"/>
          <w:sz w:val="48"/>
          <w:szCs w:val="48"/>
        </w:rPr>
        <w:t xml:space="preserve">9 </w:t>
      </w:r>
      <w:r w:rsidR="00E05942" w:rsidRPr="00E05942">
        <w:rPr>
          <w:rFonts w:ascii="Roboto" w:hAnsi="Roboto"/>
          <w:sz w:val="48"/>
          <w:szCs w:val="48"/>
        </w:rPr>
        <w:t>–</w:t>
      </w:r>
      <w:r w:rsidRPr="00E05942">
        <w:rPr>
          <w:rFonts w:ascii="Roboto" w:hAnsi="Roboto"/>
          <w:sz w:val="48"/>
          <w:szCs w:val="48"/>
        </w:rPr>
        <w:t xml:space="preserve"> </w:t>
      </w:r>
      <w:r w:rsidR="00E05942" w:rsidRPr="00E05942">
        <w:rPr>
          <w:rFonts w:ascii="Roboto" w:hAnsi="Roboto"/>
          <w:sz w:val="48"/>
          <w:szCs w:val="48"/>
        </w:rPr>
        <w:t>Desafio parte 01</w:t>
      </w:r>
    </w:p>
    <w:p w14:paraId="7AF269C5" w14:textId="579F8CB2" w:rsidR="00C632B8" w:rsidRDefault="00613FB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13D24113" wp14:editId="6E33BD84">
            <wp:extent cx="5600700" cy="329565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6248" w14:textId="6A9F9C4E" w:rsidR="00385FA4" w:rsidRDefault="00385FA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>Segue cópia do código Fonte da planilha “A”</w:t>
      </w:r>
    </w:p>
    <w:p w14:paraId="01463428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D4B9CD2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pt-br</w:t>
      </w:r>
      <w:proofErr w:type="spellEnd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8CC30A1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C727E1C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F5CC80C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http-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equiv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"X-UA-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Compatible</w:t>
      </w:r>
      <w:proofErr w:type="spellEnd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"IE=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edge</w:t>
      </w:r>
      <w:proofErr w:type="spellEnd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5733FF6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viewport</w:t>
      </w:r>
      <w:proofErr w:type="spellEnd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width</w:t>
      </w:r>
      <w:proofErr w:type="spellEnd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=device-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width</w:t>
      </w:r>
      <w:proofErr w:type="spellEnd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initial-scale</w:t>
      </w:r>
      <w:proofErr w:type="spellEnd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=1.0"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169A4C6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Tabelas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CE302B1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EB1412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385FA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body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146DD33A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font-family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Arial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Helvetica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sans-serif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44D25FF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2EB77DE1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385FA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table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5064FD33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border-collapse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collapse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D526CE9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85FA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300px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E29093F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3754B797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385FA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4813DF84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85FA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1px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black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72A59E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85FA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2486FFE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text-align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FFD5C0E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15C17DCC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B03C67D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AE278E9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D4551C4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Tabelas do Desafio 13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75EC536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Parte A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9C08FF2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B5EFCE6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618D00E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0F29462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53351A2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CCFB27A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6FEF179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D82923D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30FB7C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32CAF45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44CC121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F9A11BD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4A75827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2ED977F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FD9E058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4805787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AAA9B6D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E198615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439932C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FCFB3A9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E2C2878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F1967C7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CAEEB26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5F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85F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D7FF0F0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04B02BF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8B5583E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00709EE" w14:textId="77777777" w:rsidR="00385FA4" w:rsidRPr="00385FA4" w:rsidRDefault="00385FA4" w:rsidP="00385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385F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385F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83C49F6" w14:textId="1914CD46" w:rsidR="00385FA4" w:rsidRDefault="00385FA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4E13B9CA" w14:textId="68A99D0B" w:rsidR="00385FA4" w:rsidRDefault="00385FA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>Resultado:</w:t>
      </w:r>
    </w:p>
    <w:p w14:paraId="4DFA9C64" w14:textId="6A6DA668" w:rsidR="00385FA4" w:rsidRDefault="00385FA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19FB2767" wp14:editId="136E8238">
            <wp:extent cx="5705475" cy="3438525"/>
            <wp:effectExtent l="0" t="0" r="9525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C6C4" w14:textId="0B5BE3B0" w:rsidR="00385FA4" w:rsidRDefault="00CD0BF0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>A Tabela “B” do desafio 13, ficou muito legal. Fiz alguns incrementos, de forma a destacar as células que sofreram algum tipo de alteração em sua estrutura, facilitando a leitura e a interpretação dos dados contidos nelas.</w:t>
      </w:r>
    </w:p>
    <w:p w14:paraId="5F3A8DA2" w14:textId="363AC1F2" w:rsidR="00CD0BF0" w:rsidRDefault="00CD0BF0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lastRenderedPageBreak/>
        <w:t>Negritei também a tabela toda externamente, e somente as células que tiveram sua estrutura alterada, incluindo cores e números aumentados nestas células, o que ficou muito legal.</w:t>
      </w:r>
    </w:p>
    <w:p w14:paraId="6E762306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!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52A7D76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pt-br</w:t>
      </w:r>
      <w:proofErr w:type="spellEnd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A1C0172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F702344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C05D207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http-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equiv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"X-UA-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Compatible</w:t>
      </w:r>
      <w:proofErr w:type="spellEnd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"IE=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edge</w:t>
      </w:r>
      <w:proofErr w:type="spellEnd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65726CB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viewport</w:t>
      </w:r>
      <w:proofErr w:type="spellEnd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width</w:t>
      </w:r>
      <w:proofErr w:type="spellEnd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=device-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width</w:t>
      </w:r>
      <w:proofErr w:type="spellEnd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initial-scale</w:t>
      </w:r>
      <w:proofErr w:type="spellEnd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=1.0"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87801D4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Tabelas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EEAF1D0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64BA390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body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3ECE8D79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font-family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Arial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Helvetica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sans-serif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51643B6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12304E0C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CD0BF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table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622EED49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border-collapse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collapse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51FBEF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500px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D3AE7AE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2px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black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7D6A83F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71014EE7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CD0BF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5A3CE1D6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1px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black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CB0BA90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2F20EC3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text-align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B2D30C6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7FB4DEE9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td.num3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58D89FAE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background-color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darkgray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972CCFA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1.5em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42E427A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2px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black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DB909E0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4EBCC21F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td.num8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3A7000BE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background-color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orange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5D95EEC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1.5em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F1B8523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2px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black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DCF5DDD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2750D26F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td.num10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62A5BC6C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background-color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aquamarine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  </w:t>
      </w:r>
    </w:p>
    <w:p w14:paraId="0B3A5BBF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1.5em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  </w:t>
      </w:r>
    </w:p>
    <w:p w14:paraId="58DE6010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2px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black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          </w:t>
      </w:r>
    </w:p>
    <w:p w14:paraId="6618300F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48F89F04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td.num11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04F9480E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background-color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sandybrown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A4DEE44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1.5em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ABA94D9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CD0B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2px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black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2ED231E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0E693162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4983D43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F732A2E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25DD7C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Tabela do desafio 13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7AEAF6B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Parte B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38C7FC0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00DC776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A9C41F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1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AD5B353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2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34D5DBC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"num3"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"2"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3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A119BF6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4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098FBB9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7FD9A09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70B1D17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5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067E2AF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6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C70198E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7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3914F73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8A1DA27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43AC8E2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"num8"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"3"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8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E396137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9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A535006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931D63D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7F4B6C0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"num10"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"2"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10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213E6BB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"num11"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D0B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D0B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"2"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11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873487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12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DF6F968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6CAFDDF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47A2DDA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13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E3DD5DD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14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5427F0A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15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31070F0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8C9538C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E96E9B8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E9109BE" w14:textId="77777777" w:rsidR="00CD0BF0" w:rsidRPr="00CD0BF0" w:rsidRDefault="00CD0BF0" w:rsidP="00CD0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D0B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CD0BF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04F573" w14:textId="5EC2F4E9" w:rsidR="00CD0BF0" w:rsidRDefault="00CD0BF0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783A755E" w14:textId="27FC1229" w:rsidR="00CD0BF0" w:rsidRDefault="00CD0BF0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>Vejam o resultado:</w:t>
      </w:r>
    </w:p>
    <w:p w14:paraId="0C517C3A" w14:textId="77777777" w:rsidR="00CD0BF0" w:rsidRDefault="00CD0BF0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5332C9DD" w14:textId="3E820284" w:rsidR="00CD0BF0" w:rsidRDefault="00CD0BF0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48E8B333" wp14:editId="06E40F5D">
            <wp:extent cx="5724525" cy="3467100"/>
            <wp:effectExtent l="0" t="0" r="9525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59D9" w14:textId="5B2E8FC7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244EBD1B" w14:textId="7BB9794A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156F0CD6" w14:textId="604C3872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671E4AEC" w14:textId="102D33F4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312EC08D" w14:textId="699DC1CE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6420DAD8" w14:textId="5B787698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376A952A" w14:textId="0EE92DF9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22956866" w14:textId="58D2DAB5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2C1D40CD" w14:textId="794BB34A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3D52E61C" w14:textId="77777777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>Seguindo o Curso em Vídeo pelo Youtube, pois o Curso em Vídeo online não saiu ainda o último módulo.</w:t>
      </w:r>
    </w:p>
    <w:p w14:paraId="682A0E46" w14:textId="0725571D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hyperlink r:id="rId161" w:history="1">
        <w:r w:rsidRPr="00A94D92">
          <w:rPr>
            <w:rStyle w:val="Hyperlink"/>
            <w:rFonts w:ascii="Arial Nova" w:hAnsi="Arial Nova"/>
            <w:sz w:val="24"/>
            <w:szCs w:val="24"/>
            <w:shd w:val="clear" w:color="auto" w:fill="FFFFFF"/>
          </w:rPr>
          <w:t>https://www.youtube.com/watch?v=muKp1-jcs3Q&amp;list=PLHz_AreHm4dmcAviDwiGgHbeEJToxbOpZ&amp;index=36</w:t>
        </w:r>
      </w:hyperlink>
      <w:r>
        <w:rPr>
          <w:rFonts w:ascii="Arial Nova" w:hAnsi="Arial Nova"/>
          <w:sz w:val="24"/>
          <w:szCs w:val="24"/>
          <w:shd w:val="clear" w:color="auto" w:fill="FFFFFF"/>
        </w:rPr>
        <w:t xml:space="preserve"> </w:t>
      </w:r>
    </w:p>
    <w:p w14:paraId="25E5571B" w14:textId="77777777" w:rsidR="002E1895" w:rsidRDefault="002E1895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68940B86" w14:textId="21B3372B" w:rsidR="002E1895" w:rsidRDefault="002E1895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hyperlink r:id="rId162" w:history="1">
        <w:r w:rsidRPr="00A94D92">
          <w:rPr>
            <w:rStyle w:val="Hyperlink"/>
            <w:rFonts w:ascii="Arial Nova" w:hAnsi="Arial Nova"/>
            <w:sz w:val="24"/>
            <w:szCs w:val="24"/>
            <w:shd w:val="clear" w:color="auto" w:fill="FFFFFF"/>
          </w:rPr>
          <w:t>https://www.youtube.com/watch?v=V2gVaqTSRmo&amp;list=PLHz_AreHm4dmcAviDwiGgHbeEJToxbOpZ&amp;index=37</w:t>
        </w:r>
      </w:hyperlink>
      <w:r>
        <w:rPr>
          <w:rFonts w:ascii="Arial Nova" w:hAnsi="Arial Nova"/>
          <w:sz w:val="24"/>
          <w:szCs w:val="24"/>
          <w:shd w:val="clear" w:color="auto" w:fill="FFFFFF"/>
        </w:rPr>
        <w:t xml:space="preserve"> </w:t>
      </w:r>
    </w:p>
    <w:p w14:paraId="73582C9B" w14:textId="77777777" w:rsidR="002E1895" w:rsidRDefault="002E1895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385E41C3" w14:textId="6A4B5F4D" w:rsidR="00CD0BF0" w:rsidRDefault="00EE5DF9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>Próximo desafio C dentro do desafio 13, :</w:t>
      </w:r>
    </w:p>
    <w:p w14:paraId="2D36178C" w14:textId="3052A33A" w:rsidR="00EE5DF9" w:rsidRDefault="00EE5DF9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469F5EAD" wp14:editId="46CAC368">
            <wp:extent cx="4905375" cy="1647825"/>
            <wp:effectExtent l="0" t="0" r="9525" b="952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C6DA" w14:textId="35689EB9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>Segue o código fonte:</w:t>
      </w:r>
    </w:p>
    <w:p w14:paraId="236EE9A4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105FC29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pt-br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DA7AAF5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456286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85A0357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http-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equiv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"X-UA-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Compatible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"IE=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edge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03EF25B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viewport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width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=device-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width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initial-scale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=1.0"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9E4470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Tabelas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586AE31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AD559E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E189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body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35E7C7EB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font-family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Arial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Helvetica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sans-serif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7ED4EA7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05EF0CB3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2E189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table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3EC6F310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border-collapse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collapse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16783F4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E18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600px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B3E0AFF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E18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2px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black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38AD16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4754CD4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2E189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caption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1B54F88A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font-size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E18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1.3em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5CF7963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font-weight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bold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37087BC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E18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F13F6B0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2BEB8B0A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2E189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2E189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0641D4F4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E18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1px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black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69351B6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E189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CB26803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text-align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34D446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26472E38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3C4D04C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0779EB3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80FD727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Tabela de Preferência de Filmes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BDA764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0CBA3D3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caption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</w:t>
      </w:r>
      <w:r w:rsidRPr="002E18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&lt;!-- Inclusão do </w:t>
      </w:r>
      <w:proofErr w:type="spellStart"/>
      <w:r w:rsidRPr="002E18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Captions</w:t>
      </w:r>
      <w:proofErr w:type="spellEnd"/>
      <w:r w:rsidRPr="002E18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para Nome da Tabela--&gt;</w:t>
      </w:r>
    </w:p>
    <w:p w14:paraId="3F589471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    Filmes Favoritos</w:t>
      </w:r>
    </w:p>
    <w:p w14:paraId="44439522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caption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FBD0A46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thead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           </w:t>
      </w:r>
      <w:r w:rsidRPr="002E18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&lt;!-- Inclusão do </w:t>
      </w:r>
      <w:proofErr w:type="spellStart"/>
      <w:r w:rsidRPr="002E18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Thead</w:t>
      </w:r>
      <w:proofErr w:type="spellEnd"/>
      <w:r w:rsidRPr="002E18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para o Título das Colunas--&gt;</w:t>
      </w:r>
    </w:p>
    <w:p w14:paraId="423FFFDD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</w:p>
    <w:p w14:paraId="2C47926F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scope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col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Grupo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</w:t>
      </w:r>
      <w:r w:rsidRPr="002E18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Note que apareceu "</w:t>
      </w:r>
      <w:proofErr w:type="spellStart"/>
      <w:r w:rsidRPr="002E18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scope</w:t>
      </w:r>
      <w:proofErr w:type="spellEnd"/>
      <w:r w:rsidRPr="002E189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" c/ novas opões--&gt;</w:t>
      </w:r>
    </w:p>
    <w:p w14:paraId="50C97B4C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scope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col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Nomes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C8BFDA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"3"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scope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colgroup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Filmes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18FEBB5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9523D06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2FBC07C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thead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F1427F4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tfoot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34DA819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536B142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"4"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scope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row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Total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E3AF336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1000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6914E55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tfoot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F770C7C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tbody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526E9A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0DFA323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"3"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scope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rowgroup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Mulheres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E8230E9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Ana Maria Santos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39B2128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Alien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153B795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Rambo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3B6D297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Vingadores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7B9CC0B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DD565A9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Beatriz Sousa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EA9EFEA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Hulk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865D706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Inception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F6D420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Batman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934AC62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4C626DB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Claudia Melo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0CD981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Oblivion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A519AC8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Matriz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7ABA314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Big Hero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E9C077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D81C5A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7C48FA6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"3"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E189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scope</w:t>
      </w:r>
      <w:proofErr w:type="spellEnd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rowgroup</w:t>
      </w:r>
      <w:proofErr w:type="spellEnd"/>
      <w:r w:rsidRPr="002E189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Homens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AC79CCF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Bruno Mendonça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6D7924F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Intocaveis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714A3C3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Amnésia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DDB3920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Gladiador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E2B2677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86F72A7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Daniel Lourenço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68E5F2F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Wall-E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EE68B34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Oldboy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D7730EA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Dangal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09C77D8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DAE769A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908E9A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Fabiano Mota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5F99C3D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Star Wars 5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3EBBCCF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Taxi Driver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B71336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Toy </w:t>
      </w:r>
      <w:proofErr w:type="spellStart"/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Story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B68D96E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06A307F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4D34263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tbody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7A6D064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595730F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16BBB0C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lastRenderedPageBreak/>
        <w:t>&lt;/</w:t>
      </w:r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CF3A8D5" w14:textId="77777777" w:rsidR="002E1895" w:rsidRPr="002E1895" w:rsidRDefault="002E1895" w:rsidP="002E1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E189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2E189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99DEEB6" w14:textId="1AA0B552" w:rsidR="004150E2" w:rsidRDefault="004150E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2258B846" w14:textId="35887483" w:rsidR="002E1895" w:rsidRDefault="002E1895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5E93B5DF" wp14:editId="389297E2">
            <wp:extent cx="6534150" cy="491490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7A9E" w14:textId="4583FDBA" w:rsidR="002E1895" w:rsidRDefault="002E1895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73A9ABD9" w14:textId="7340589F" w:rsidR="002E1895" w:rsidRDefault="005468E8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 w:rsidRPr="005468E8">
        <w:rPr>
          <w:rFonts w:ascii="Arial Nova" w:hAnsi="Arial Nova"/>
          <w:b/>
          <w:bCs/>
          <w:color w:val="FF0000"/>
          <w:sz w:val="36"/>
          <w:szCs w:val="36"/>
          <w:highlight w:val="yellow"/>
          <w:shd w:val="clear" w:color="auto" w:fill="FFFFFF"/>
        </w:rPr>
        <w:t>Capítulo 21 – Desafio 14</w:t>
      </w:r>
      <w:r w:rsidRPr="005468E8">
        <w:rPr>
          <w:rFonts w:ascii="Arial Nova" w:hAnsi="Arial Nova"/>
          <w:color w:val="FF0000"/>
          <w:sz w:val="36"/>
          <w:szCs w:val="36"/>
          <w:shd w:val="clear" w:color="auto" w:fill="FFFFFF"/>
        </w:rPr>
        <w:t xml:space="preserve"> </w:t>
      </w:r>
      <w:r w:rsidRPr="005468E8">
        <w:rPr>
          <w:rFonts w:ascii="Arial Nova" w:hAnsi="Arial Nova"/>
          <w:sz w:val="36"/>
          <w:szCs w:val="36"/>
          <w:shd w:val="clear" w:color="auto" w:fill="FFFFFF"/>
        </w:rPr>
        <w:t xml:space="preserve">– Agrupando Colunas com </w:t>
      </w:r>
      <w:proofErr w:type="spellStart"/>
      <w:r w:rsidRPr="005468E8">
        <w:rPr>
          <w:rFonts w:ascii="Arial Nova" w:hAnsi="Arial Nova"/>
          <w:sz w:val="36"/>
          <w:szCs w:val="36"/>
          <w:shd w:val="clear" w:color="auto" w:fill="FFFFFF"/>
        </w:rPr>
        <w:t>Colgroup</w:t>
      </w:r>
      <w:proofErr w:type="spellEnd"/>
    </w:p>
    <w:p w14:paraId="0694C1DA" w14:textId="27F7749B" w:rsidR="005468E8" w:rsidRDefault="005468E8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hyperlink r:id="rId165" w:history="1">
        <w:r w:rsidRPr="00A94D92">
          <w:rPr>
            <w:rStyle w:val="Hyperlink"/>
            <w:rFonts w:ascii="Arial Nova" w:hAnsi="Arial Nova"/>
            <w:sz w:val="24"/>
            <w:szCs w:val="24"/>
            <w:shd w:val="clear" w:color="auto" w:fill="FFFFFF"/>
          </w:rPr>
          <w:t>https://www.youtube.com/watch?v=1Ro7rjINNb0&amp;list=PLHz_AreHm4dmcAviDwiGgHbeEJToxbOpZ&amp;index=38</w:t>
        </w:r>
      </w:hyperlink>
      <w:r>
        <w:rPr>
          <w:rFonts w:ascii="Arial Nova" w:hAnsi="Arial Nova"/>
          <w:sz w:val="24"/>
          <w:szCs w:val="24"/>
          <w:shd w:val="clear" w:color="auto" w:fill="FFFFFF"/>
        </w:rPr>
        <w:t xml:space="preserve"> </w:t>
      </w:r>
    </w:p>
    <w:p w14:paraId="62EBB489" w14:textId="1284BF6E" w:rsidR="002E1895" w:rsidRPr="005468E8" w:rsidRDefault="002E1895" w:rsidP="005468E8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b/>
          <w:bCs/>
          <w:sz w:val="24"/>
          <w:szCs w:val="24"/>
          <w:shd w:val="clear" w:color="auto" w:fill="FFFFFF"/>
        </w:rPr>
      </w:pPr>
      <w:r w:rsidRPr="005468E8">
        <w:rPr>
          <w:rFonts w:ascii="Arial Nova" w:hAnsi="Arial Nova"/>
          <w:b/>
          <w:bCs/>
          <w:sz w:val="24"/>
          <w:szCs w:val="24"/>
          <w:shd w:val="clear" w:color="auto" w:fill="FFFFFF"/>
        </w:rPr>
        <w:t>Próxima Tabela para o exercício do desafio 14:</w:t>
      </w:r>
    </w:p>
    <w:p w14:paraId="09B08C99" w14:textId="77777777" w:rsidR="002E1895" w:rsidRDefault="002E1895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5E8C771C" w14:textId="127855E3" w:rsidR="002E1895" w:rsidRDefault="002E1895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578019FA" wp14:editId="3FAE0811">
            <wp:extent cx="4638675" cy="23526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AD4E" w14:textId="77777777" w:rsidR="00EE5DF9" w:rsidRDefault="00EE5DF9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sectPr w:rsidR="00EE5DF9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D62A2C"/>
    <w:multiLevelType w:val="multilevel"/>
    <w:tmpl w:val="0B4A5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95334B"/>
    <w:multiLevelType w:val="multilevel"/>
    <w:tmpl w:val="16A06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470"/>
    <w:rsid w:val="00080980"/>
    <w:rsid w:val="00087442"/>
    <w:rsid w:val="000952A3"/>
    <w:rsid w:val="000A250D"/>
    <w:rsid w:val="000A3215"/>
    <w:rsid w:val="000A747E"/>
    <w:rsid w:val="000B1501"/>
    <w:rsid w:val="000B4E5A"/>
    <w:rsid w:val="000C39FA"/>
    <w:rsid w:val="000D737B"/>
    <w:rsid w:val="00103DDF"/>
    <w:rsid w:val="00114477"/>
    <w:rsid w:val="00115C5D"/>
    <w:rsid w:val="0015185E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36146"/>
    <w:rsid w:val="00275FBA"/>
    <w:rsid w:val="002769F3"/>
    <w:rsid w:val="0027792B"/>
    <w:rsid w:val="002957F7"/>
    <w:rsid w:val="002A26D2"/>
    <w:rsid w:val="002A3A89"/>
    <w:rsid w:val="002A4551"/>
    <w:rsid w:val="002A7A6A"/>
    <w:rsid w:val="002C0054"/>
    <w:rsid w:val="002D2D5E"/>
    <w:rsid w:val="002E069F"/>
    <w:rsid w:val="002E1895"/>
    <w:rsid w:val="002E1995"/>
    <w:rsid w:val="00335DB2"/>
    <w:rsid w:val="00355F7D"/>
    <w:rsid w:val="00374957"/>
    <w:rsid w:val="00385FA4"/>
    <w:rsid w:val="003938CC"/>
    <w:rsid w:val="003B671F"/>
    <w:rsid w:val="003C07D9"/>
    <w:rsid w:val="003F125F"/>
    <w:rsid w:val="004150E2"/>
    <w:rsid w:val="00421231"/>
    <w:rsid w:val="00421471"/>
    <w:rsid w:val="00423760"/>
    <w:rsid w:val="004302CC"/>
    <w:rsid w:val="00445C8D"/>
    <w:rsid w:val="00452B3D"/>
    <w:rsid w:val="0046561B"/>
    <w:rsid w:val="004665A5"/>
    <w:rsid w:val="0047255A"/>
    <w:rsid w:val="00477E0E"/>
    <w:rsid w:val="0048315D"/>
    <w:rsid w:val="0048501A"/>
    <w:rsid w:val="004912FE"/>
    <w:rsid w:val="004A2C06"/>
    <w:rsid w:val="004D5815"/>
    <w:rsid w:val="004E4B01"/>
    <w:rsid w:val="004F2628"/>
    <w:rsid w:val="004F41A0"/>
    <w:rsid w:val="00502DA5"/>
    <w:rsid w:val="00505103"/>
    <w:rsid w:val="005468E8"/>
    <w:rsid w:val="00550CF5"/>
    <w:rsid w:val="005801B1"/>
    <w:rsid w:val="00590E00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3FBB"/>
    <w:rsid w:val="0061492A"/>
    <w:rsid w:val="00622828"/>
    <w:rsid w:val="00627FAD"/>
    <w:rsid w:val="00667A94"/>
    <w:rsid w:val="00681249"/>
    <w:rsid w:val="00696EC4"/>
    <w:rsid w:val="006A0636"/>
    <w:rsid w:val="006A7E7D"/>
    <w:rsid w:val="006B61A7"/>
    <w:rsid w:val="006C5DD3"/>
    <w:rsid w:val="006F07D9"/>
    <w:rsid w:val="006F582F"/>
    <w:rsid w:val="00770AF5"/>
    <w:rsid w:val="00773B0C"/>
    <w:rsid w:val="007A1E9E"/>
    <w:rsid w:val="007A728D"/>
    <w:rsid w:val="007B36D8"/>
    <w:rsid w:val="007B7E4E"/>
    <w:rsid w:val="007E4DE4"/>
    <w:rsid w:val="007E6CD1"/>
    <w:rsid w:val="00814237"/>
    <w:rsid w:val="00831737"/>
    <w:rsid w:val="0083198D"/>
    <w:rsid w:val="00852B14"/>
    <w:rsid w:val="00893F70"/>
    <w:rsid w:val="008968AE"/>
    <w:rsid w:val="008C4BE0"/>
    <w:rsid w:val="008D56CD"/>
    <w:rsid w:val="008D5C84"/>
    <w:rsid w:val="008E423F"/>
    <w:rsid w:val="008F7540"/>
    <w:rsid w:val="0090235B"/>
    <w:rsid w:val="00913CC3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03DEB"/>
    <w:rsid w:val="00A157FC"/>
    <w:rsid w:val="00A96B47"/>
    <w:rsid w:val="00AB50FE"/>
    <w:rsid w:val="00AD0CDA"/>
    <w:rsid w:val="00AD53E9"/>
    <w:rsid w:val="00AE7BCF"/>
    <w:rsid w:val="00AF30E4"/>
    <w:rsid w:val="00B06A07"/>
    <w:rsid w:val="00B123C5"/>
    <w:rsid w:val="00B12FCD"/>
    <w:rsid w:val="00B13C03"/>
    <w:rsid w:val="00B1705C"/>
    <w:rsid w:val="00B23CC9"/>
    <w:rsid w:val="00B25CDA"/>
    <w:rsid w:val="00B55237"/>
    <w:rsid w:val="00B713EE"/>
    <w:rsid w:val="00B73A2B"/>
    <w:rsid w:val="00B84257"/>
    <w:rsid w:val="00B972F3"/>
    <w:rsid w:val="00BA78CD"/>
    <w:rsid w:val="00BC01C7"/>
    <w:rsid w:val="00BF33B0"/>
    <w:rsid w:val="00C019A6"/>
    <w:rsid w:val="00C130C0"/>
    <w:rsid w:val="00C37F57"/>
    <w:rsid w:val="00C4105E"/>
    <w:rsid w:val="00C42AE7"/>
    <w:rsid w:val="00C632B8"/>
    <w:rsid w:val="00C67FE9"/>
    <w:rsid w:val="00C70043"/>
    <w:rsid w:val="00C84688"/>
    <w:rsid w:val="00C90276"/>
    <w:rsid w:val="00CA1A6A"/>
    <w:rsid w:val="00CC1015"/>
    <w:rsid w:val="00CD0BF0"/>
    <w:rsid w:val="00CD4408"/>
    <w:rsid w:val="00CE3DFF"/>
    <w:rsid w:val="00D03946"/>
    <w:rsid w:val="00D07543"/>
    <w:rsid w:val="00D10E6B"/>
    <w:rsid w:val="00D4040B"/>
    <w:rsid w:val="00D407D7"/>
    <w:rsid w:val="00D60630"/>
    <w:rsid w:val="00D727A7"/>
    <w:rsid w:val="00D73368"/>
    <w:rsid w:val="00D73FAD"/>
    <w:rsid w:val="00D83FB7"/>
    <w:rsid w:val="00D871A1"/>
    <w:rsid w:val="00DA695F"/>
    <w:rsid w:val="00DD00BB"/>
    <w:rsid w:val="00DD7209"/>
    <w:rsid w:val="00DF554E"/>
    <w:rsid w:val="00DF5B16"/>
    <w:rsid w:val="00E05942"/>
    <w:rsid w:val="00E0764E"/>
    <w:rsid w:val="00E139DA"/>
    <w:rsid w:val="00E174C3"/>
    <w:rsid w:val="00E411E2"/>
    <w:rsid w:val="00E43874"/>
    <w:rsid w:val="00E45DB1"/>
    <w:rsid w:val="00E641E7"/>
    <w:rsid w:val="00E75CC9"/>
    <w:rsid w:val="00E9150B"/>
    <w:rsid w:val="00EA584C"/>
    <w:rsid w:val="00EA79A8"/>
    <w:rsid w:val="00EB7020"/>
    <w:rsid w:val="00EC038D"/>
    <w:rsid w:val="00EC0BF2"/>
    <w:rsid w:val="00EE00FF"/>
    <w:rsid w:val="00EE5DF9"/>
    <w:rsid w:val="00EF5E9A"/>
    <w:rsid w:val="00F0252C"/>
    <w:rsid w:val="00F153DB"/>
    <w:rsid w:val="00F22FD0"/>
    <w:rsid w:val="00F27E4F"/>
    <w:rsid w:val="00F37FC3"/>
    <w:rsid w:val="00F45CE5"/>
    <w:rsid w:val="00F6010C"/>
    <w:rsid w:val="00F753AA"/>
    <w:rsid w:val="00F75F86"/>
    <w:rsid w:val="00F82A41"/>
    <w:rsid w:val="00F86B1D"/>
    <w:rsid w:val="00F9751D"/>
    <w:rsid w:val="00FC378D"/>
    <w:rsid w:val="00FD279A"/>
    <w:rsid w:val="00FD2E8E"/>
    <w:rsid w:val="00FD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  <w:style w:type="character" w:customStyle="1" w:styleId="ng-star-inserted">
    <w:name w:val="ng-star-inserted"/>
    <w:basedOn w:val="Fontepargpadro"/>
    <w:rsid w:val="004F41A0"/>
  </w:style>
  <w:style w:type="character" w:customStyle="1" w:styleId="draweremphasized-code">
    <w:name w:val="drawer__emphasized-code"/>
    <w:basedOn w:val="Fontepargpadro"/>
    <w:rsid w:val="004F41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1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45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1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19.png"/><Relationship Id="rId159" Type="http://schemas.openxmlformats.org/officeDocument/2006/relationships/image" Target="media/image139.png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8.png"/><Relationship Id="rId128" Type="http://schemas.openxmlformats.org/officeDocument/2006/relationships/image" Target="media/image110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hyperlink" Target="https://edneitatui.github.io/github_html/ex022/fundo001.html" TargetMode="External"/><Relationship Id="rId160" Type="http://schemas.openxmlformats.org/officeDocument/2006/relationships/image" Target="media/image140.png"/><Relationship Id="rId22" Type="http://schemas.openxmlformats.org/officeDocument/2006/relationships/hyperlink" Target="https://edneitatui.github.io/Projeto-Android/" TargetMode="External"/><Relationship Id="rId43" Type="http://schemas.openxmlformats.org/officeDocument/2006/relationships/image" Target="media/image28.png"/><Relationship Id="rId64" Type="http://schemas.openxmlformats.org/officeDocument/2006/relationships/image" Target="media/image48.png"/><Relationship Id="rId118" Type="http://schemas.openxmlformats.org/officeDocument/2006/relationships/image" Target="media/image100.png"/><Relationship Id="rId139" Type="http://schemas.openxmlformats.org/officeDocument/2006/relationships/image" Target="media/image120.png"/><Relationship Id="rId85" Type="http://schemas.openxmlformats.org/officeDocument/2006/relationships/image" Target="media/image69.png"/><Relationship Id="rId150" Type="http://schemas.openxmlformats.org/officeDocument/2006/relationships/image" Target="media/image130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40" Type="http://schemas.openxmlformats.org/officeDocument/2006/relationships/image" Target="media/image121.png"/><Relationship Id="rId145" Type="http://schemas.openxmlformats.org/officeDocument/2006/relationships/image" Target="media/image125.png"/><Relationship Id="rId161" Type="http://schemas.openxmlformats.org/officeDocument/2006/relationships/hyperlink" Target="https://www.youtube.com/watch?v=muKp1-jcs3Q&amp;list=PLHz_AreHm4dmcAviDwiGgHbeEJToxbOpZ&amp;index=36" TargetMode="External"/><Relationship Id="rId166" Type="http://schemas.openxmlformats.org/officeDocument/2006/relationships/image" Target="media/image14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2.png"/><Relationship Id="rId146" Type="http://schemas.openxmlformats.org/officeDocument/2006/relationships/image" Target="media/image126.png"/><Relationship Id="rId16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hyperlink" Target="https://www.youtube.com/watch?v=V2gVaqTSRmo&amp;list=PLHz_AreHm4dmcAviDwiGgHbeEJToxbOpZ&amp;index=37" TargetMode="External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edneitatui.github.io/Projeto-Cordel/" TargetMode="External"/><Relationship Id="rId157" Type="http://schemas.openxmlformats.org/officeDocument/2006/relationships/image" Target="media/image137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2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147" Type="http://schemas.openxmlformats.org/officeDocument/2006/relationships/image" Target="media/image127.png"/><Relationship Id="rId168" Type="http://schemas.openxmlformats.org/officeDocument/2006/relationships/theme" Target="theme/theme1.xml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3.png"/><Relationship Id="rId163" Type="http://schemas.openxmlformats.org/officeDocument/2006/relationships/image" Target="media/image141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hyperlink" Target="https://professorguanabara.github.io/projeto-cordel/" TargetMode="External"/><Relationship Id="rId137" Type="http://schemas.openxmlformats.org/officeDocument/2006/relationships/image" Target="media/image118.png"/><Relationship Id="rId158" Type="http://schemas.openxmlformats.org/officeDocument/2006/relationships/image" Target="media/image138.png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3" Type="http://schemas.openxmlformats.org/officeDocument/2006/relationships/image" Target="media/image133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hyperlink" Target="https://pt.wikipedia.org/wiki/Lista_de_unidades_federativas_do_Brasil_por_popula%C3%A7%C3%A3o" TargetMode="External"/><Relationship Id="rId148" Type="http://schemas.openxmlformats.org/officeDocument/2006/relationships/image" Target="media/image128.png"/><Relationship Id="rId164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54" Type="http://schemas.openxmlformats.org/officeDocument/2006/relationships/image" Target="media/image134.png"/><Relationship Id="rId16" Type="http://schemas.openxmlformats.org/officeDocument/2006/relationships/hyperlink" Target="https://edneitatui.github.io/github_html/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44" Type="http://schemas.openxmlformats.org/officeDocument/2006/relationships/image" Target="media/image124.png"/><Relationship Id="rId90" Type="http://schemas.openxmlformats.org/officeDocument/2006/relationships/image" Target="media/image74.png"/><Relationship Id="rId165" Type="http://schemas.openxmlformats.org/officeDocument/2006/relationships/hyperlink" Target="https://www.youtube.com/watch?v=1Ro7rjINNb0&amp;list=PLHz_AreHm4dmcAviDwiGgHbeEJToxbOpZ&amp;index=38" TargetMode="External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55" Type="http://schemas.openxmlformats.org/officeDocument/2006/relationships/image" Target="media/image1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16640</TotalTime>
  <Pages>92</Pages>
  <Words>5701</Words>
  <Characters>30791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65</cp:revision>
  <dcterms:created xsi:type="dcterms:W3CDTF">2021-12-07T15:06:00Z</dcterms:created>
  <dcterms:modified xsi:type="dcterms:W3CDTF">2021-12-31T19:54:00Z</dcterms:modified>
</cp:coreProperties>
</file>