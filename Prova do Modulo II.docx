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FD6A" w14:textId="24688539" w:rsidR="002E1995" w:rsidRDefault="002E1995" w:rsidP="00AD2D66">
      <w:pPr>
        <w:pStyle w:val="Ttulo"/>
        <w:jc w:val="left"/>
      </w:pPr>
    </w:p>
    <w:p w14:paraId="58CB9134" w14:textId="55FE6441" w:rsidR="00AD2D66" w:rsidRDefault="00AD2D66" w:rsidP="00AD2D66">
      <w:r>
        <w:rPr>
          <w:noProof/>
        </w:rPr>
        <w:drawing>
          <wp:inline distT="0" distB="0" distL="0" distR="0" wp14:anchorId="282D397E" wp14:editId="063C311C">
            <wp:extent cx="6562725" cy="4819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E636" w14:textId="27D5A1E0" w:rsidR="00AD2D66" w:rsidRDefault="00AD2D66" w:rsidP="00AD2D66">
      <w:r>
        <w:rPr>
          <w:noProof/>
        </w:rPr>
        <w:lastRenderedPageBreak/>
        <w:drawing>
          <wp:inline distT="0" distB="0" distL="0" distR="0" wp14:anchorId="61AE56F5" wp14:editId="2BDF5A7E">
            <wp:extent cx="6562725" cy="4705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D1CF" w14:textId="32465996" w:rsidR="00AD2D66" w:rsidRDefault="00AD2D66" w:rsidP="00AD2D66">
      <w:r>
        <w:rPr>
          <w:noProof/>
        </w:rPr>
        <w:drawing>
          <wp:inline distT="0" distB="0" distL="0" distR="0" wp14:anchorId="48F8F9D3" wp14:editId="0EC504C1">
            <wp:extent cx="6562725" cy="5029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946D" w14:textId="13D0A7CB" w:rsidR="00AD2D66" w:rsidRDefault="00AD2D66" w:rsidP="00AD2D66">
      <w:r>
        <w:rPr>
          <w:noProof/>
        </w:rPr>
        <w:lastRenderedPageBreak/>
        <w:drawing>
          <wp:inline distT="0" distB="0" distL="0" distR="0" wp14:anchorId="48C5775F" wp14:editId="5ABAF161">
            <wp:extent cx="6562725" cy="5029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1E45F" w14:textId="21CCF204" w:rsidR="00AD2D66" w:rsidRDefault="00AD2D66" w:rsidP="00AD2D66"/>
    <w:p w14:paraId="4E6D3E1F" w14:textId="273C0580" w:rsidR="00AD2D66" w:rsidRDefault="00AD2D66" w:rsidP="00AD2D66">
      <w:r>
        <w:rPr>
          <w:noProof/>
        </w:rPr>
        <w:lastRenderedPageBreak/>
        <w:drawing>
          <wp:inline distT="0" distB="0" distL="0" distR="0" wp14:anchorId="691CF960" wp14:editId="50A36500">
            <wp:extent cx="6570980" cy="5104130"/>
            <wp:effectExtent l="0" t="0" r="127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BA52" w14:textId="1B5674F7" w:rsidR="00AD2D66" w:rsidRDefault="00AD2D66" w:rsidP="00AD2D66"/>
    <w:p w14:paraId="5ED1DB48" w14:textId="7FE3E7D7" w:rsidR="00AD2D66" w:rsidRDefault="00E064C9" w:rsidP="00AD2D66">
      <w:r>
        <w:rPr>
          <w:noProof/>
        </w:rPr>
        <w:lastRenderedPageBreak/>
        <w:drawing>
          <wp:inline distT="0" distB="0" distL="0" distR="0" wp14:anchorId="0CEF0F5E" wp14:editId="725D25DE">
            <wp:extent cx="6562725" cy="4543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2268" w14:textId="352EE100" w:rsidR="00E064C9" w:rsidRDefault="00E064C9" w:rsidP="00AD2D66"/>
    <w:p w14:paraId="627A8215" w14:textId="060EE97F" w:rsidR="00E064C9" w:rsidRDefault="00E064C9" w:rsidP="00AD2D66">
      <w:r>
        <w:rPr>
          <w:noProof/>
        </w:rPr>
        <w:drawing>
          <wp:inline distT="0" distB="0" distL="0" distR="0" wp14:anchorId="1603E88D" wp14:editId="161FDA60">
            <wp:extent cx="6570980" cy="4742815"/>
            <wp:effectExtent l="0" t="0" r="127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559A" w14:textId="2266AEA2" w:rsidR="00E064C9" w:rsidRDefault="00E064C9" w:rsidP="00AD2D66"/>
    <w:p w14:paraId="5846471B" w14:textId="03E7F9E3" w:rsidR="00E064C9" w:rsidRDefault="00E064C9" w:rsidP="00AD2D66">
      <w:r>
        <w:rPr>
          <w:noProof/>
        </w:rPr>
        <w:drawing>
          <wp:inline distT="0" distB="0" distL="0" distR="0" wp14:anchorId="00CD7F8E" wp14:editId="3343397C">
            <wp:extent cx="6562725" cy="5000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32EF" w14:textId="518817C1" w:rsidR="00E064C9" w:rsidRDefault="00E064C9" w:rsidP="00AD2D66"/>
    <w:p w14:paraId="6D04151C" w14:textId="1577B274" w:rsidR="00E064C9" w:rsidRDefault="00E064C9" w:rsidP="00AD2D66">
      <w:r>
        <w:rPr>
          <w:noProof/>
        </w:rPr>
        <w:lastRenderedPageBreak/>
        <w:drawing>
          <wp:inline distT="0" distB="0" distL="0" distR="0" wp14:anchorId="6B04B84C" wp14:editId="39820380">
            <wp:extent cx="6570980" cy="477139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7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DC3E" w14:textId="57E28F84" w:rsidR="00E064C9" w:rsidRDefault="00E064C9" w:rsidP="00AD2D66"/>
    <w:p w14:paraId="29A8A295" w14:textId="50226477" w:rsidR="00E064C9" w:rsidRPr="00AD2D66" w:rsidRDefault="00E064C9" w:rsidP="00AD2D66">
      <w:r>
        <w:rPr>
          <w:noProof/>
        </w:rPr>
        <w:lastRenderedPageBreak/>
        <w:drawing>
          <wp:inline distT="0" distB="0" distL="0" distR="0" wp14:anchorId="175D569D" wp14:editId="1156F5DA">
            <wp:extent cx="6562725" cy="47815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0C02" w14:textId="17E99154" w:rsidR="00003C24" w:rsidRDefault="00003C24" w:rsidP="002E1995">
      <w:pPr>
        <w:pStyle w:val="Ttulo"/>
        <w:jc w:val="left"/>
        <w:rPr>
          <w:b w:val="0"/>
          <w:bCs w:val="0"/>
          <w:sz w:val="28"/>
          <w:szCs w:val="28"/>
        </w:rPr>
      </w:pPr>
    </w:p>
    <w:p w14:paraId="767909DF" w14:textId="1C7C9F5C" w:rsidR="006E7497" w:rsidRDefault="006E7497" w:rsidP="006E7497"/>
    <w:p w14:paraId="73FA3CE6" w14:textId="1B0953F0" w:rsidR="006E7497" w:rsidRDefault="006E7497" w:rsidP="006E7497">
      <w:r>
        <w:t>Segundo Teste aplicado:</w:t>
      </w:r>
    </w:p>
    <w:p w14:paraId="4FE5E13F" w14:textId="3847026C" w:rsidR="006E7497" w:rsidRDefault="006E7497" w:rsidP="006E7497">
      <w:r>
        <w:rPr>
          <w:noProof/>
        </w:rPr>
        <w:lastRenderedPageBreak/>
        <w:drawing>
          <wp:inline distT="0" distB="0" distL="0" distR="0" wp14:anchorId="2A857ACD" wp14:editId="2675910A">
            <wp:extent cx="6570980" cy="4733290"/>
            <wp:effectExtent l="0" t="0" r="127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BBA9" w14:textId="7090ECAD" w:rsidR="006E7497" w:rsidRDefault="006E7497" w:rsidP="006E7497"/>
    <w:p w14:paraId="02D4A1DC" w14:textId="5EB394E0" w:rsidR="006E7497" w:rsidRDefault="006E7497" w:rsidP="006E7497">
      <w:r>
        <w:rPr>
          <w:noProof/>
        </w:rPr>
        <w:lastRenderedPageBreak/>
        <w:drawing>
          <wp:inline distT="0" distB="0" distL="0" distR="0" wp14:anchorId="6B3517E3" wp14:editId="38AD0624">
            <wp:extent cx="6562725" cy="47625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44B8" w14:textId="3BFE6E81" w:rsidR="006E7497" w:rsidRDefault="006E7497" w:rsidP="006E7497"/>
    <w:p w14:paraId="2AE21113" w14:textId="499C2E96" w:rsidR="006E7497" w:rsidRDefault="006E7497" w:rsidP="006E7497">
      <w:r>
        <w:rPr>
          <w:noProof/>
        </w:rPr>
        <w:drawing>
          <wp:inline distT="0" distB="0" distL="0" distR="0" wp14:anchorId="7CAEB60B" wp14:editId="5CB13287">
            <wp:extent cx="6562725" cy="45529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1B32" w14:textId="1AF63B1E" w:rsidR="006E7497" w:rsidRDefault="006E7497" w:rsidP="006E7497"/>
    <w:p w14:paraId="7346BFA4" w14:textId="734E4EA4" w:rsidR="006E7497" w:rsidRDefault="006E7497" w:rsidP="006E7497">
      <w:r>
        <w:rPr>
          <w:noProof/>
        </w:rPr>
        <w:drawing>
          <wp:inline distT="0" distB="0" distL="0" distR="0" wp14:anchorId="711EC881" wp14:editId="751519F2">
            <wp:extent cx="6570980" cy="4457065"/>
            <wp:effectExtent l="0" t="0" r="127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E0B7" w14:textId="2ED077BD" w:rsidR="006E7497" w:rsidRDefault="006E7497" w:rsidP="006E7497"/>
    <w:p w14:paraId="0E8E5239" w14:textId="181C6F22" w:rsidR="006E7497" w:rsidRDefault="006E7497" w:rsidP="006E7497">
      <w:r>
        <w:rPr>
          <w:noProof/>
        </w:rPr>
        <w:lastRenderedPageBreak/>
        <w:drawing>
          <wp:inline distT="0" distB="0" distL="0" distR="0" wp14:anchorId="263749CE" wp14:editId="78D3D1CB">
            <wp:extent cx="6562725" cy="47434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1756" w14:textId="3660A4E1" w:rsidR="006E7497" w:rsidRDefault="006E7497" w:rsidP="006E7497"/>
    <w:p w14:paraId="34A20CA1" w14:textId="36D8DCC8" w:rsidR="006E7497" w:rsidRDefault="006E7497" w:rsidP="006E7497">
      <w:r>
        <w:rPr>
          <w:noProof/>
        </w:rPr>
        <w:lastRenderedPageBreak/>
        <w:drawing>
          <wp:inline distT="0" distB="0" distL="0" distR="0" wp14:anchorId="627011FB" wp14:editId="3E7C60AC">
            <wp:extent cx="6570980" cy="4780915"/>
            <wp:effectExtent l="0" t="0" r="127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B6C7" w14:textId="65F8465F" w:rsidR="006E7497" w:rsidRDefault="006E7497" w:rsidP="006E7497"/>
    <w:p w14:paraId="00B0A938" w14:textId="4F914D4B" w:rsidR="006E7497" w:rsidRDefault="006E7497" w:rsidP="006E7497">
      <w:r>
        <w:rPr>
          <w:noProof/>
        </w:rPr>
        <w:lastRenderedPageBreak/>
        <w:drawing>
          <wp:inline distT="0" distB="0" distL="0" distR="0" wp14:anchorId="413E6D68" wp14:editId="5F2F3A04">
            <wp:extent cx="6562725" cy="47815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2405" w14:textId="053912D1" w:rsidR="006E7497" w:rsidRDefault="006E7497" w:rsidP="006E7497"/>
    <w:p w14:paraId="5F824300" w14:textId="235148F8" w:rsidR="00612DF6" w:rsidRDefault="006E7497" w:rsidP="006E7497">
      <w:r>
        <w:rPr>
          <w:noProof/>
        </w:rPr>
        <w:lastRenderedPageBreak/>
        <w:drawing>
          <wp:inline distT="0" distB="0" distL="0" distR="0" wp14:anchorId="237FD87F" wp14:editId="3A25F8C5">
            <wp:extent cx="6570980" cy="5046980"/>
            <wp:effectExtent l="0" t="0" r="127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684D" w14:textId="2DD5F5D9" w:rsidR="006E7497" w:rsidRDefault="006E7497" w:rsidP="006E7497">
      <w:r>
        <w:rPr>
          <w:noProof/>
        </w:rPr>
        <w:lastRenderedPageBreak/>
        <w:drawing>
          <wp:inline distT="0" distB="0" distL="0" distR="0" wp14:anchorId="097391CD" wp14:editId="479E026E">
            <wp:extent cx="6570980" cy="4819015"/>
            <wp:effectExtent l="0" t="0" r="127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4CB8" w14:textId="6500C5C3" w:rsidR="006E7497" w:rsidRDefault="006E7497" w:rsidP="006E7497"/>
    <w:p w14:paraId="69AFB7E8" w14:textId="642FA86F" w:rsidR="006E7497" w:rsidRPr="006E7497" w:rsidRDefault="00090186" w:rsidP="006E7497">
      <w:r>
        <w:rPr>
          <w:noProof/>
        </w:rPr>
        <w:lastRenderedPageBreak/>
        <w:drawing>
          <wp:inline distT="0" distB="0" distL="0" distR="0" wp14:anchorId="0015B3DD" wp14:editId="38F683EB">
            <wp:extent cx="6570980" cy="4742815"/>
            <wp:effectExtent l="0" t="0" r="127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497" w:rsidRPr="006E7497" w:rsidSect="002E1995">
      <w:pgSz w:w="11906" w:h="16838"/>
      <w:pgMar w:top="709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742"/>
    <w:multiLevelType w:val="multilevel"/>
    <w:tmpl w:val="303E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34813"/>
    <w:multiLevelType w:val="multilevel"/>
    <w:tmpl w:val="A6EA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30"/>
    <w:rsid w:val="00003C24"/>
    <w:rsid w:val="00090186"/>
    <w:rsid w:val="000952A3"/>
    <w:rsid w:val="00103DDF"/>
    <w:rsid w:val="002A26D2"/>
    <w:rsid w:val="002A7A6A"/>
    <w:rsid w:val="002E1995"/>
    <w:rsid w:val="00452B3D"/>
    <w:rsid w:val="005E0527"/>
    <w:rsid w:val="00612DF6"/>
    <w:rsid w:val="00667A94"/>
    <w:rsid w:val="006E7497"/>
    <w:rsid w:val="0094449C"/>
    <w:rsid w:val="009C268B"/>
    <w:rsid w:val="00AD2D66"/>
    <w:rsid w:val="00D60630"/>
    <w:rsid w:val="00DF5B16"/>
    <w:rsid w:val="00E064C9"/>
    <w:rsid w:val="00E641E7"/>
    <w:rsid w:val="00EC5D8C"/>
    <w:rsid w:val="00F0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9EE1"/>
  <w15:chartTrackingRefBased/>
  <w15:docId w15:val="{24309B5D-894C-4612-A234-321857BC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5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0527"/>
    <w:pPr>
      <w:keepNext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5B16"/>
    <w:pPr>
      <w:keepNext/>
      <w:spacing w:after="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A7A6A"/>
    <w:pPr>
      <w:keepNext/>
      <w:jc w:val="center"/>
      <w:outlineLvl w:val="3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2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refixo">
    <w:name w:val="prefixo"/>
    <w:basedOn w:val="Fontepargpadro"/>
    <w:rsid w:val="000952A3"/>
  </w:style>
  <w:style w:type="character" w:styleId="Hyperlink">
    <w:name w:val="Hyperlink"/>
    <w:basedOn w:val="Fontepargpadro"/>
    <w:uiPriority w:val="99"/>
    <w:unhideWhenUsed/>
    <w:rsid w:val="000952A3"/>
    <w:rPr>
      <w:color w:val="0000FF"/>
      <w:u w:val="single"/>
    </w:rPr>
  </w:style>
  <w:style w:type="character" w:customStyle="1" w:styleId="origem">
    <w:name w:val="origem"/>
    <w:basedOn w:val="Fontepargpadro"/>
    <w:rsid w:val="000952A3"/>
  </w:style>
  <w:style w:type="paragraph" w:styleId="NormalWeb">
    <w:name w:val="Normal (Web)"/>
    <w:basedOn w:val="Normal"/>
    <w:uiPriority w:val="99"/>
    <w:semiHidden/>
    <w:unhideWhenUsed/>
    <w:rsid w:val="0009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52A3"/>
    <w:rPr>
      <w:b/>
      <w:bCs/>
    </w:rPr>
  </w:style>
  <w:style w:type="paragraph" w:styleId="Corpodetexto">
    <w:name w:val="Body Text"/>
    <w:basedOn w:val="Normal"/>
    <w:link w:val="CorpodetextoChar"/>
    <w:uiPriority w:val="99"/>
    <w:unhideWhenUsed/>
    <w:rsid w:val="000952A3"/>
    <w:pPr>
      <w:spacing w:after="0" w:line="348" w:lineRule="atLeast"/>
      <w:textAlignment w:val="baseline"/>
    </w:pPr>
    <w:rPr>
      <w:rFonts w:ascii="inherit" w:eastAsia="Times New Roman" w:hAnsi="inherit" w:cs="Times New Roman"/>
      <w:b/>
      <w:bCs/>
      <w:color w:val="333333"/>
      <w:spacing w:val="-5"/>
      <w:sz w:val="27"/>
      <w:szCs w:val="28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0952A3"/>
    <w:rPr>
      <w:rFonts w:ascii="inherit" w:eastAsia="Times New Roman" w:hAnsi="inherit" w:cs="Times New Roman"/>
      <w:b/>
      <w:bCs/>
      <w:color w:val="333333"/>
      <w:spacing w:val="-5"/>
      <w:sz w:val="27"/>
      <w:szCs w:val="28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0952A3"/>
    <w:pPr>
      <w:spacing w:after="0" w:line="348" w:lineRule="atLeast"/>
      <w:textAlignment w:val="baseline"/>
    </w:pPr>
    <w:rPr>
      <w:rFonts w:ascii="inherit" w:eastAsia="Times New Roman" w:hAnsi="inherit" w:cs="Times New Roman"/>
      <w:b/>
      <w:bCs/>
      <w:color w:val="333333"/>
      <w:spacing w:val="-5"/>
      <w:sz w:val="29"/>
      <w:szCs w:val="32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0952A3"/>
    <w:rPr>
      <w:rFonts w:ascii="inherit" w:eastAsia="Times New Roman" w:hAnsi="inherit" w:cs="Times New Roman"/>
      <w:b/>
      <w:bCs/>
      <w:color w:val="333333"/>
      <w:spacing w:val="-5"/>
      <w:sz w:val="29"/>
      <w:szCs w:val="32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0952A3"/>
    <w:pPr>
      <w:shd w:val="clear" w:color="auto" w:fill="FFFFFF"/>
      <w:spacing w:after="225" w:line="240" w:lineRule="atLeast"/>
      <w:jc w:val="center"/>
      <w:textAlignment w:val="baseline"/>
      <w:outlineLvl w:val="0"/>
    </w:pPr>
    <w:rPr>
      <w:rFonts w:ascii="Arial" w:eastAsia="Times New Roman" w:hAnsi="Arial" w:cs="Arial"/>
      <w:b/>
      <w:bCs/>
      <w:color w:val="3C3C3C"/>
      <w:spacing w:val="-14"/>
      <w:kern w:val="36"/>
      <w:sz w:val="54"/>
      <w:szCs w:val="54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0952A3"/>
    <w:rPr>
      <w:rFonts w:ascii="Arial" w:eastAsia="Times New Roman" w:hAnsi="Arial" w:cs="Arial"/>
      <w:b/>
      <w:bCs/>
      <w:color w:val="3C3C3C"/>
      <w:spacing w:val="-14"/>
      <w:kern w:val="36"/>
      <w:sz w:val="54"/>
      <w:szCs w:val="54"/>
      <w:shd w:val="clear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E0527"/>
    <w:rPr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F5B16"/>
    <w:rPr>
      <w:b/>
      <w:bCs/>
      <w:sz w:val="28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2A26D2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2A7A6A"/>
    <w:pPr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2A7A6A"/>
    <w:rPr>
      <w:b/>
      <w:bCs/>
      <w:sz w:val="36"/>
      <w:szCs w:val="36"/>
    </w:rPr>
  </w:style>
  <w:style w:type="character" w:customStyle="1" w:styleId="Ttulo4Char">
    <w:name w:val="Título 4 Char"/>
    <w:basedOn w:val="Fontepargpadro"/>
    <w:link w:val="Ttulo4"/>
    <w:uiPriority w:val="9"/>
    <w:rsid w:val="002A7A6A"/>
    <w:rPr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90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59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95664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936256948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  <w:div w:id="13996725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27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1696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142934697">
                  <w:marLeft w:val="0"/>
                  <w:marRight w:val="0"/>
                  <w:marTop w:val="0"/>
                  <w:marBottom w:val="0"/>
                  <w:divBdr>
                    <w:top w:val="single" w:sz="6" w:space="4" w:color="FF0000"/>
                    <w:left w:val="single" w:sz="6" w:space="12" w:color="FF0000"/>
                    <w:bottom w:val="single" w:sz="6" w:space="4" w:color="FF0000"/>
                    <w:right w:val="single" w:sz="6" w:space="12" w:color="FF0000"/>
                  </w:divBdr>
                </w:div>
              </w:divsChild>
            </w:div>
            <w:div w:id="14195938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9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9103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2005428115">
                  <w:marLeft w:val="0"/>
                  <w:marRight w:val="0"/>
                  <w:marTop w:val="0"/>
                  <w:marBottom w:val="0"/>
                  <w:divBdr>
                    <w:top w:val="single" w:sz="6" w:space="4" w:color="FF0000"/>
                    <w:left w:val="single" w:sz="6" w:space="12" w:color="FF0000"/>
                    <w:bottom w:val="single" w:sz="6" w:space="4" w:color="FF0000"/>
                    <w:right w:val="single" w:sz="6" w:space="12" w:color="FF0000"/>
                  </w:divBdr>
                </w:div>
              </w:divsChild>
            </w:div>
            <w:div w:id="11743443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6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68964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116994866">
                  <w:marLeft w:val="0"/>
                  <w:marRight w:val="0"/>
                  <w:marTop w:val="0"/>
                  <w:marBottom w:val="0"/>
                  <w:divBdr>
                    <w:top w:val="single" w:sz="6" w:space="4" w:color="FF0000"/>
                    <w:left w:val="single" w:sz="6" w:space="12" w:color="FF0000"/>
                    <w:bottom w:val="single" w:sz="6" w:space="4" w:color="FF0000"/>
                    <w:right w:val="single" w:sz="6" w:space="12" w:color="FF0000"/>
                  </w:divBdr>
                </w:div>
              </w:divsChild>
            </w:div>
            <w:div w:id="3292582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52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90008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81725046">
                  <w:marLeft w:val="0"/>
                  <w:marRight w:val="0"/>
                  <w:marTop w:val="0"/>
                  <w:marBottom w:val="0"/>
                  <w:divBdr>
                    <w:top w:val="single" w:sz="6" w:space="4" w:color="FF0000"/>
                    <w:left w:val="single" w:sz="6" w:space="12" w:color="FF0000"/>
                    <w:bottom w:val="single" w:sz="6" w:space="4" w:color="FF0000"/>
                    <w:right w:val="single" w:sz="6" w:space="12" w:color="FF0000"/>
                  </w:divBdr>
                </w:div>
              </w:divsChild>
            </w:div>
            <w:div w:id="593258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19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29951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1658070909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  <w:div w:id="11097347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19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702694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366485897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  <w:div w:id="2822768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72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02766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1520194264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  <w:div w:id="1510714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42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85317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536309250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  <w:div w:id="2742883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62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384618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1074156671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</w:divsChild>
        </w:div>
      </w:divsChild>
    </w:div>
    <w:div w:id="371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039">
          <w:marLeft w:val="0"/>
          <w:marRight w:val="0"/>
          <w:marTop w:val="0"/>
          <w:marBottom w:val="480"/>
          <w:divBdr>
            <w:top w:val="single" w:sz="6" w:space="12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70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9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4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1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43326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913396282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  <w:div w:id="4263902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89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82099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623192924">
                  <w:marLeft w:val="0"/>
                  <w:marRight w:val="0"/>
                  <w:marTop w:val="0"/>
                  <w:marBottom w:val="0"/>
                  <w:divBdr>
                    <w:top w:val="single" w:sz="6" w:space="4" w:color="FF0000"/>
                    <w:left w:val="single" w:sz="6" w:space="12" w:color="FF0000"/>
                    <w:bottom w:val="single" w:sz="6" w:space="4" w:color="FF0000"/>
                    <w:right w:val="single" w:sz="6" w:space="12" w:color="FF0000"/>
                  </w:divBdr>
                </w:div>
              </w:divsChild>
            </w:div>
            <w:div w:id="1827860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81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6175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603457656">
                  <w:marLeft w:val="0"/>
                  <w:marRight w:val="0"/>
                  <w:marTop w:val="0"/>
                  <w:marBottom w:val="0"/>
                  <w:divBdr>
                    <w:top w:val="single" w:sz="6" w:space="4" w:color="FF0000"/>
                    <w:left w:val="single" w:sz="6" w:space="12" w:color="FF0000"/>
                    <w:bottom w:val="single" w:sz="6" w:space="4" w:color="FF0000"/>
                    <w:right w:val="single" w:sz="6" w:space="12" w:color="FF0000"/>
                  </w:divBdr>
                </w:div>
              </w:divsChild>
            </w:div>
            <w:div w:id="18445169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42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376482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1618216072">
                  <w:marLeft w:val="0"/>
                  <w:marRight w:val="0"/>
                  <w:marTop w:val="0"/>
                  <w:marBottom w:val="0"/>
                  <w:divBdr>
                    <w:top w:val="single" w:sz="6" w:space="4" w:color="FF0000"/>
                    <w:left w:val="single" w:sz="6" w:space="12" w:color="FF0000"/>
                    <w:bottom w:val="single" w:sz="6" w:space="4" w:color="FF0000"/>
                    <w:right w:val="single" w:sz="6" w:space="12" w:color="FF0000"/>
                  </w:divBdr>
                </w:div>
              </w:divsChild>
            </w:div>
            <w:div w:id="17900534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67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69459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635989221">
                  <w:marLeft w:val="0"/>
                  <w:marRight w:val="0"/>
                  <w:marTop w:val="0"/>
                  <w:marBottom w:val="0"/>
                  <w:divBdr>
                    <w:top w:val="single" w:sz="6" w:space="4" w:color="FF0000"/>
                    <w:left w:val="single" w:sz="6" w:space="12" w:color="FF0000"/>
                    <w:bottom w:val="single" w:sz="6" w:space="4" w:color="FF0000"/>
                    <w:right w:val="single" w:sz="6" w:space="12" w:color="FF0000"/>
                  </w:divBdr>
                </w:div>
              </w:divsChild>
            </w:div>
            <w:div w:id="4636164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73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96299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956301455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  <w:div w:id="20257477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167429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798651939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  <w:div w:id="2338616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92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751496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1609504237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  <w:div w:id="18078938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23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773278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1298727651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  <w:div w:id="12746356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316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4360">
              <w:marLeft w:val="0"/>
              <w:marRight w:val="0"/>
              <w:marTop w:val="240"/>
              <w:marBottom w:val="240"/>
              <w:divBdr>
                <w:top w:val="single" w:sz="12" w:space="19" w:color="E2E7ED"/>
                <w:left w:val="single" w:sz="12" w:space="19" w:color="E2E7ED"/>
                <w:bottom w:val="single" w:sz="12" w:space="19" w:color="E2E7ED"/>
                <w:right w:val="single" w:sz="12" w:space="19" w:color="E2E7ED"/>
              </w:divBdr>
              <w:divsChild>
                <w:div w:id="1483159165">
                  <w:marLeft w:val="0"/>
                  <w:marRight w:val="0"/>
                  <w:marTop w:val="0"/>
                  <w:marBottom w:val="0"/>
                  <w:divBdr>
                    <w:top w:val="single" w:sz="6" w:space="4" w:color="6DB46D"/>
                    <w:left w:val="single" w:sz="6" w:space="12" w:color="6DB46D"/>
                    <w:bottom w:val="single" w:sz="6" w:space="4" w:color="6DB46D"/>
                    <w:right w:val="single" w:sz="6" w:space="12" w:color="6DB46D"/>
                  </w:divBdr>
                </w:div>
              </w:divsChild>
            </w:div>
          </w:divsChild>
        </w:div>
      </w:divsChild>
    </w:div>
    <w:div w:id="1798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nei\OneDrive\Ednei\Assuntos%20Familiares\Documentos\Modelos%20Personalizados%20do%20Office\Do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</Template>
  <TotalTime>18</TotalTime>
  <Pages>17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ednei</dc:creator>
  <cp:keywords/>
  <dc:description/>
  <cp:lastModifiedBy>Ednei Goncalves</cp:lastModifiedBy>
  <cp:revision>5</cp:revision>
  <dcterms:created xsi:type="dcterms:W3CDTF">2021-12-30T14:41:00Z</dcterms:created>
  <dcterms:modified xsi:type="dcterms:W3CDTF">2021-12-30T15:08:00Z</dcterms:modified>
</cp:coreProperties>
</file>